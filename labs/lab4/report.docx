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35BAB" w14:textId="77777777" w:rsidR="00897D41" w:rsidRPr="000F39AC" w:rsidRDefault="000410EB" w:rsidP="000410EB">
      <w:pPr>
        <w:spacing w:after="300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F39AC">
        <w:rPr>
          <w:rFonts w:ascii="Times New Roman" w:hAnsi="Times New Roman" w:cs="Times New Roman"/>
          <w:sz w:val="40"/>
          <w:szCs w:val="4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0505868" w14:textId="7548C24B" w:rsidR="00F37F19" w:rsidRPr="000F39AC" w:rsidRDefault="000410EB" w:rsidP="000410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39AC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7011D24015114F8897C752FC8DC8CBDD"/>
          </w:placeholder>
        </w:sdtPr>
        <w:sdtContent>
          <w:r w:rsidR="008A469A" w:rsidRPr="008A469A">
            <w:rPr>
              <w:rFonts w:ascii="Times New Roman" w:hAnsi="Times New Roman" w:cs="Times New Roman"/>
              <w:b/>
              <w:sz w:val="32"/>
              <w:szCs w:val="32"/>
            </w:rPr>
            <w:t>4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B132C0B33D1D44AE81C64760AE9CFF05"/>
        </w:placeholder>
      </w:sdtPr>
      <w:sdtContent>
        <w:p w14:paraId="655C6AD7" w14:textId="28450CBD" w:rsidR="00F37F19" w:rsidRPr="000F39AC" w:rsidRDefault="008A469A" w:rsidP="005815F3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Настройка доступа и безопасности к ресурсам</w:t>
          </w:r>
        </w:p>
      </w:sdtContent>
    </w:sdt>
    <w:p w14:paraId="6544BF16" w14:textId="77777777" w:rsidR="00E62A83" w:rsidRPr="000F39AC" w:rsidRDefault="000410EB" w:rsidP="00E62A8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E62A83" w:rsidRPr="000F39AC">
        <w:rPr>
          <w:rFonts w:ascii="Times New Roman" w:hAnsi="Times New Roman" w:cs="Times New Roman"/>
          <w:sz w:val="28"/>
          <w:szCs w:val="28"/>
        </w:rPr>
        <w:t>Фисенко</w:t>
      </w:r>
    </w:p>
    <w:p w14:paraId="14571504" w14:textId="28B93C22" w:rsidR="005815F3" w:rsidRPr="000F39AC" w:rsidRDefault="00E62A83" w:rsidP="00E62A8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Максим Вячеславович</w:t>
      </w:r>
    </w:p>
    <w:p w14:paraId="20140509" w14:textId="79DDAAF7" w:rsidR="00E62A83" w:rsidRPr="000F39AC" w:rsidRDefault="00E62A83" w:rsidP="00E62A8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Шкода Глеб Ярославович</w:t>
      </w:r>
    </w:p>
    <w:p w14:paraId="6BCDF26C" w14:textId="1EA9AA8C" w:rsidR="005815F3" w:rsidRPr="000F39AC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4920D257AC12405FA3C7C7001D02B22E"/>
          </w:placeholder>
        </w:sdtPr>
        <w:sdtContent>
          <w:r w:rsidR="00E62A83" w:rsidRPr="000F39AC">
            <w:rPr>
              <w:rFonts w:ascii="Times New Roman" w:hAnsi="Times New Roman" w:cs="Times New Roman"/>
              <w:sz w:val="28"/>
              <w:szCs w:val="28"/>
            </w:rPr>
            <w:t>К34211</w:t>
          </w:r>
        </w:sdtContent>
      </w:sdt>
    </w:p>
    <w:p w14:paraId="56DA0D5F" w14:textId="77777777" w:rsidR="000410EB" w:rsidRPr="000F39AC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="000D2C40" w:rsidRPr="000F39AC">
        <w:rPr>
          <w:rFonts w:ascii="Times New Roman" w:hAnsi="Times New Roman" w:cs="Times New Roman"/>
          <w:sz w:val="28"/>
          <w:szCs w:val="28"/>
        </w:rPr>
        <w:t>Казанова</w:t>
      </w:r>
    </w:p>
    <w:p w14:paraId="063FE456" w14:textId="77777777" w:rsidR="000410EB" w:rsidRPr="000F39AC" w:rsidRDefault="000D2C40" w:rsidP="001B5B56">
      <w:pPr>
        <w:spacing w:after="408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Полина Петровна</w:t>
      </w:r>
    </w:p>
    <w:p w14:paraId="5C275D28" w14:textId="77777777" w:rsidR="000410EB" w:rsidRPr="000F39AC" w:rsidRDefault="000410E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D2D9DEC" w14:textId="62F225D3" w:rsidR="00A71023" w:rsidRPr="000F39AC" w:rsidRDefault="00000000" w:rsidP="00A710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4003C2B1611C43BAB79EAA6AE64F0D56"/>
          </w:placeholder>
        </w:sdtPr>
        <w:sdtContent>
          <w:r w:rsidR="00E62A83" w:rsidRPr="000F39AC">
            <w:rPr>
              <w:rFonts w:ascii="Times New Roman" w:hAnsi="Times New Roman" w:cs="Times New Roman"/>
              <w:sz w:val="28"/>
              <w:szCs w:val="28"/>
            </w:rPr>
            <w:t>2024</w:t>
          </w:r>
        </w:sdtContent>
      </w:sdt>
    </w:p>
    <w:p w14:paraId="0A105123" w14:textId="77777777" w:rsidR="00A71023" w:rsidRPr="000F39AC" w:rsidRDefault="000410EB" w:rsidP="000D2C40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2F055C7F" w14:textId="752CE858" w:rsidR="00825953" w:rsidRPr="000F39AC" w:rsidRDefault="00000000" w:rsidP="00825953">
      <w:pPr>
        <w:tabs>
          <w:tab w:val="left" w:pos="3600"/>
        </w:tabs>
        <w:spacing w:after="600" w:line="240" w:lineRule="auto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15166624"/>
          <w:placeholder>
            <w:docPart w:val="3229325816EB48F2BF653EE52EB6C8E8"/>
          </w:placeholder>
        </w:sdtPr>
        <w:sdtEndPr>
          <w:rPr>
            <w:sz w:val="28"/>
            <w:szCs w:val="28"/>
          </w:rPr>
        </w:sdtEndPr>
        <w:sdtContent>
          <w:r w:rsidR="00C01E1A">
            <w:rPr>
              <w:rFonts w:ascii="Times New Roman" w:hAnsi="Times New Roman" w:cs="Times New Roman"/>
              <w:sz w:val="28"/>
              <w:szCs w:val="28"/>
            </w:rPr>
            <w:t>Настроить доступ к ресурсам и обеспечить их безопасность.</w:t>
          </w:r>
        </w:sdtContent>
      </w:sdt>
    </w:p>
    <w:p w14:paraId="7BBA3120" w14:textId="77777777" w:rsidR="000D2C40" w:rsidRPr="000F39AC" w:rsidRDefault="000D2C40" w:rsidP="00EA3EC5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Задачи:</w:t>
      </w:r>
    </w:p>
    <w:sdt>
      <w:sdtPr>
        <w:rPr>
          <w:rFonts w:ascii="Times New Roman" w:hAnsi="Times New Roman" w:cs="Times New Roman"/>
        </w:rPr>
        <w:id w:val="-883492137"/>
        <w:placeholder>
          <w:docPart w:val="2B923D50E0C04C2388F630E3D7ACCD3F"/>
        </w:placeholder>
      </w:sdtPr>
      <w:sdtContent>
        <w:p w14:paraId="30FB9349" w14:textId="2C20EAEB" w:rsidR="000D2C40" w:rsidRPr="00F15049" w:rsidRDefault="008A469A" w:rsidP="00E62A83">
          <w:pPr>
            <w:pStyle w:val="aa"/>
            <w:numPr>
              <w:ilvl w:val="0"/>
              <w:numId w:val="1"/>
            </w:numPr>
            <w:tabs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Настроить безопасность доступа в компьютер.</w:t>
          </w:r>
        </w:p>
        <w:p w14:paraId="200B521F" w14:textId="16B9A632" w:rsidR="00E62A83" w:rsidRPr="00FB5142" w:rsidRDefault="008A469A" w:rsidP="00E62A83">
          <w:pPr>
            <w:pStyle w:val="aa"/>
            <w:numPr>
              <w:ilvl w:val="0"/>
              <w:numId w:val="1"/>
            </w:numPr>
            <w:tabs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Настроить безопасность локальных ресурсов</w:t>
          </w:r>
          <w:r w:rsidR="00FB5142">
            <w:rPr>
              <w:rFonts w:ascii="Times New Roman" w:hAnsi="Times New Roman" w:cs="Times New Roman"/>
              <w:sz w:val="28"/>
              <w:szCs w:val="28"/>
            </w:rPr>
            <w:t xml:space="preserve"> и общий доступ к сетевым устройствам</w:t>
          </w:r>
          <w:r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7B9A41C0" w14:textId="7314953C" w:rsidR="001D1966" w:rsidRPr="001D1966" w:rsidRDefault="008A469A" w:rsidP="00E62A83">
          <w:pPr>
            <w:pStyle w:val="aa"/>
            <w:numPr>
              <w:ilvl w:val="0"/>
              <w:numId w:val="1"/>
            </w:numPr>
            <w:tabs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Настроить безопасность файлов при помощи шифрования.</w:t>
          </w:r>
        </w:p>
        <w:p w14:paraId="37E7F60C" w14:textId="25BB68E7" w:rsidR="00E62A83" w:rsidRPr="000F39AC" w:rsidRDefault="008A469A" w:rsidP="00E62A83">
          <w:pPr>
            <w:pStyle w:val="aa"/>
            <w:numPr>
              <w:ilvl w:val="0"/>
              <w:numId w:val="1"/>
            </w:numPr>
            <w:tabs>
              <w:tab w:val="left" w:pos="450"/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Настроить доступ к сетевому принтеру.</w:t>
          </w:r>
        </w:p>
      </w:sdtContent>
    </w:sdt>
    <w:p w14:paraId="5508534A" w14:textId="43942258" w:rsidR="00825953" w:rsidRPr="000F39AC" w:rsidRDefault="000410EB" w:rsidP="0089610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189CADB0" w14:textId="532CAC25" w:rsidR="00896106" w:rsidRPr="00C01E1A" w:rsidRDefault="00896106" w:rsidP="0089610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8A469A">
        <w:rPr>
          <w:rFonts w:ascii="Times New Roman" w:hAnsi="Times New Roman" w:cs="Times New Roman"/>
          <w:b/>
          <w:sz w:val="28"/>
          <w:szCs w:val="28"/>
        </w:rPr>
        <w:t>Настройка безопасности доступа к компьютеру</w:t>
      </w:r>
    </w:p>
    <w:p w14:paraId="6D13A558" w14:textId="42D2B92C" w:rsidR="00896106" w:rsidRPr="00F15049" w:rsidRDefault="00F15049" w:rsidP="00F71C3A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выполнения лабораторной работы первым делом необходимо было </w:t>
      </w:r>
      <w:r w:rsidR="008A469A">
        <w:rPr>
          <w:rFonts w:ascii="Times New Roman" w:hAnsi="Times New Roman" w:cs="Times New Roman"/>
          <w:bCs/>
          <w:sz w:val="28"/>
          <w:szCs w:val="28"/>
        </w:rPr>
        <w:t>создать две локальные учетные записи пользователя на первой виртуальной машине, что было сделано успешно. На рисунке 1 можно увидеть диалоговое окно, в котором создавались обе учетные записи одна за другой.</w:t>
      </w:r>
    </w:p>
    <w:p w14:paraId="65D36FBC" w14:textId="77777777" w:rsidR="00896106" w:rsidRPr="000F39AC" w:rsidRDefault="00896106" w:rsidP="00896106">
      <w:pPr>
        <w:keepNext/>
        <w:spacing w:after="240" w:line="240" w:lineRule="auto"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A31F4A7" wp14:editId="4850B13D">
            <wp:extent cx="2889537" cy="2966592"/>
            <wp:effectExtent l="19050" t="19050" r="25400" b="24765"/>
            <wp:docPr id="1506792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92118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537" cy="2966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0FCD4" w14:textId="5F4B80E9" w:rsidR="00896106" w:rsidRPr="00F15049" w:rsidRDefault="00896106" w:rsidP="00896106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529A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F1504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A469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Окно создания учетной записи</w:t>
      </w:r>
    </w:p>
    <w:p w14:paraId="50D98C45" w14:textId="3C891B7D" w:rsidR="00896106" w:rsidRPr="004B06E4" w:rsidRDefault="004B06E4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была создана локальная группа </w:t>
      </w:r>
      <w:r w:rsidRPr="00C01E1A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PrintUsers</w:t>
      </w:r>
      <w:r>
        <w:rPr>
          <w:rFonts w:ascii="Times New Roman" w:hAnsi="Times New Roman" w:cs="Times New Roman"/>
          <w:sz w:val="28"/>
          <w:szCs w:val="28"/>
        </w:rPr>
        <w:t>, в которую были добавлена два только что созданных пользователя (рисунок 2).</w:t>
      </w:r>
    </w:p>
    <w:p w14:paraId="50E1401A" w14:textId="77777777" w:rsidR="005B0B38" w:rsidRPr="000F39AC" w:rsidRDefault="005B0B38" w:rsidP="005B0B38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293004" wp14:editId="404C2504">
            <wp:extent cx="4024943" cy="2140575"/>
            <wp:effectExtent l="19050" t="19050" r="13970" b="12700"/>
            <wp:docPr id="16622563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56347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943" cy="214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2DFCCA" w14:textId="1CEB7182" w:rsidR="005B0B38" w:rsidRPr="000F39AC" w:rsidRDefault="005B0B38" w:rsidP="005B0B38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529A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3A69F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4B06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Добавление пользователей в локальную группу</w:t>
      </w:r>
    </w:p>
    <w:p w14:paraId="55F3FC20" w14:textId="4A2B5A4F" w:rsidR="005B0B38" w:rsidRPr="00BB202C" w:rsidRDefault="00F56E34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было необходимо предоставить этим пользователем разрешение на подключение через удаленный рабочий стол – для этого оба пользователя были добавлены в группу </w:t>
      </w:r>
      <w:r w:rsidRPr="00C01E1A">
        <w:rPr>
          <w:rFonts w:ascii="Times New Roman" w:hAnsi="Times New Roman" w:cs="Times New Roman"/>
          <w:i/>
          <w:iCs/>
          <w:sz w:val="28"/>
          <w:szCs w:val="28"/>
        </w:rPr>
        <w:t>«Пользователи удаленного рабочего стола»</w:t>
      </w:r>
      <w:r>
        <w:rPr>
          <w:rFonts w:ascii="Times New Roman" w:hAnsi="Times New Roman" w:cs="Times New Roman"/>
          <w:sz w:val="28"/>
          <w:szCs w:val="28"/>
        </w:rPr>
        <w:t xml:space="preserve"> (рисунок 3).</w:t>
      </w:r>
    </w:p>
    <w:p w14:paraId="1D8C7E3D" w14:textId="77777777" w:rsidR="001753DB" w:rsidRPr="000F39AC" w:rsidRDefault="001753DB" w:rsidP="001753DB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64EC50" wp14:editId="03B2326B">
            <wp:extent cx="2669922" cy="3158490"/>
            <wp:effectExtent l="19050" t="19050" r="16510" b="22860"/>
            <wp:docPr id="18264593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59358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757" cy="31642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1FF35" w14:textId="71AEF5F7" w:rsidR="001753DB" w:rsidRPr="00F71C3A" w:rsidRDefault="001753DB" w:rsidP="001753DB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529A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370E2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F56E3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Пользователи удаленного рабочего стола</w:t>
      </w:r>
    </w:p>
    <w:p w14:paraId="78EEF989" w14:textId="4FBB8733" w:rsidR="001753DB" w:rsidRPr="00C01E1A" w:rsidRDefault="00370E23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</w:t>
      </w:r>
      <w:r w:rsidR="00F56E34">
        <w:rPr>
          <w:rFonts w:ascii="Times New Roman" w:hAnsi="Times New Roman" w:cs="Times New Roman"/>
          <w:sz w:val="28"/>
          <w:szCs w:val="28"/>
        </w:rPr>
        <w:t xml:space="preserve">ным образом на виртуальной машине </w:t>
      </w:r>
      <w:r w:rsidR="00F56E34" w:rsidRPr="00F56E34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="00F56E34" w:rsidRPr="00F56E34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F56E34" w:rsidRPr="00F56E34">
        <w:rPr>
          <w:rFonts w:ascii="Times New Roman" w:hAnsi="Times New Roman" w:cs="Times New Roman"/>
          <w:sz w:val="28"/>
          <w:szCs w:val="28"/>
        </w:rPr>
        <w:t xml:space="preserve"> </w:t>
      </w:r>
      <w:r w:rsidR="00F56E34">
        <w:rPr>
          <w:rFonts w:ascii="Times New Roman" w:hAnsi="Times New Roman" w:cs="Times New Roman"/>
          <w:sz w:val="28"/>
          <w:szCs w:val="28"/>
        </w:rPr>
        <w:t xml:space="preserve">были созданы еще две учетные записи. Они были добавлены в локальную группу </w:t>
      </w:r>
      <w:r w:rsidR="00F56E34" w:rsidRPr="00F56E34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F56E34" w:rsidRPr="00F56E34">
        <w:rPr>
          <w:rFonts w:ascii="Times New Roman" w:hAnsi="Times New Roman" w:cs="Times New Roman"/>
          <w:i/>
          <w:iCs/>
          <w:sz w:val="28"/>
          <w:szCs w:val="28"/>
          <w:lang w:val="en-US"/>
        </w:rPr>
        <w:t>Managers</w:t>
      </w:r>
      <w:r w:rsidR="00F56E34" w:rsidRPr="00F56E34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F56E34">
        <w:rPr>
          <w:rFonts w:ascii="Times New Roman" w:hAnsi="Times New Roman" w:cs="Times New Roman"/>
          <w:sz w:val="28"/>
          <w:szCs w:val="28"/>
        </w:rPr>
        <w:t>, и им также был предоставлен доступ к удаленному рабочему столу.</w:t>
      </w:r>
    </w:p>
    <w:p w14:paraId="4AC75829" w14:textId="1B9566A2" w:rsidR="003F308A" w:rsidRPr="003F308A" w:rsidRDefault="003F308A" w:rsidP="003F308A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F308A">
        <w:rPr>
          <w:rFonts w:ascii="Times New Roman" w:hAnsi="Times New Roman" w:cs="Times New Roman"/>
          <w:b/>
          <w:sz w:val="28"/>
          <w:szCs w:val="28"/>
        </w:rPr>
        <w:t>2</w:t>
      </w:r>
      <w:r w:rsidRPr="000F39AC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Настройка безопасности локальных ресурсов</w:t>
      </w:r>
      <w:r w:rsidR="00FB5142">
        <w:rPr>
          <w:rFonts w:ascii="Times New Roman" w:hAnsi="Times New Roman" w:cs="Times New Roman"/>
          <w:b/>
          <w:sz w:val="28"/>
          <w:szCs w:val="28"/>
        </w:rPr>
        <w:t xml:space="preserve"> и общего доступа к сетевым ресурсам</w:t>
      </w:r>
    </w:p>
    <w:p w14:paraId="612DEB37" w14:textId="55479E4E" w:rsidR="00967018" w:rsidRPr="003F308A" w:rsidRDefault="003F308A" w:rsidP="009670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На обеих виртуальных машинах на диске </w:t>
      </w:r>
      <w:r w:rsidRPr="00C01E1A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01E1A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были созданы каталоги в соответствии с инструкцией к лабораторной работе – это можно увидеть на рисунке 4 и рисунке 5.</w:t>
      </w:r>
    </w:p>
    <w:p w14:paraId="507881C3" w14:textId="77777777" w:rsidR="001753DB" w:rsidRPr="008E704C" w:rsidRDefault="001753DB" w:rsidP="001753DB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6466FA" wp14:editId="469DD6D7">
            <wp:extent cx="3006090" cy="1317275"/>
            <wp:effectExtent l="19050" t="19050" r="22860" b="16510"/>
            <wp:docPr id="8170411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41117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353" cy="1320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DEC9D4" w14:textId="712172E9" w:rsidR="00765995" w:rsidRPr="003F308A" w:rsidRDefault="001753DB" w:rsidP="00765995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529A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9670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3F30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Каталоги в </w:t>
      </w:r>
      <w:r w:rsidR="003F308A" w:rsidRPr="003F308A">
        <w:rPr>
          <w:rFonts w:ascii="Times New Roman" w:hAnsi="Times New Roman" w:cs="Times New Roman"/>
          <w:color w:val="auto"/>
          <w:sz w:val="28"/>
          <w:szCs w:val="28"/>
          <w:lang w:val="en-US"/>
        </w:rPr>
        <w:t>v1</w:t>
      </w:r>
    </w:p>
    <w:p w14:paraId="1F6023CD" w14:textId="77777777" w:rsidR="00765995" w:rsidRPr="000F39AC" w:rsidRDefault="00765995" w:rsidP="00765995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</w:rPr>
        <w:drawing>
          <wp:inline distT="0" distB="0" distL="0" distR="0" wp14:anchorId="367FD67C" wp14:editId="11560556">
            <wp:extent cx="3143798" cy="1353579"/>
            <wp:effectExtent l="19050" t="19050" r="19050" b="18415"/>
            <wp:docPr id="7256667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66763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798" cy="1353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471390" w14:textId="579B4765" w:rsidR="00765995" w:rsidRPr="000F39AC" w:rsidRDefault="00765995" w:rsidP="00765995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529A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704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3F30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Каталоги в </w:t>
      </w:r>
      <w:r w:rsidR="003F308A" w:rsidRPr="003F308A">
        <w:rPr>
          <w:rFonts w:ascii="Times New Roman" w:hAnsi="Times New Roman" w:cs="Times New Roman"/>
          <w:color w:val="auto"/>
          <w:sz w:val="28"/>
          <w:szCs w:val="28"/>
          <w:lang w:val="en-US"/>
        </w:rPr>
        <w:t>v</w:t>
      </w:r>
      <w:r w:rsidR="003F308A" w:rsidRPr="00E16865">
        <w:rPr>
          <w:rFonts w:ascii="Times New Roman" w:hAnsi="Times New Roman" w:cs="Times New Roman"/>
          <w:color w:val="auto"/>
          <w:sz w:val="28"/>
          <w:szCs w:val="28"/>
        </w:rPr>
        <w:t>2</w:t>
      </w:r>
    </w:p>
    <w:p w14:paraId="2A6C9EBF" w14:textId="2E755143" w:rsidR="00765995" w:rsidRPr="00E16865" w:rsidRDefault="00E16865" w:rsidP="00F71C3A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Затем ко всем 6 созданным папкам были предоставлены доступы для пользователей в соответствии с инструкцией к лабораторной работе</w:t>
      </w:r>
      <w:r w:rsidR="00F43BF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Так, на рисунке 6 можно увидеть настройки безопасности для каталога </w:t>
      </w:r>
      <w:r w:rsidRPr="00C01E1A">
        <w:rPr>
          <w:rFonts w:ascii="Times New Roman" w:hAnsi="Times New Roman" w:cs="Times New Roman"/>
          <w:bCs/>
          <w:i/>
          <w:iCs/>
          <w:sz w:val="28"/>
          <w:szCs w:val="28"/>
        </w:rPr>
        <w:t>«Общие»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виртуальной машине </w:t>
      </w:r>
      <w:r w:rsidRPr="00E1686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v</w:t>
      </w:r>
      <w:r w:rsidRPr="00E16865">
        <w:rPr>
          <w:rFonts w:ascii="Times New Roman" w:hAnsi="Times New Roman" w:cs="Times New Roman"/>
          <w:bCs/>
          <w:i/>
          <w:iCs/>
          <w:sz w:val="28"/>
          <w:szCs w:val="28"/>
        </w:rPr>
        <w:t>2</w:t>
      </w:r>
      <w:r w:rsidRPr="00E16865">
        <w:rPr>
          <w:rFonts w:ascii="Times New Roman" w:hAnsi="Times New Roman" w:cs="Times New Roman"/>
          <w:bCs/>
          <w:sz w:val="28"/>
          <w:szCs w:val="28"/>
        </w:rPr>
        <w:t>.</w:t>
      </w:r>
    </w:p>
    <w:p w14:paraId="1CD9B667" w14:textId="77777777" w:rsidR="007235E8" w:rsidRPr="000F39AC" w:rsidRDefault="007235E8" w:rsidP="007235E8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</w:rPr>
        <w:drawing>
          <wp:inline distT="0" distB="0" distL="0" distR="0" wp14:anchorId="49DAA9CE" wp14:editId="7CA05AA3">
            <wp:extent cx="4365732" cy="1809750"/>
            <wp:effectExtent l="19050" t="19050" r="15875" b="19050"/>
            <wp:docPr id="188310633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06338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91" cy="1812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275225" w14:textId="42907AB2" w:rsidR="001753DB" w:rsidRPr="00C01E1A" w:rsidRDefault="007235E8" w:rsidP="007235E8">
      <w:pPr>
        <w:pStyle w:val="ab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529A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F43B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E168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Настройки доступа папки </w:t>
      </w:r>
      <w:r w:rsidR="00E16865" w:rsidRPr="00E16865">
        <w:rPr>
          <w:rFonts w:ascii="Times New Roman" w:hAnsi="Times New Roman" w:cs="Times New Roman"/>
          <w:color w:val="auto"/>
          <w:sz w:val="28"/>
          <w:szCs w:val="28"/>
        </w:rPr>
        <w:t>«Общие»</w:t>
      </w:r>
    </w:p>
    <w:p w14:paraId="26A406CA" w14:textId="6FDDEB5A" w:rsidR="005001DA" w:rsidRDefault="005001DA" w:rsidP="00C01E1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1E1A"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Также согласно таблице из инструкции к лабораторной работе были предоставлены общие доступы к некоторым сетевым ресурсам. Например, на рисунке 7 можно заметить, что к папке </w:t>
      </w:r>
      <w:r w:rsidR="004F0FC8" w:rsidRPr="004F0FC8">
        <w:rPr>
          <w:rFonts w:ascii="Times New Roman" w:hAnsi="Times New Roman" w:cs="Times New Roman"/>
          <w:bCs/>
          <w:i/>
          <w:iCs/>
          <w:sz w:val="28"/>
          <w:szCs w:val="28"/>
        </w:rPr>
        <w:t>«</w:t>
      </w:r>
      <w:r w:rsidRPr="004F0FC8">
        <w:rPr>
          <w:rFonts w:ascii="Times New Roman" w:hAnsi="Times New Roman" w:cs="Times New Roman"/>
          <w:bCs/>
          <w:i/>
          <w:iCs/>
          <w:sz w:val="28"/>
          <w:szCs w:val="28"/>
        </w:rPr>
        <w:t>Документы</w:t>
      </w:r>
      <w:r w:rsidR="004F0FC8" w:rsidRPr="004F0FC8">
        <w:rPr>
          <w:rFonts w:ascii="Times New Roman" w:hAnsi="Times New Roman" w:cs="Times New Roman"/>
          <w:bCs/>
          <w:i/>
          <w:i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открыт общий доступ с уровнем </w:t>
      </w:r>
      <w:r w:rsidRPr="004F0FC8">
        <w:rPr>
          <w:rFonts w:ascii="Times New Roman" w:hAnsi="Times New Roman" w:cs="Times New Roman"/>
          <w:bCs/>
          <w:i/>
          <w:iCs/>
          <w:sz w:val="28"/>
          <w:szCs w:val="28"/>
        </w:rPr>
        <w:t>«Полный доступ»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616A79C" w14:textId="77777777" w:rsidR="005001DA" w:rsidRPr="0071505E" w:rsidRDefault="005001DA" w:rsidP="005001DA">
      <w:pPr>
        <w:keepNext/>
        <w:jc w:val="center"/>
        <w:rPr>
          <w:rFonts w:ascii="Times New Roman" w:hAnsi="Times New Roman" w:cs="Times New Roman"/>
          <w:lang w:val="el-GR"/>
        </w:rPr>
      </w:pPr>
      <w:r w:rsidRPr="000F39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E5B0AE" wp14:editId="1C1E7739">
            <wp:extent cx="2563143" cy="2202917"/>
            <wp:effectExtent l="19050" t="19050" r="27940" b="26035"/>
            <wp:docPr id="6444930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93029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143" cy="22029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4B3AAD" w14:textId="71AD3FB4" w:rsidR="005001DA" w:rsidRPr="005001DA" w:rsidRDefault="005001DA" w:rsidP="005001DA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529A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Общий доступ к папке </w:t>
      </w:r>
      <w:r w:rsidRPr="004F0FC8">
        <w:rPr>
          <w:rFonts w:ascii="Times New Roman" w:hAnsi="Times New Roman" w:cs="Times New Roman"/>
          <w:color w:val="auto"/>
          <w:sz w:val="28"/>
          <w:szCs w:val="28"/>
        </w:rPr>
        <w:t>«Документы»</w:t>
      </w:r>
    </w:p>
    <w:p w14:paraId="1101A0B8" w14:textId="2653004C" w:rsidR="000E09D8" w:rsidRPr="005001DA" w:rsidRDefault="007636F3" w:rsidP="005001DA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 была осуществлена проверка доступа к данным папкам. Был осуществлен вход с учетных записей разных пользователей, и </w:t>
      </w:r>
      <w:r w:rsidR="004F0FC8">
        <w:rPr>
          <w:rFonts w:ascii="Times New Roman" w:hAnsi="Times New Roman" w:cs="Times New Roman"/>
          <w:bCs/>
          <w:sz w:val="28"/>
          <w:szCs w:val="28"/>
        </w:rPr>
        <w:t xml:space="preserve">затем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каждой из них были предприняты попытки создать файлы в папках, удалить их, </w:t>
      </w:r>
      <w:r w:rsidR="0032682B">
        <w:rPr>
          <w:rFonts w:ascii="Times New Roman" w:hAnsi="Times New Roman" w:cs="Times New Roman"/>
          <w:bCs/>
          <w:sz w:val="28"/>
          <w:szCs w:val="28"/>
        </w:rPr>
        <w:t>а также открыть сами папки</w:t>
      </w:r>
      <w:r w:rsidR="005001DA">
        <w:rPr>
          <w:rFonts w:ascii="Times New Roman" w:hAnsi="Times New Roman" w:cs="Times New Roman"/>
          <w:bCs/>
          <w:sz w:val="28"/>
          <w:szCs w:val="28"/>
        </w:rPr>
        <w:t xml:space="preserve"> и подключиться к ним по сети, добавить по сети файлы</w:t>
      </w:r>
      <w:r>
        <w:rPr>
          <w:rFonts w:ascii="Times New Roman" w:hAnsi="Times New Roman" w:cs="Times New Roman"/>
          <w:bCs/>
          <w:sz w:val="28"/>
          <w:szCs w:val="28"/>
        </w:rPr>
        <w:t>. Результаты данной проверки представлены в таблице 1, в которой «+» обозначает успешную попытку выполнить определенное действие, а «-» - неуспешное.</w:t>
      </w:r>
    </w:p>
    <w:p w14:paraId="7BD3D73A" w14:textId="5113D66A" w:rsidR="00C81018" w:rsidRPr="007636F3" w:rsidRDefault="00C81018" w:rsidP="00C81018">
      <w:pPr>
        <w:pStyle w:val="ab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810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C810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810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C810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529A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C810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810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Проверка доступа пользователей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94"/>
        <w:gridCol w:w="1614"/>
        <w:gridCol w:w="1254"/>
        <w:gridCol w:w="1060"/>
        <w:gridCol w:w="1078"/>
        <w:gridCol w:w="1638"/>
        <w:gridCol w:w="1432"/>
      </w:tblGrid>
      <w:tr w:rsidR="000E09D8" w14:paraId="5CFEFD2D" w14:textId="77777777" w:rsidTr="00C81018">
        <w:tc>
          <w:tcPr>
            <w:tcW w:w="1494" w:type="dxa"/>
          </w:tcPr>
          <w:p w14:paraId="03491191" w14:textId="6328C624" w:rsidR="000E09D8" w:rsidRPr="000E09D8" w:rsidRDefault="000E09D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09D8">
              <w:rPr>
                <w:rFonts w:ascii="Times New Roman" w:hAnsi="Times New Roman" w:cs="Times New Roman"/>
                <w:sz w:val="24"/>
                <w:szCs w:val="24"/>
              </w:rPr>
              <w:t>Папка</w:t>
            </w:r>
          </w:p>
        </w:tc>
        <w:tc>
          <w:tcPr>
            <w:tcW w:w="1614" w:type="dxa"/>
          </w:tcPr>
          <w:p w14:paraId="253387AC" w14:textId="21FF3A36" w:rsidR="000E09D8" w:rsidRPr="000E09D8" w:rsidRDefault="000E09D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09D8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1254" w:type="dxa"/>
          </w:tcPr>
          <w:p w14:paraId="44E89A78" w14:textId="482C6338" w:rsidR="000E09D8" w:rsidRPr="000E09D8" w:rsidRDefault="000E09D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09D8">
              <w:rPr>
                <w:rFonts w:ascii="Times New Roman" w:hAnsi="Times New Roman" w:cs="Times New Roman"/>
                <w:sz w:val="24"/>
                <w:szCs w:val="24"/>
              </w:rPr>
              <w:t>Создавать внутри</w:t>
            </w:r>
          </w:p>
        </w:tc>
        <w:tc>
          <w:tcPr>
            <w:tcW w:w="1060" w:type="dxa"/>
          </w:tcPr>
          <w:p w14:paraId="2A7AB4ED" w14:textId="1EB64E9C" w:rsidR="000E09D8" w:rsidRPr="000E09D8" w:rsidRDefault="000E09D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09D8">
              <w:rPr>
                <w:rFonts w:ascii="Times New Roman" w:hAnsi="Times New Roman" w:cs="Times New Roman"/>
                <w:sz w:val="24"/>
                <w:szCs w:val="24"/>
              </w:rPr>
              <w:t>Удалять внутри</w:t>
            </w:r>
          </w:p>
        </w:tc>
        <w:tc>
          <w:tcPr>
            <w:tcW w:w="1078" w:type="dxa"/>
          </w:tcPr>
          <w:p w14:paraId="407BBEF1" w14:textId="7DD04458" w:rsidR="000E09D8" w:rsidRPr="000E09D8" w:rsidRDefault="000E09D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09D8">
              <w:rPr>
                <w:rFonts w:ascii="Times New Roman" w:hAnsi="Times New Roman" w:cs="Times New Roman"/>
                <w:sz w:val="24"/>
                <w:szCs w:val="24"/>
              </w:rPr>
              <w:t>Удалить саму папку</w:t>
            </w:r>
          </w:p>
        </w:tc>
        <w:tc>
          <w:tcPr>
            <w:tcW w:w="1638" w:type="dxa"/>
          </w:tcPr>
          <w:p w14:paraId="6658EB08" w14:textId="3929077D" w:rsidR="000E09D8" w:rsidRPr="000E09D8" w:rsidRDefault="000E09D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09D8">
              <w:rPr>
                <w:rFonts w:ascii="Times New Roman" w:hAnsi="Times New Roman" w:cs="Times New Roman"/>
                <w:sz w:val="24"/>
                <w:szCs w:val="24"/>
              </w:rPr>
              <w:t>Подключение по сети</w:t>
            </w:r>
          </w:p>
        </w:tc>
        <w:tc>
          <w:tcPr>
            <w:tcW w:w="1432" w:type="dxa"/>
          </w:tcPr>
          <w:p w14:paraId="7C3D76AE" w14:textId="38188EF3" w:rsidR="000E09D8" w:rsidRPr="000E09D8" w:rsidRDefault="000E09D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09D8">
              <w:rPr>
                <w:rFonts w:ascii="Times New Roman" w:hAnsi="Times New Roman" w:cs="Times New Roman"/>
                <w:sz w:val="24"/>
                <w:szCs w:val="24"/>
              </w:rPr>
              <w:t>Добавление файлов по сети</w:t>
            </w:r>
          </w:p>
        </w:tc>
      </w:tr>
      <w:tr w:rsidR="000E09D8" w14:paraId="3E576EA5" w14:textId="77777777" w:rsidTr="00C81018">
        <w:tc>
          <w:tcPr>
            <w:tcW w:w="1494" w:type="dxa"/>
          </w:tcPr>
          <w:p w14:paraId="3D438CE0" w14:textId="21200F61" w:rsidR="000E09D8" w:rsidRPr="000E09D8" w:rsidRDefault="000E09D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09D8">
              <w:rPr>
                <w:rFonts w:ascii="Times New Roman" w:hAnsi="Times New Roman" w:cs="Times New Roman"/>
                <w:sz w:val="24"/>
                <w:szCs w:val="24"/>
              </w:rPr>
              <w:t>Документы-Бим</w:t>
            </w:r>
          </w:p>
        </w:tc>
        <w:tc>
          <w:tcPr>
            <w:tcW w:w="1614" w:type="dxa"/>
          </w:tcPr>
          <w:p w14:paraId="63804BEF" w14:textId="6224C9A5" w:rsidR="000E09D8" w:rsidRPr="000E09D8" w:rsidRDefault="000E09D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9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</w:t>
            </w:r>
          </w:p>
        </w:tc>
        <w:tc>
          <w:tcPr>
            <w:tcW w:w="1254" w:type="dxa"/>
          </w:tcPr>
          <w:p w14:paraId="4BEDF281" w14:textId="3379C29E" w:rsidR="000E09D8" w:rsidRPr="00F50B6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060" w:type="dxa"/>
          </w:tcPr>
          <w:p w14:paraId="027D212C" w14:textId="612C086E" w:rsidR="000E09D8" w:rsidRPr="00F50B6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078" w:type="dxa"/>
          </w:tcPr>
          <w:p w14:paraId="156E5474" w14:textId="714C466A" w:rsidR="000E09D8" w:rsidRPr="00F50B6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38" w:type="dxa"/>
          </w:tcPr>
          <w:p w14:paraId="44AA93D9" w14:textId="219C9183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2" w:type="dxa"/>
          </w:tcPr>
          <w:p w14:paraId="5EF6D508" w14:textId="71971C19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E09D8" w14:paraId="5B207F9E" w14:textId="77777777" w:rsidTr="00C81018">
        <w:tc>
          <w:tcPr>
            <w:tcW w:w="1494" w:type="dxa"/>
          </w:tcPr>
          <w:p w14:paraId="3B3C8882" w14:textId="77777777" w:rsidR="000E09D8" w:rsidRPr="000E09D8" w:rsidRDefault="000E09D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</w:tcPr>
          <w:p w14:paraId="1C4DB187" w14:textId="6B09BB54" w:rsidR="000E09D8" w:rsidRPr="000E09D8" w:rsidRDefault="000E09D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9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bom</w:t>
            </w:r>
          </w:p>
        </w:tc>
        <w:tc>
          <w:tcPr>
            <w:tcW w:w="1254" w:type="dxa"/>
          </w:tcPr>
          <w:p w14:paraId="6BA05AC3" w14:textId="535E0243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0" w:type="dxa"/>
          </w:tcPr>
          <w:p w14:paraId="01C6D910" w14:textId="327D7CC6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14:paraId="4481F5C8" w14:textId="127651E5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38" w:type="dxa"/>
          </w:tcPr>
          <w:p w14:paraId="48BED1A0" w14:textId="3CFE64DF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2" w:type="dxa"/>
          </w:tcPr>
          <w:p w14:paraId="5B7CBB0B" w14:textId="28DB5269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E09D8" w14:paraId="5EA41BB9" w14:textId="77777777" w:rsidTr="00C81018">
        <w:tc>
          <w:tcPr>
            <w:tcW w:w="1494" w:type="dxa"/>
          </w:tcPr>
          <w:p w14:paraId="08CCBC73" w14:textId="3555A4B7" w:rsidR="000E09D8" w:rsidRPr="000E09D8" w:rsidRDefault="000E09D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09D8">
              <w:rPr>
                <w:rFonts w:ascii="Times New Roman" w:hAnsi="Times New Roman" w:cs="Times New Roman"/>
                <w:sz w:val="24"/>
                <w:szCs w:val="24"/>
              </w:rPr>
              <w:t>Документы-Бом</w:t>
            </w:r>
          </w:p>
        </w:tc>
        <w:tc>
          <w:tcPr>
            <w:tcW w:w="1614" w:type="dxa"/>
          </w:tcPr>
          <w:p w14:paraId="31663868" w14:textId="744AFF00" w:rsidR="000E09D8" w:rsidRPr="000E09D8" w:rsidRDefault="000E09D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9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</w:t>
            </w:r>
          </w:p>
        </w:tc>
        <w:tc>
          <w:tcPr>
            <w:tcW w:w="1254" w:type="dxa"/>
          </w:tcPr>
          <w:p w14:paraId="398EC333" w14:textId="3F379541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0" w:type="dxa"/>
          </w:tcPr>
          <w:p w14:paraId="34E35811" w14:textId="5265C15E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14:paraId="10B6442B" w14:textId="24B81C6D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38" w:type="dxa"/>
          </w:tcPr>
          <w:p w14:paraId="3B61DDBE" w14:textId="46273CF1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2" w:type="dxa"/>
          </w:tcPr>
          <w:p w14:paraId="34849DBD" w14:textId="6A59BDFE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E09D8" w14:paraId="39AC7341" w14:textId="77777777" w:rsidTr="00C81018">
        <w:tc>
          <w:tcPr>
            <w:tcW w:w="1494" w:type="dxa"/>
          </w:tcPr>
          <w:p w14:paraId="58C86DA9" w14:textId="77777777" w:rsidR="000E09D8" w:rsidRPr="000E09D8" w:rsidRDefault="000E09D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</w:tcPr>
          <w:p w14:paraId="1C23C3FD" w14:textId="4A7CF904" w:rsidR="000E09D8" w:rsidRPr="000E09D8" w:rsidRDefault="000E09D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9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bom</w:t>
            </w:r>
          </w:p>
        </w:tc>
        <w:tc>
          <w:tcPr>
            <w:tcW w:w="1254" w:type="dxa"/>
          </w:tcPr>
          <w:p w14:paraId="2322815A" w14:textId="00F55DF7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0" w:type="dxa"/>
          </w:tcPr>
          <w:p w14:paraId="7DC91543" w14:textId="60227BB5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78" w:type="dxa"/>
          </w:tcPr>
          <w:p w14:paraId="264194B1" w14:textId="4D1DD2B5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38" w:type="dxa"/>
          </w:tcPr>
          <w:p w14:paraId="3CF20CC3" w14:textId="0C294BB0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2" w:type="dxa"/>
          </w:tcPr>
          <w:p w14:paraId="2CE0731A" w14:textId="274961ED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E09D8" w14:paraId="1F10AF8F" w14:textId="77777777" w:rsidTr="00C81018">
        <w:tc>
          <w:tcPr>
            <w:tcW w:w="1494" w:type="dxa"/>
          </w:tcPr>
          <w:p w14:paraId="27CE510B" w14:textId="2A0CB9DE" w:rsidR="000E09D8" w:rsidRPr="000E09D8" w:rsidRDefault="000E09D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09D8">
              <w:rPr>
                <w:rFonts w:ascii="Times New Roman" w:hAnsi="Times New Roman" w:cs="Times New Roman"/>
                <w:sz w:val="24"/>
                <w:szCs w:val="24"/>
              </w:rPr>
              <w:t>Общие-Фото</w:t>
            </w:r>
          </w:p>
        </w:tc>
        <w:tc>
          <w:tcPr>
            <w:tcW w:w="1614" w:type="dxa"/>
          </w:tcPr>
          <w:p w14:paraId="3107D0F7" w14:textId="739CE6F4" w:rsidR="000E09D8" w:rsidRPr="000E09D8" w:rsidRDefault="000E09D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9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pit</w:t>
            </w:r>
          </w:p>
        </w:tc>
        <w:tc>
          <w:tcPr>
            <w:tcW w:w="1254" w:type="dxa"/>
          </w:tcPr>
          <w:p w14:paraId="13E84F87" w14:textId="0A442379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0" w:type="dxa"/>
          </w:tcPr>
          <w:p w14:paraId="523F9F92" w14:textId="731181A4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14:paraId="6DD98059" w14:textId="01A762A0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38" w:type="dxa"/>
          </w:tcPr>
          <w:p w14:paraId="4C1DCE24" w14:textId="0D7F32ED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2" w:type="dxa"/>
          </w:tcPr>
          <w:p w14:paraId="2E7A2601" w14:textId="63D1544F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E09D8" w14:paraId="35412FD1" w14:textId="77777777" w:rsidTr="00C81018">
        <w:tc>
          <w:tcPr>
            <w:tcW w:w="1494" w:type="dxa"/>
          </w:tcPr>
          <w:p w14:paraId="5E2BC775" w14:textId="77777777" w:rsidR="000E09D8" w:rsidRPr="000E09D8" w:rsidRDefault="000E09D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</w:tcPr>
          <w:p w14:paraId="508FAA6C" w14:textId="09938400" w:rsidR="000E09D8" w:rsidRPr="000E09D8" w:rsidRDefault="000E09D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9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</w:t>
            </w:r>
          </w:p>
        </w:tc>
        <w:tc>
          <w:tcPr>
            <w:tcW w:w="1254" w:type="dxa"/>
          </w:tcPr>
          <w:p w14:paraId="3289BFAF" w14:textId="709C5877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0" w:type="dxa"/>
          </w:tcPr>
          <w:p w14:paraId="698B7D3B" w14:textId="38FAB5D5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14:paraId="2750266A" w14:textId="051E75BD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38" w:type="dxa"/>
          </w:tcPr>
          <w:p w14:paraId="48DE6C27" w14:textId="7C978077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2" w:type="dxa"/>
          </w:tcPr>
          <w:p w14:paraId="17E7DE20" w14:textId="5B2846E5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E09D8" w14:paraId="0B3F66DE" w14:textId="77777777" w:rsidTr="00C81018">
        <w:tc>
          <w:tcPr>
            <w:tcW w:w="1494" w:type="dxa"/>
          </w:tcPr>
          <w:p w14:paraId="20D435A0" w14:textId="020F4A52" w:rsidR="000E09D8" w:rsidRPr="000E09D8" w:rsidRDefault="000E09D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09D8">
              <w:rPr>
                <w:rFonts w:ascii="Times New Roman" w:hAnsi="Times New Roman" w:cs="Times New Roman"/>
                <w:sz w:val="24"/>
                <w:szCs w:val="24"/>
              </w:rPr>
              <w:t>Общие-Бланки</w:t>
            </w:r>
          </w:p>
        </w:tc>
        <w:tc>
          <w:tcPr>
            <w:tcW w:w="1614" w:type="dxa"/>
          </w:tcPr>
          <w:p w14:paraId="081A06A8" w14:textId="3BB717EE" w:rsidR="000E09D8" w:rsidRPr="000E09D8" w:rsidRDefault="000E09D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9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pit</w:t>
            </w:r>
          </w:p>
        </w:tc>
        <w:tc>
          <w:tcPr>
            <w:tcW w:w="1254" w:type="dxa"/>
          </w:tcPr>
          <w:p w14:paraId="697E121A" w14:textId="3334AE29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0" w:type="dxa"/>
          </w:tcPr>
          <w:p w14:paraId="24895CB1" w14:textId="070A351D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14:paraId="44B5C5B2" w14:textId="2DA44153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38" w:type="dxa"/>
          </w:tcPr>
          <w:p w14:paraId="0C6E1DE0" w14:textId="453E8369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2" w:type="dxa"/>
          </w:tcPr>
          <w:p w14:paraId="777CD68A" w14:textId="116AD1F1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E09D8" w14:paraId="21FE64BC" w14:textId="77777777" w:rsidTr="00C81018">
        <w:tc>
          <w:tcPr>
            <w:tcW w:w="1494" w:type="dxa"/>
          </w:tcPr>
          <w:p w14:paraId="0DFD7E96" w14:textId="77777777" w:rsidR="000E09D8" w:rsidRPr="000E09D8" w:rsidRDefault="000E09D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</w:tcPr>
          <w:p w14:paraId="50EDF877" w14:textId="31E15C40" w:rsidR="000E09D8" w:rsidRPr="000E09D8" w:rsidRDefault="000E09D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9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</w:t>
            </w:r>
          </w:p>
        </w:tc>
        <w:tc>
          <w:tcPr>
            <w:tcW w:w="1254" w:type="dxa"/>
          </w:tcPr>
          <w:p w14:paraId="5461BB01" w14:textId="4A04B449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0" w:type="dxa"/>
          </w:tcPr>
          <w:p w14:paraId="44500408" w14:textId="31853507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14:paraId="4CB78B9C" w14:textId="5E502595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38" w:type="dxa"/>
          </w:tcPr>
          <w:p w14:paraId="3873BE4F" w14:textId="43BEAF61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2" w:type="dxa"/>
          </w:tcPr>
          <w:p w14:paraId="4B589FFC" w14:textId="055AE572" w:rsidR="000E09D8" w:rsidRPr="000E09D8" w:rsidRDefault="00F50B68" w:rsidP="00F71C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35D4FE6" w14:textId="77777777" w:rsidR="000E09D8" w:rsidRDefault="000E09D8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0B8E84" w14:textId="35DED4FB" w:rsidR="000E09D8" w:rsidRPr="005001DA" w:rsidRDefault="007636F3" w:rsidP="005001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таблицы, пользователи </w:t>
      </w:r>
      <w:r w:rsidRPr="004F0FC8">
        <w:rPr>
          <w:rFonts w:ascii="Times New Roman" w:hAnsi="Times New Roman" w:cs="Times New Roman"/>
          <w:i/>
          <w:iCs/>
          <w:sz w:val="28"/>
          <w:szCs w:val="28"/>
          <w:lang w:val="en-US"/>
        </w:rPr>
        <w:t>bim</w:t>
      </w:r>
      <w:r w:rsidRPr="00763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F0FC8">
        <w:rPr>
          <w:rFonts w:ascii="Times New Roman" w:hAnsi="Times New Roman" w:cs="Times New Roman"/>
          <w:i/>
          <w:iCs/>
          <w:sz w:val="28"/>
          <w:szCs w:val="28"/>
          <w:lang w:val="en-US"/>
        </w:rPr>
        <w:t>bom</w:t>
      </w:r>
      <w:r w:rsidRPr="00763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могут делать всё в «своих» папках </w:t>
      </w:r>
      <w:r w:rsidRPr="004F0FC8">
        <w:rPr>
          <w:rFonts w:ascii="Times New Roman" w:hAnsi="Times New Roman" w:cs="Times New Roman"/>
          <w:i/>
          <w:iCs/>
          <w:sz w:val="28"/>
          <w:szCs w:val="28"/>
        </w:rPr>
        <w:t>«Бим»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F0FC8">
        <w:rPr>
          <w:rFonts w:ascii="Times New Roman" w:hAnsi="Times New Roman" w:cs="Times New Roman"/>
          <w:i/>
          <w:iCs/>
          <w:sz w:val="28"/>
          <w:szCs w:val="28"/>
        </w:rPr>
        <w:t>«Бом»</w:t>
      </w:r>
      <w:r>
        <w:rPr>
          <w:rFonts w:ascii="Times New Roman" w:hAnsi="Times New Roman" w:cs="Times New Roman"/>
          <w:sz w:val="28"/>
          <w:szCs w:val="28"/>
        </w:rPr>
        <w:t xml:space="preserve">, так как ранее данным пользователям был дан доступ к папкам с уровнем </w:t>
      </w:r>
      <w:r w:rsidRPr="004F0FC8">
        <w:rPr>
          <w:rFonts w:ascii="Times New Roman" w:hAnsi="Times New Roman" w:cs="Times New Roman"/>
          <w:i/>
          <w:iCs/>
          <w:sz w:val="28"/>
          <w:szCs w:val="28"/>
        </w:rPr>
        <w:t>«Изменение»</w:t>
      </w:r>
      <w:r>
        <w:rPr>
          <w:rFonts w:ascii="Times New Roman" w:hAnsi="Times New Roman" w:cs="Times New Roman"/>
          <w:sz w:val="28"/>
          <w:szCs w:val="28"/>
        </w:rPr>
        <w:t xml:space="preserve">. При этом </w:t>
      </w:r>
      <w:r w:rsidR="00954147">
        <w:rPr>
          <w:rFonts w:ascii="Times New Roman" w:hAnsi="Times New Roman" w:cs="Times New Roman"/>
          <w:sz w:val="28"/>
          <w:szCs w:val="28"/>
        </w:rPr>
        <w:t>с «чужими» папками данные пользователи сделать ничего не могут, ведь никаких соответствующих разрешени</w:t>
      </w:r>
      <w:r w:rsidR="005001DA">
        <w:rPr>
          <w:rFonts w:ascii="Times New Roman" w:hAnsi="Times New Roman" w:cs="Times New Roman"/>
          <w:sz w:val="28"/>
          <w:szCs w:val="28"/>
        </w:rPr>
        <w:t>й</w:t>
      </w:r>
      <w:r w:rsidR="00954147">
        <w:rPr>
          <w:rFonts w:ascii="Times New Roman" w:hAnsi="Times New Roman" w:cs="Times New Roman"/>
          <w:sz w:val="28"/>
          <w:szCs w:val="28"/>
        </w:rPr>
        <w:t xml:space="preserve"> прописано не было. Пользователь </w:t>
      </w:r>
      <w:r w:rsidR="00954147" w:rsidRPr="004F0FC8">
        <w:rPr>
          <w:rFonts w:ascii="Times New Roman" w:hAnsi="Times New Roman" w:cs="Times New Roman"/>
          <w:i/>
          <w:iCs/>
          <w:sz w:val="28"/>
          <w:szCs w:val="28"/>
          <w:lang w:val="en-US"/>
        </w:rPr>
        <w:t>pit</w:t>
      </w:r>
      <w:r w:rsidR="00954147">
        <w:rPr>
          <w:rFonts w:ascii="Times New Roman" w:hAnsi="Times New Roman" w:cs="Times New Roman"/>
          <w:sz w:val="28"/>
          <w:szCs w:val="28"/>
        </w:rPr>
        <w:t xml:space="preserve"> также </w:t>
      </w:r>
      <w:r w:rsidR="00954147">
        <w:rPr>
          <w:rFonts w:ascii="Times New Roman" w:hAnsi="Times New Roman" w:cs="Times New Roman"/>
          <w:sz w:val="28"/>
          <w:szCs w:val="28"/>
        </w:rPr>
        <w:lastRenderedPageBreak/>
        <w:t xml:space="preserve">может подключиться по сети к папке </w:t>
      </w:r>
      <w:r w:rsidR="00954147" w:rsidRPr="004F0FC8">
        <w:rPr>
          <w:rFonts w:ascii="Times New Roman" w:hAnsi="Times New Roman" w:cs="Times New Roman"/>
          <w:i/>
          <w:iCs/>
          <w:sz w:val="28"/>
          <w:szCs w:val="28"/>
        </w:rPr>
        <w:t>«Бланки»</w:t>
      </w:r>
      <w:r w:rsidR="00954147">
        <w:rPr>
          <w:rFonts w:ascii="Times New Roman" w:hAnsi="Times New Roman" w:cs="Times New Roman"/>
          <w:sz w:val="28"/>
          <w:szCs w:val="28"/>
        </w:rPr>
        <w:t xml:space="preserve">, так как у него проставлено разрешение на чтение, однако больше в данной папке он ничего сделать не может. Пользователь </w:t>
      </w:r>
      <w:r w:rsidR="00954147" w:rsidRPr="004F0FC8">
        <w:rPr>
          <w:rFonts w:ascii="Times New Roman" w:hAnsi="Times New Roman" w:cs="Times New Roman"/>
          <w:i/>
          <w:iCs/>
          <w:sz w:val="28"/>
          <w:szCs w:val="28"/>
          <w:lang w:val="en-US"/>
        </w:rPr>
        <w:t>bim</w:t>
      </w:r>
      <w:r w:rsidR="00954147">
        <w:rPr>
          <w:rFonts w:ascii="Times New Roman" w:hAnsi="Times New Roman" w:cs="Times New Roman"/>
          <w:sz w:val="28"/>
          <w:szCs w:val="28"/>
        </w:rPr>
        <w:t xml:space="preserve"> во второй виртуальной машине также не может ничего сделать в папках </w:t>
      </w:r>
      <w:r w:rsidR="00954147" w:rsidRPr="004F0FC8">
        <w:rPr>
          <w:rFonts w:ascii="Times New Roman" w:hAnsi="Times New Roman" w:cs="Times New Roman"/>
          <w:i/>
          <w:iCs/>
          <w:sz w:val="28"/>
          <w:szCs w:val="28"/>
        </w:rPr>
        <w:t>«Фото</w:t>
      </w:r>
      <w:r w:rsidR="004F0FC8" w:rsidRPr="004F0FC8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954147">
        <w:rPr>
          <w:rFonts w:ascii="Times New Roman" w:hAnsi="Times New Roman" w:cs="Times New Roman"/>
          <w:sz w:val="28"/>
          <w:szCs w:val="28"/>
        </w:rPr>
        <w:t xml:space="preserve"> и </w:t>
      </w:r>
      <w:r w:rsidR="00954147" w:rsidRPr="004F0FC8">
        <w:rPr>
          <w:rFonts w:ascii="Times New Roman" w:hAnsi="Times New Roman" w:cs="Times New Roman"/>
          <w:i/>
          <w:iCs/>
          <w:sz w:val="28"/>
          <w:szCs w:val="28"/>
        </w:rPr>
        <w:t>«Бланки»</w:t>
      </w:r>
      <w:r w:rsidR="00954147">
        <w:rPr>
          <w:rFonts w:ascii="Times New Roman" w:hAnsi="Times New Roman" w:cs="Times New Roman"/>
          <w:sz w:val="28"/>
          <w:szCs w:val="28"/>
        </w:rPr>
        <w:t>, так как никаких разрешени</w:t>
      </w:r>
      <w:r w:rsidR="004F0FC8">
        <w:rPr>
          <w:rFonts w:ascii="Times New Roman" w:hAnsi="Times New Roman" w:cs="Times New Roman"/>
          <w:sz w:val="28"/>
          <w:szCs w:val="28"/>
        </w:rPr>
        <w:t>й</w:t>
      </w:r>
      <w:r w:rsidR="00954147">
        <w:rPr>
          <w:rFonts w:ascii="Times New Roman" w:hAnsi="Times New Roman" w:cs="Times New Roman"/>
          <w:sz w:val="28"/>
          <w:szCs w:val="28"/>
        </w:rPr>
        <w:t xml:space="preserve"> </w:t>
      </w:r>
      <w:r w:rsidR="00985864">
        <w:rPr>
          <w:rFonts w:ascii="Times New Roman" w:hAnsi="Times New Roman" w:cs="Times New Roman"/>
          <w:sz w:val="28"/>
          <w:szCs w:val="28"/>
        </w:rPr>
        <w:t xml:space="preserve">ему </w:t>
      </w:r>
      <w:r w:rsidR="00954147">
        <w:rPr>
          <w:rFonts w:ascii="Times New Roman" w:hAnsi="Times New Roman" w:cs="Times New Roman"/>
          <w:sz w:val="28"/>
          <w:szCs w:val="28"/>
        </w:rPr>
        <w:t>дано не было.</w:t>
      </w:r>
    </w:p>
    <w:p w14:paraId="1078EA99" w14:textId="2BD55C3A" w:rsidR="000E09D8" w:rsidRPr="00FB5142" w:rsidRDefault="00FB5142" w:rsidP="00FB5142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0F39AC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Настройка безопасности файлов при помощи шифрования</w:t>
      </w:r>
    </w:p>
    <w:p w14:paraId="59364A15" w14:textId="516B8643" w:rsidR="00053F43" w:rsidRPr="004F0FC8" w:rsidRDefault="004F0FC8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этапе первым делом на второй машине под пользователем </w:t>
      </w:r>
      <w:r w:rsidRPr="004F0FC8">
        <w:rPr>
          <w:rFonts w:ascii="Times New Roman" w:hAnsi="Times New Roman" w:cs="Times New Roman"/>
          <w:i/>
          <w:iCs/>
          <w:sz w:val="28"/>
          <w:szCs w:val="28"/>
          <w:lang w:val="en-US"/>
        </w:rPr>
        <w:t>bim</w:t>
      </w:r>
      <w:r w:rsidRPr="004F0F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 w:rsidRPr="004F0FC8">
        <w:rPr>
          <w:rFonts w:ascii="Times New Roman" w:hAnsi="Times New Roman" w:cs="Times New Roman"/>
          <w:i/>
          <w:iCs/>
          <w:sz w:val="28"/>
          <w:szCs w:val="28"/>
        </w:rPr>
        <w:t>«Общие»</w:t>
      </w:r>
      <w:r>
        <w:rPr>
          <w:rFonts w:ascii="Times New Roman" w:hAnsi="Times New Roman" w:cs="Times New Roman"/>
          <w:sz w:val="28"/>
          <w:szCs w:val="28"/>
        </w:rPr>
        <w:t xml:space="preserve"> было создано два текстовых файла (рисунок 8).</w:t>
      </w:r>
    </w:p>
    <w:p w14:paraId="2DBE78A9" w14:textId="77777777" w:rsidR="000D1E22" w:rsidRPr="000F39AC" w:rsidRDefault="000D1E22" w:rsidP="000D1E22">
      <w:pPr>
        <w:keepNext/>
        <w:spacing w:after="240" w:line="240" w:lineRule="auto"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C267943" wp14:editId="252F9B29">
            <wp:extent cx="3249930" cy="2839700"/>
            <wp:effectExtent l="19050" t="19050" r="26670" b="18415"/>
            <wp:docPr id="922984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8411" name="Рисунок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538" cy="2841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7C3670" w14:textId="62B2470F" w:rsidR="000D1E22" w:rsidRPr="0071505E" w:rsidRDefault="000D1E22" w:rsidP="000F39AC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529A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7150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4F0FC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Созданные текстовые файлы</w:t>
      </w:r>
    </w:p>
    <w:p w14:paraId="31B7DB34" w14:textId="089033BF" w:rsidR="00603309" w:rsidRPr="000B19F8" w:rsidRDefault="0071505E" w:rsidP="006033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0B19F8">
        <w:rPr>
          <w:rFonts w:ascii="Times New Roman" w:hAnsi="Times New Roman" w:cs="Times New Roman"/>
          <w:sz w:val="28"/>
          <w:szCs w:val="28"/>
        </w:rPr>
        <w:t xml:space="preserve">через удаленное подключение был осуществлен вход в систему под пользователем </w:t>
      </w:r>
      <w:r w:rsidR="000B19F8" w:rsidRPr="000B19F8">
        <w:rPr>
          <w:rFonts w:ascii="Times New Roman" w:hAnsi="Times New Roman" w:cs="Times New Roman"/>
          <w:i/>
          <w:iCs/>
          <w:sz w:val="28"/>
          <w:szCs w:val="28"/>
          <w:lang w:val="en-US"/>
        </w:rPr>
        <w:t>pit</w:t>
      </w:r>
      <w:r w:rsidR="000B19F8">
        <w:rPr>
          <w:rFonts w:ascii="Times New Roman" w:hAnsi="Times New Roman" w:cs="Times New Roman"/>
          <w:sz w:val="28"/>
          <w:szCs w:val="28"/>
        </w:rPr>
        <w:t xml:space="preserve">, и была предпринята попытка отредактировать и сохранить данные текстовые файлы. Это успешно получилось сделать, так как до этого у папки </w:t>
      </w:r>
      <w:r w:rsidR="000B19F8" w:rsidRPr="000B19F8">
        <w:rPr>
          <w:rFonts w:ascii="Times New Roman" w:hAnsi="Times New Roman" w:cs="Times New Roman"/>
          <w:i/>
          <w:iCs/>
          <w:sz w:val="28"/>
          <w:szCs w:val="28"/>
        </w:rPr>
        <w:t>«Общие»</w:t>
      </w:r>
      <w:r w:rsidR="000B19F8">
        <w:rPr>
          <w:rFonts w:ascii="Times New Roman" w:hAnsi="Times New Roman" w:cs="Times New Roman"/>
          <w:sz w:val="28"/>
          <w:szCs w:val="28"/>
        </w:rPr>
        <w:t xml:space="preserve"> были настроены разрешения для полного доступа в пределах локальной сети (рисунок 9).</w:t>
      </w:r>
    </w:p>
    <w:p w14:paraId="37437D1E" w14:textId="77777777" w:rsidR="009F0373" w:rsidRPr="000F39AC" w:rsidRDefault="009F0373" w:rsidP="009F0373">
      <w:pPr>
        <w:keepNext/>
        <w:spacing w:after="240" w:line="240" w:lineRule="auto"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FFB7E03" wp14:editId="57C28754">
            <wp:extent cx="2167890" cy="1932425"/>
            <wp:effectExtent l="19050" t="19050" r="22860" b="10795"/>
            <wp:docPr id="159800117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01173" name="Рисунок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934" cy="19351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9F8B68" w14:textId="15E4D12E" w:rsidR="009F0373" w:rsidRPr="000F39AC" w:rsidRDefault="009F0373" w:rsidP="009F0373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529A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7150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0B19F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Успешное редактирование файла под другим пользователем</w:t>
      </w:r>
    </w:p>
    <w:p w14:paraId="584F209F" w14:textId="63632B00" w:rsidR="009F0373" w:rsidRPr="00ED2A2A" w:rsidRDefault="0071505E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</w:t>
      </w:r>
      <w:r w:rsidR="000B19F8">
        <w:rPr>
          <w:rFonts w:ascii="Times New Roman" w:hAnsi="Times New Roman" w:cs="Times New Roman"/>
          <w:sz w:val="28"/>
          <w:szCs w:val="28"/>
        </w:rPr>
        <w:t>один из текстовых файлов был зашифрован пользователем, создавшим его. После этого второй пользователь уже не смог внести изменения в файл (рисунок 10).</w:t>
      </w:r>
    </w:p>
    <w:p w14:paraId="0A921218" w14:textId="77777777" w:rsidR="005B689E" w:rsidRPr="000F39AC" w:rsidRDefault="005B689E" w:rsidP="005B689E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51AB2D" wp14:editId="416594CF">
            <wp:extent cx="3551253" cy="1512570"/>
            <wp:effectExtent l="19050" t="19050" r="11430" b="11430"/>
            <wp:docPr id="1617453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53928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046" cy="1513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70D392" w14:textId="2C49B887" w:rsidR="005B689E" w:rsidRPr="00C11884" w:rsidRDefault="005B689E" w:rsidP="005B689E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529A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C118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0B19F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Неудачная попытка открыть файл после шифрования</w:t>
      </w:r>
    </w:p>
    <w:p w14:paraId="0B647564" w14:textId="5D64027B" w:rsidR="00AB55D4" w:rsidRPr="00F43BF9" w:rsidRDefault="000B19F8" w:rsidP="00AB55D4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AB55D4" w:rsidRPr="000F39A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0B19F8">
        <w:rPr>
          <w:rFonts w:ascii="Times New Roman" w:hAnsi="Times New Roman" w:cs="Times New Roman"/>
          <w:b/>
          <w:sz w:val="28"/>
          <w:szCs w:val="28"/>
        </w:rPr>
        <w:t>Настройка доступа к сетевому принтеру</w:t>
      </w:r>
    </w:p>
    <w:p w14:paraId="27F82917" w14:textId="13E66B2E" w:rsidR="00AB55D4" w:rsidRPr="00B4769B" w:rsidRDefault="000B19F8" w:rsidP="00AB55D4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данном этапе первым делом </w:t>
      </w:r>
      <w:r w:rsidR="00B4769B">
        <w:rPr>
          <w:rFonts w:ascii="Times New Roman" w:hAnsi="Times New Roman" w:cs="Times New Roman"/>
          <w:bCs/>
          <w:sz w:val="28"/>
          <w:szCs w:val="28"/>
        </w:rPr>
        <w:t xml:space="preserve">в устройства компьютера был добавлен принтер с заданным </w:t>
      </w:r>
      <w:r w:rsidR="00B4769B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="00B4769B" w:rsidRPr="00B4769B">
        <w:rPr>
          <w:rFonts w:ascii="Times New Roman" w:hAnsi="Times New Roman" w:cs="Times New Roman"/>
          <w:bCs/>
          <w:sz w:val="28"/>
          <w:szCs w:val="28"/>
        </w:rPr>
        <w:t>-</w:t>
      </w:r>
      <w:r w:rsidR="00B4769B">
        <w:rPr>
          <w:rFonts w:ascii="Times New Roman" w:hAnsi="Times New Roman" w:cs="Times New Roman"/>
          <w:bCs/>
          <w:sz w:val="28"/>
          <w:szCs w:val="28"/>
        </w:rPr>
        <w:t>адресом (рисунок 11), после чего к нему сразу же был добавлен общий доступ.</w:t>
      </w:r>
    </w:p>
    <w:p w14:paraId="46C5923D" w14:textId="77777777" w:rsidR="005B689E" w:rsidRPr="000F39AC" w:rsidRDefault="005B689E" w:rsidP="005B689E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88BC9" wp14:editId="497EC0E9">
            <wp:extent cx="3859692" cy="2716534"/>
            <wp:effectExtent l="19050" t="19050" r="26670" b="26670"/>
            <wp:docPr id="10559225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22559" name="Рисунок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692" cy="2716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4A8EEA" w14:textId="2D97AA56" w:rsidR="005B689E" w:rsidRPr="000F39AC" w:rsidRDefault="005B689E" w:rsidP="005B689E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529A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AB55D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476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Добавление принтера</w:t>
      </w:r>
    </w:p>
    <w:p w14:paraId="2DF32B17" w14:textId="45D6039E" w:rsidR="005B689E" w:rsidRPr="00B4769B" w:rsidRDefault="00B4769B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установки драйвера в настройках безопасности вместо группы </w:t>
      </w:r>
      <w:r w:rsidRPr="00B4769B">
        <w:rPr>
          <w:rFonts w:ascii="Times New Roman" w:hAnsi="Times New Roman" w:cs="Times New Roman"/>
          <w:i/>
          <w:iCs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была добавлена созданная до этого группа </w:t>
      </w:r>
      <w:r w:rsidRPr="00B4769B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PrintUsers</w:t>
      </w:r>
      <w:r>
        <w:rPr>
          <w:rFonts w:ascii="Times New Roman" w:hAnsi="Times New Roman" w:cs="Times New Roman"/>
          <w:sz w:val="28"/>
          <w:szCs w:val="28"/>
        </w:rPr>
        <w:t>: ей был дан доступ на печать (рисунок 12).</w:t>
      </w:r>
    </w:p>
    <w:p w14:paraId="77DA20D6" w14:textId="77777777" w:rsidR="004F43A6" w:rsidRPr="000F39AC" w:rsidRDefault="004F43A6" w:rsidP="004F43A6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F0EFC11" wp14:editId="6821ACFB">
            <wp:extent cx="3266958" cy="1939290"/>
            <wp:effectExtent l="19050" t="19050" r="10160" b="22860"/>
            <wp:docPr id="6132093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09343" name="Рисунок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922" cy="1942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AA935" w14:textId="1BB4DBCA" w:rsidR="004F43A6" w:rsidRPr="00B4769B" w:rsidRDefault="004F43A6" w:rsidP="004F43A6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529A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9952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476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Доступ группы </w:t>
      </w:r>
      <w:r w:rsidR="00B4769B" w:rsidRPr="00B4769B">
        <w:rPr>
          <w:rFonts w:ascii="Times New Roman" w:hAnsi="Times New Roman" w:cs="Times New Roman"/>
          <w:color w:val="auto"/>
          <w:sz w:val="28"/>
          <w:szCs w:val="28"/>
          <w:lang w:val="en-US"/>
        </w:rPr>
        <w:t>PrintUsers</w:t>
      </w:r>
    </w:p>
    <w:p w14:paraId="4FCF5873" w14:textId="1027544B" w:rsidR="00582861" w:rsidRPr="00B4769B" w:rsidRDefault="00B4769B" w:rsidP="00F71C3A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доступ к принтеру был протестирован со стороны пользователей виртуальной машины </w:t>
      </w:r>
      <w:r w:rsidRPr="00EB3387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EB3387"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к которой был подключен принтер, а также со стороны одного из пользователей машины </w:t>
      </w:r>
      <w:r w:rsidRPr="00EB3387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EB3387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Во всех случаях доступ к принтеру появился (рисунок 13), что говорит о том, что настройки доступа были выданы правильно.</w:t>
      </w:r>
    </w:p>
    <w:p w14:paraId="58C7924C" w14:textId="77777777" w:rsidR="00582861" w:rsidRPr="000F39AC" w:rsidRDefault="00582861" w:rsidP="00582861">
      <w:pPr>
        <w:keepNext/>
        <w:spacing w:after="240" w:line="240" w:lineRule="auto"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792A79E" wp14:editId="335D7617">
            <wp:extent cx="4116236" cy="1558290"/>
            <wp:effectExtent l="19050" t="19050" r="17780" b="22860"/>
            <wp:docPr id="46723986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39861" name="Рисунок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91" cy="1561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CA3642" w14:textId="2293A349" w:rsidR="00603309" w:rsidRPr="00A75209" w:rsidRDefault="00582861" w:rsidP="00A75209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529A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C26F8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A752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Полученный доступ к принтеру</w:t>
      </w:r>
    </w:p>
    <w:p w14:paraId="55876EAC" w14:textId="2E04735B" w:rsidR="00825953" w:rsidRPr="00A27EED" w:rsidRDefault="000410EB" w:rsidP="001D196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7A16A806" w14:textId="04821D5A" w:rsidR="001D1966" w:rsidRPr="000F48D3" w:rsidRDefault="001D1966" w:rsidP="00F71C3A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выполнения лабораторной работы</w:t>
      </w:r>
      <w:r w:rsidR="000F48D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75209">
        <w:rPr>
          <w:rFonts w:ascii="Times New Roman" w:hAnsi="Times New Roman" w:cs="Times New Roman"/>
          <w:bCs/>
          <w:sz w:val="28"/>
          <w:szCs w:val="28"/>
        </w:rPr>
        <w:t>были произведены настройки доступа и безопасности к различным ресурсам операционной системы. Первым делом были созданы учетные записи пользователей, затем были созданы каталоги и настроены уровни доступа к ним, в том числе и при работе через локальную сеть. Также была обеспечена безопасность файла с помощью его шифрования пользователем и, наконец, был подключен принтер с заданными настройкам доступа.</w:t>
      </w:r>
    </w:p>
    <w:p w14:paraId="6B1BEC6C" w14:textId="6D3A2578" w:rsidR="00825953" w:rsidRDefault="001B5B56" w:rsidP="00825953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p w14:paraId="3E487AFF" w14:textId="636C289D" w:rsidR="00A75209" w:rsidRDefault="00A75209" w:rsidP="00A75209">
      <w:pPr>
        <w:spacing w:after="24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9272F9">
        <w:rPr>
          <w:rFonts w:ascii="Times New Roman" w:hAnsi="Times New Roman" w:cs="Times New Roman"/>
          <w:i/>
          <w:iCs/>
          <w:sz w:val="28"/>
          <w:szCs w:val="28"/>
        </w:rPr>
        <w:t xml:space="preserve">1. </w:t>
      </w:r>
      <w:r w:rsidRPr="00A75209">
        <w:rPr>
          <w:rFonts w:ascii="Times New Roman" w:hAnsi="Times New Roman" w:cs="Times New Roman"/>
          <w:bCs/>
          <w:i/>
          <w:iCs/>
          <w:sz w:val="28"/>
          <w:szCs w:val="28"/>
        </w:rPr>
        <w:t>Можно ли с помощью учет.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A75209">
        <w:rPr>
          <w:rFonts w:ascii="Times New Roman" w:hAnsi="Times New Roman" w:cs="Times New Roman"/>
          <w:bCs/>
          <w:i/>
          <w:iCs/>
          <w:sz w:val="28"/>
          <w:szCs w:val="28"/>
        </w:rPr>
        <w:t>записи bim зайти на вирт.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A75209">
        <w:rPr>
          <w:rFonts w:ascii="Times New Roman" w:hAnsi="Times New Roman" w:cs="Times New Roman"/>
          <w:bCs/>
          <w:i/>
          <w:iCs/>
          <w:sz w:val="28"/>
          <w:szCs w:val="28"/>
        </w:rPr>
        <w:t>машину v2? Почему?</w:t>
      </w:r>
    </w:p>
    <w:p w14:paraId="675BD7EA" w14:textId="51F5A4DD" w:rsidR="00E64461" w:rsidRPr="00E64461" w:rsidRDefault="00E64461" w:rsidP="00A75209">
      <w:pPr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4461">
        <w:rPr>
          <w:rFonts w:ascii="Times New Roman" w:hAnsi="Times New Roman" w:cs="Times New Roman"/>
          <w:bCs/>
          <w:sz w:val="28"/>
          <w:szCs w:val="28"/>
        </w:rPr>
        <w:t xml:space="preserve">Да, </w:t>
      </w:r>
      <w:r>
        <w:rPr>
          <w:rFonts w:ascii="Times New Roman" w:hAnsi="Times New Roman" w:cs="Times New Roman"/>
          <w:bCs/>
          <w:sz w:val="28"/>
          <w:szCs w:val="28"/>
        </w:rPr>
        <w:t xml:space="preserve">так как </w:t>
      </w:r>
      <w:r w:rsidRPr="00E64461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Pr="00E64461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E64461">
        <w:rPr>
          <w:rFonts w:ascii="Times New Roman" w:hAnsi="Times New Roman" w:cs="Times New Roman"/>
          <w:bCs/>
          <w:sz w:val="28"/>
          <w:szCs w:val="28"/>
        </w:rPr>
        <w:t xml:space="preserve">2 создана локальная учётная запись </w:t>
      </w:r>
      <w:r w:rsidRPr="00E64461">
        <w:rPr>
          <w:rFonts w:ascii="Times New Roman" w:hAnsi="Times New Roman" w:cs="Times New Roman"/>
          <w:bCs/>
          <w:sz w:val="28"/>
          <w:szCs w:val="28"/>
          <w:lang w:val="en-US"/>
        </w:rPr>
        <w:t>bim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F593BC0" w14:textId="4EC77B1E" w:rsidR="00A75209" w:rsidRPr="009272F9" w:rsidRDefault="00A75209" w:rsidP="00A75209">
      <w:pPr>
        <w:spacing w:after="24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272F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A75209">
        <w:rPr>
          <w:rFonts w:ascii="Times New Roman" w:hAnsi="Times New Roman" w:cs="Times New Roman"/>
          <w:bCs/>
          <w:i/>
          <w:iCs/>
          <w:sz w:val="28"/>
          <w:szCs w:val="28"/>
        </w:rPr>
        <w:t>Можно ли добавить учет.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A75209">
        <w:rPr>
          <w:rFonts w:ascii="Times New Roman" w:hAnsi="Times New Roman" w:cs="Times New Roman"/>
          <w:bCs/>
          <w:i/>
          <w:iCs/>
          <w:sz w:val="28"/>
          <w:szCs w:val="28"/>
        </w:rPr>
        <w:t>запись pit в группу PrintUsers? Почему?</w:t>
      </w:r>
    </w:p>
    <w:p w14:paraId="4223865B" w14:textId="17A98D1C" w:rsidR="00ED69C0" w:rsidRDefault="00ED69C0" w:rsidP="00A75209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9C0">
        <w:rPr>
          <w:rFonts w:ascii="Times New Roman" w:hAnsi="Times New Roman" w:cs="Times New Roman"/>
          <w:sz w:val="28"/>
          <w:szCs w:val="28"/>
        </w:rPr>
        <w:lastRenderedPageBreak/>
        <w:t xml:space="preserve">Нет, </w:t>
      </w: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ED69C0">
        <w:rPr>
          <w:rFonts w:ascii="Times New Roman" w:hAnsi="Times New Roman" w:cs="Times New Roman"/>
          <w:sz w:val="28"/>
          <w:szCs w:val="28"/>
        </w:rPr>
        <w:t>группа PrintUsers, находится на v1, а pit на v2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FE6BA3" w14:textId="2435E1C8" w:rsidR="00A75209" w:rsidRPr="009272F9" w:rsidRDefault="00A75209" w:rsidP="00A75209">
      <w:pPr>
        <w:spacing w:after="24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9272F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A75209">
        <w:rPr>
          <w:rFonts w:ascii="Times New Roman" w:hAnsi="Times New Roman" w:cs="Times New Roman"/>
          <w:bCs/>
          <w:i/>
          <w:iCs/>
          <w:sz w:val="28"/>
          <w:szCs w:val="28"/>
        </w:rPr>
        <w:t>Смог ли пользователь bim получить доступ к папке \\v1\Docs\Бим? Почему?</w:t>
      </w:r>
    </w:p>
    <w:p w14:paraId="3A7403D0" w14:textId="7D5D985B" w:rsidR="00A75209" w:rsidRPr="001C7FD5" w:rsidRDefault="001C7FD5" w:rsidP="001C7FD5">
      <w:pPr>
        <w:jc w:val="both"/>
        <w:rPr>
          <w:rFonts w:ascii="Times New Roman" w:hAnsi="Times New Roman" w:cs="Times New Roman"/>
          <w:sz w:val="28"/>
          <w:szCs w:val="28"/>
        </w:rPr>
      </w:pPr>
      <w:r w:rsidRPr="001C7FD5">
        <w:rPr>
          <w:rFonts w:ascii="Times New Roman" w:hAnsi="Times New Roman" w:cs="Times New Roman"/>
          <w:sz w:val="28"/>
          <w:szCs w:val="28"/>
        </w:rPr>
        <w:t>Смог, потому что в настройках доступа к этой папк</w:t>
      </w:r>
      <w:r>
        <w:rPr>
          <w:rFonts w:ascii="Times New Roman" w:hAnsi="Times New Roman" w:cs="Times New Roman"/>
          <w:sz w:val="28"/>
          <w:szCs w:val="28"/>
        </w:rPr>
        <w:t>е был указан данный пользователь</w:t>
      </w:r>
    </w:p>
    <w:p w14:paraId="0FC313DD" w14:textId="2B5734A2" w:rsidR="00A75209" w:rsidRPr="009272F9" w:rsidRDefault="00A75209" w:rsidP="00A75209">
      <w:pPr>
        <w:spacing w:after="24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9272F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A75209">
        <w:rPr>
          <w:rFonts w:ascii="Times New Roman" w:hAnsi="Times New Roman" w:cs="Times New Roman"/>
          <w:bCs/>
          <w:i/>
          <w:iCs/>
          <w:sz w:val="28"/>
          <w:szCs w:val="28"/>
        </w:rPr>
        <w:t>Как называется компьютер, который управляет подключением принтеров, предоставлением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A75209">
        <w:rPr>
          <w:rFonts w:ascii="Times New Roman" w:hAnsi="Times New Roman" w:cs="Times New Roman"/>
          <w:bCs/>
          <w:i/>
          <w:iCs/>
          <w:sz w:val="28"/>
          <w:szCs w:val="28"/>
        </w:rPr>
        <w:t>доступа к принтерам?</w:t>
      </w:r>
    </w:p>
    <w:p w14:paraId="49DDBBD5" w14:textId="0778E888" w:rsidR="00A75209" w:rsidRPr="009272F9" w:rsidRDefault="001C7FD5" w:rsidP="001C7F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печати.</w:t>
      </w:r>
    </w:p>
    <w:p w14:paraId="5A7BBD35" w14:textId="06EDC9B4" w:rsidR="00A75209" w:rsidRPr="009272F9" w:rsidRDefault="00A75209" w:rsidP="00A75209">
      <w:pPr>
        <w:spacing w:after="24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9272F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A75209">
        <w:rPr>
          <w:rFonts w:ascii="Times New Roman" w:hAnsi="Times New Roman" w:cs="Times New Roman"/>
          <w:bCs/>
          <w:i/>
          <w:iCs/>
          <w:sz w:val="28"/>
          <w:szCs w:val="28"/>
        </w:rPr>
        <w:t>Что необходимо сделать, чтобы учет.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A75209">
        <w:rPr>
          <w:rFonts w:ascii="Times New Roman" w:hAnsi="Times New Roman" w:cs="Times New Roman"/>
          <w:bCs/>
          <w:i/>
          <w:iCs/>
          <w:sz w:val="28"/>
          <w:szCs w:val="28"/>
        </w:rPr>
        <w:t>запись pit с компьютера v2 получила доступ к ресурсам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A75209">
        <w:rPr>
          <w:rFonts w:ascii="Times New Roman" w:hAnsi="Times New Roman" w:cs="Times New Roman"/>
          <w:bCs/>
          <w:i/>
          <w:iCs/>
          <w:sz w:val="28"/>
          <w:szCs w:val="28"/>
        </w:rPr>
        <w:t>компьютера v1?</w:t>
      </w:r>
    </w:p>
    <w:p w14:paraId="58168A7F" w14:textId="7563147F" w:rsidR="00A75209" w:rsidRDefault="00DC10DC" w:rsidP="00DC10DC">
      <w:pPr>
        <w:jc w:val="both"/>
        <w:rPr>
          <w:rFonts w:ascii="Times New Roman" w:hAnsi="Times New Roman" w:cs="Times New Roman"/>
          <w:sz w:val="28"/>
          <w:szCs w:val="28"/>
        </w:rPr>
      </w:pPr>
      <w:r w:rsidRPr="00DC10DC">
        <w:rPr>
          <w:rFonts w:ascii="Times New Roman" w:hAnsi="Times New Roman" w:cs="Times New Roman"/>
          <w:sz w:val="28"/>
          <w:szCs w:val="28"/>
        </w:rPr>
        <w:t>Завести на v1 локальную учётную запись pit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CC07B8" w14:textId="16EA6793" w:rsidR="00A75209" w:rsidRPr="00A75209" w:rsidRDefault="00A75209" w:rsidP="00A75209">
      <w:pPr>
        <w:spacing w:after="24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9272F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266A84" w:rsidRPr="00266A84">
        <w:rPr>
          <w:rFonts w:ascii="Times New Roman" w:hAnsi="Times New Roman" w:cs="Times New Roman"/>
          <w:bCs/>
          <w:i/>
          <w:iCs/>
          <w:sz w:val="28"/>
          <w:szCs w:val="28"/>
        </w:rPr>
        <w:t>Кто из пользователей bim, bom, pit получил доступ к принтеру? Почему?</w:t>
      </w:r>
    </w:p>
    <w:p w14:paraId="75511906" w14:textId="107E8011" w:rsidR="00A75209" w:rsidRDefault="00DC10DC" w:rsidP="00DC10DC">
      <w:pPr>
        <w:jc w:val="both"/>
        <w:rPr>
          <w:rFonts w:ascii="Times New Roman" w:hAnsi="Times New Roman" w:cs="Times New Roman"/>
          <w:sz w:val="28"/>
          <w:szCs w:val="28"/>
        </w:rPr>
      </w:pPr>
      <w:r w:rsidRPr="00DC10DC">
        <w:rPr>
          <w:rFonts w:ascii="Times New Roman" w:hAnsi="Times New Roman" w:cs="Times New Roman"/>
          <w:sz w:val="28"/>
          <w:szCs w:val="28"/>
        </w:rPr>
        <w:t>bim и bom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C10DC">
        <w:rPr>
          <w:rFonts w:ascii="Times New Roman" w:hAnsi="Times New Roman" w:cs="Times New Roman"/>
          <w:sz w:val="28"/>
          <w:szCs w:val="28"/>
        </w:rPr>
        <w:t>члены группы PrintUsers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70C84A" w14:textId="77777777" w:rsidR="00A91E8E" w:rsidRPr="000F39AC" w:rsidRDefault="00A91E8E" w:rsidP="00A91E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D214DC" w14:textId="77777777" w:rsidR="00A91E8E" w:rsidRPr="00A91E8E" w:rsidRDefault="00A91E8E" w:rsidP="00825953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A91E8E" w:rsidRPr="00A91E8E" w:rsidSect="00CC345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6E143" w14:textId="77777777" w:rsidR="00651CBD" w:rsidRDefault="00651CBD" w:rsidP="00186C2F">
      <w:pPr>
        <w:spacing w:after="0" w:line="240" w:lineRule="auto"/>
      </w:pPr>
      <w:r>
        <w:separator/>
      </w:r>
    </w:p>
  </w:endnote>
  <w:endnote w:type="continuationSeparator" w:id="0">
    <w:p w14:paraId="61CD7F05" w14:textId="77777777" w:rsidR="00651CBD" w:rsidRDefault="00651CBD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03D5E" w14:textId="77777777" w:rsidR="00651CBD" w:rsidRDefault="00651CBD" w:rsidP="00186C2F">
      <w:pPr>
        <w:spacing w:after="0" w:line="240" w:lineRule="auto"/>
      </w:pPr>
      <w:r>
        <w:separator/>
      </w:r>
    </w:p>
  </w:footnote>
  <w:footnote w:type="continuationSeparator" w:id="0">
    <w:p w14:paraId="017A8627" w14:textId="77777777" w:rsidR="00651CBD" w:rsidRDefault="00651CBD" w:rsidP="0018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42388"/>
    <w:multiLevelType w:val="hybridMultilevel"/>
    <w:tmpl w:val="A3A46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C666B"/>
    <w:multiLevelType w:val="hybridMultilevel"/>
    <w:tmpl w:val="09CC1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7455E"/>
    <w:multiLevelType w:val="hybridMultilevel"/>
    <w:tmpl w:val="88023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205E5"/>
    <w:multiLevelType w:val="hybridMultilevel"/>
    <w:tmpl w:val="72023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8180">
    <w:abstractNumId w:val="1"/>
  </w:num>
  <w:num w:numId="2" w16cid:durableId="407849389">
    <w:abstractNumId w:val="2"/>
  </w:num>
  <w:num w:numId="3" w16cid:durableId="1277787246">
    <w:abstractNumId w:val="0"/>
  </w:num>
  <w:num w:numId="4" w16cid:durableId="685711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2A83"/>
    <w:rsid w:val="00014C0B"/>
    <w:rsid w:val="000320CC"/>
    <w:rsid w:val="000410EB"/>
    <w:rsid w:val="00053F43"/>
    <w:rsid w:val="000A00A7"/>
    <w:rsid w:val="000B19F8"/>
    <w:rsid w:val="000D1E22"/>
    <w:rsid w:val="000D2C40"/>
    <w:rsid w:val="000E09D8"/>
    <w:rsid w:val="000F39AC"/>
    <w:rsid w:val="000F48D3"/>
    <w:rsid w:val="0010500D"/>
    <w:rsid w:val="001753DB"/>
    <w:rsid w:val="00186C2F"/>
    <w:rsid w:val="00191F57"/>
    <w:rsid w:val="00195BCC"/>
    <w:rsid w:val="001B5B56"/>
    <w:rsid w:val="001C10CF"/>
    <w:rsid w:val="001C7FD5"/>
    <w:rsid w:val="001D1966"/>
    <w:rsid w:val="0021770A"/>
    <w:rsid w:val="00227E46"/>
    <w:rsid w:val="00266A84"/>
    <w:rsid w:val="00277787"/>
    <w:rsid w:val="002902B0"/>
    <w:rsid w:val="002B0405"/>
    <w:rsid w:val="002B6256"/>
    <w:rsid w:val="002C7D6D"/>
    <w:rsid w:val="00312634"/>
    <w:rsid w:val="0032682B"/>
    <w:rsid w:val="00336C59"/>
    <w:rsid w:val="00346F2F"/>
    <w:rsid w:val="00347EC2"/>
    <w:rsid w:val="0035300C"/>
    <w:rsid w:val="00356815"/>
    <w:rsid w:val="00367D14"/>
    <w:rsid w:val="00370E23"/>
    <w:rsid w:val="003726BB"/>
    <w:rsid w:val="00384D2E"/>
    <w:rsid w:val="00385252"/>
    <w:rsid w:val="003A69F4"/>
    <w:rsid w:val="003B3ED1"/>
    <w:rsid w:val="003F308A"/>
    <w:rsid w:val="00425718"/>
    <w:rsid w:val="00430829"/>
    <w:rsid w:val="004B06E4"/>
    <w:rsid w:val="004C5177"/>
    <w:rsid w:val="004C56E2"/>
    <w:rsid w:val="004F0FC8"/>
    <w:rsid w:val="004F43A6"/>
    <w:rsid w:val="005001DA"/>
    <w:rsid w:val="00524925"/>
    <w:rsid w:val="005504F3"/>
    <w:rsid w:val="005815F3"/>
    <w:rsid w:val="00582861"/>
    <w:rsid w:val="005A311E"/>
    <w:rsid w:val="005B0B38"/>
    <w:rsid w:val="005B689E"/>
    <w:rsid w:val="00603309"/>
    <w:rsid w:val="00604EF4"/>
    <w:rsid w:val="00641348"/>
    <w:rsid w:val="00651CBD"/>
    <w:rsid w:val="006C173F"/>
    <w:rsid w:val="006D74BD"/>
    <w:rsid w:val="0071505E"/>
    <w:rsid w:val="007235E8"/>
    <w:rsid w:val="00723B5F"/>
    <w:rsid w:val="007636F3"/>
    <w:rsid w:val="00763DE8"/>
    <w:rsid w:val="00765995"/>
    <w:rsid w:val="00773556"/>
    <w:rsid w:val="007939C9"/>
    <w:rsid w:val="007D018C"/>
    <w:rsid w:val="007F1711"/>
    <w:rsid w:val="00825953"/>
    <w:rsid w:val="00825E12"/>
    <w:rsid w:val="0084718B"/>
    <w:rsid w:val="0087359F"/>
    <w:rsid w:val="00896106"/>
    <w:rsid w:val="00897D41"/>
    <w:rsid w:val="008A469A"/>
    <w:rsid w:val="008D0809"/>
    <w:rsid w:val="008E704C"/>
    <w:rsid w:val="00932480"/>
    <w:rsid w:val="00954147"/>
    <w:rsid w:val="00961561"/>
    <w:rsid w:val="00967018"/>
    <w:rsid w:val="00985864"/>
    <w:rsid w:val="00991FFF"/>
    <w:rsid w:val="009952B3"/>
    <w:rsid w:val="009F0373"/>
    <w:rsid w:val="00A27EED"/>
    <w:rsid w:val="00A5754E"/>
    <w:rsid w:val="00A71023"/>
    <w:rsid w:val="00A75209"/>
    <w:rsid w:val="00A8270D"/>
    <w:rsid w:val="00A91E8E"/>
    <w:rsid w:val="00A97838"/>
    <w:rsid w:val="00AB55D4"/>
    <w:rsid w:val="00AE6BCC"/>
    <w:rsid w:val="00AF5A42"/>
    <w:rsid w:val="00B3213C"/>
    <w:rsid w:val="00B4769B"/>
    <w:rsid w:val="00B67C2C"/>
    <w:rsid w:val="00BB202C"/>
    <w:rsid w:val="00BC47E2"/>
    <w:rsid w:val="00C01E1A"/>
    <w:rsid w:val="00C11884"/>
    <w:rsid w:val="00C21D72"/>
    <w:rsid w:val="00C26F8D"/>
    <w:rsid w:val="00C529A2"/>
    <w:rsid w:val="00C81018"/>
    <w:rsid w:val="00C96B31"/>
    <w:rsid w:val="00CC1FEB"/>
    <w:rsid w:val="00CC3454"/>
    <w:rsid w:val="00D926A1"/>
    <w:rsid w:val="00DB3B44"/>
    <w:rsid w:val="00DC10DC"/>
    <w:rsid w:val="00DD0898"/>
    <w:rsid w:val="00DE7507"/>
    <w:rsid w:val="00DF74D2"/>
    <w:rsid w:val="00E16865"/>
    <w:rsid w:val="00E1782D"/>
    <w:rsid w:val="00E62A83"/>
    <w:rsid w:val="00E64461"/>
    <w:rsid w:val="00EB3387"/>
    <w:rsid w:val="00ED2A2A"/>
    <w:rsid w:val="00ED69C0"/>
    <w:rsid w:val="00F12BED"/>
    <w:rsid w:val="00F14FA5"/>
    <w:rsid w:val="00F15049"/>
    <w:rsid w:val="00F37F19"/>
    <w:rsid w:val="00F43BF9"/>
    <w:rsid w:val="00F50B68"/>
    <w:rsid w:val="00F56E34"/>
    <w:rsid w:val="00F705B1"/>
    <w:rsid w:val="00F71C3A"/>
    <w:rsid w:val="00F9320F"/>
    <w:rsid w:val="00F935FF"/>
    <w:rsid w:val="00FB5142"/>
    <w:rsid w:val="00FC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2F64"/>
  <w15:docId w15:val="{CA03E644-F78F-4FB4-B7D3-24ED96A2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List Paragraph"/>
    <w:basedOn w:val="a"/>
    <w:uiPriority w:val="34"/>
    <w:qFormat/>
    <w:rsid w:val="00E62A83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96106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c">
    <w:name w:val="Table Grid"/>
    <w:basedOn w:val="a1"/>
    <w:uiPriority w:val="59"/>
    <w:rsid w:val="00723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sen\Desktop\&#1064;&#1072;&#1073;&#1083;&#1086;&#1085;_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011D24015114F8897C752FC8DC8CB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C4CD4A-6D3F-46D6-B08D-931C285D42F1}"/>
      </w:docPartPr>
      <w:docPartBody>
        <w:p w:rsidR="00957BB1" w:rsidRDefault="00000000">
          <w:pPr>
            <w:pStyle w:val="7011D24015114F8897C752FC8DC8CBDD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B132C0B33D1D44AE81C64760AE9CFF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571A69-BBEA-4BC7-86EE-04E1DB8C00B7}"/>
      </w:docPartPr>
      <w:docPartBody>
        <w:p w:rsidR="00957BB1" w:rsidRDefault="00000000">
          <w:pPr>
            <w:pStyle w:val="B132C0B33D1D44AE81C64760AE9CFF05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4920D257AC12405FA3C7C7001D02B2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739047-F3E1-4847-A922-6035BE8C2F19}"/>
      </w:docPartPr>
      <w:docPartBody>
        <w:p w:rsidR="00957BB1" w:rsidRDefault="00000000">
          <w:pPr>
            <w:pStyle w:val="4920D257AC12405FA3C7C7001D02B22E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4003C2B1611C43BAB79EAA6AE64F0D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C72787-7DFF-4B8F-97DC-A03553B15C7B}"/>
      </w:docPartPr>
      <w:docPartBody>
        <w:p w:rsidR="00957BB1" w:rsidRDefault="00000000">
          <w:pPr>
            <w:pStyle w:val="4003C2B1611C43BAB79EAA6AE64F0D56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3229325816EB48F2BF653EE52EB6C8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DAD950-CC23-4F52-8DB9-E765890F6A14}"/>
      </w:docPartPr>
      <w:docPartBody>
        <w:p w:rsidR="00957BB1" w:rsidRDefault="00000000">
          <w:pPr>
            <w:pStyle w:val="3229325816EB48F2BF653EE52EB6C8E8"/>
          </w:pPr>
          <w:r>
            <w:rPr>
              <w:rFonts w:cstheme="minorHAnsi"/>
            </w:rPr>
            <w:t>Напишите здесь цель работы</w:t>
          </w:r>
        </w:p>
      </w:docPartBody>
    </w:docPart>
    <w:docPart>
      <w:docPartPr>
        <w:name w:val="2B923D50E0C04C2388F630E3D7ACCD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AB1CB9-6A0E-4A81-AA24-350163114302}"/>
      </w:docPartPr>
      <w:docPartBody>
        <w:p w:rsidR="00957BB1" w:rsidRDefault="00000000">
          <w:pPr>
            <w:pStyle w:val="2B923D50E0C04C2388F630E3D7ACCD3F"/>
          </w:pPr>
          <w:r>
            <w:rPr>
              <w:rFonts w:cstheme="minorHAnsi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64"/>
    <w:rsid w:val="00154FE6"/>
    <w:rsid w:val="0021089B"/>
    <w:rsid w:val="00245DF9"/>
    <w:rsid w:val="002F7CD3"/>
    <w:rsid w:val="00336C59"/>
    <w:rsid w:val="0035300C"/>
    <w:rsid w:val="00367D14"/>
    <w:rsid w:val="00384D2E"/>
    <w:rsid w:val="00385252"/>
    <w:rsid w:val="003E07C5"/>
    <w:rsid w:val="0058157C"/>
    <w:rsid w:val="005A311E"/>
    <w:rsid w:val="0081241B"/>
    <w:rsid w:val="008B6770"/>
    <w:rsid w:val="00957BB1"/>
    <w:rsid w:val="00A5754E"/>
    <w:rsid w:val="00AD67F0"/>
    <w:rsid w:val="00AF5A42"/>
    <w:rsid w:val="00B91464"/>
    <w:rsid w:val="00DF74D2"/>
    <w:rsid w:val="00E9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011D24015114F8897C752FC8DC8CBDD">
    <w:name w:val="7011D24015114F8897C752FC8DC8CBDD"/>
  </w:style>
  <w:style w:type="paragraph" w:customStyle="1" w:styleId="B132C0B33D1D44AE81C64760AE9CFF05">
    <w:name w:val="B132C0B33D1D44AE81C64760AE9CFF05"/>
  </w:style>
  <w:style w:type="paragraph" w:customStyle="1" w:styleId="4920D257AC12405FA3C7C7001D02B22E">
    <w:name w:val="4920D257AC12405FA3C7C7001D02B22E"/>
  </w:style>
  <w:style w:type="paragraph" w:customStyle="1" w:styleId="4003C2B1611C43BAB79EAA6AE64F0D56">
    <w:name w:val="4003C2B1611C43BAB79EAA6AE64F0D56"/>
  </w:style>
  <w:style w:type="paragraph" w:customStyle="1" w:styleId="3229325816EB48F2BF653EE52EB6C8E8">
    <w:name w:val="3229325816EB48F2BF653EE52EB6C8E8"/>
  </w:style>
  <w:style w:type="paragraph" w:customStyle="1" w:styleId="2B923D50E0C04C2388F630E3D7ACCD3F">
    <w:name w:val="2B923D50E0C04C2388F630E3D7ACCD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39B09-DE52-6248-BA3F-BB5C7ADE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Шаблон_отчета.dotx</Template>
  <TotalTime>487</TotalTime>
  <Pages>9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Fisenko</dc:creator>
  <cp:lastModifiedBy>Фисенко Максим Вячеславович</cp:lastModifiedBy>
  <cp:revision>38</cp:revision>
  <cp:lastPrinted>2024-10-31T05:12:00Z</cp:lastPrinted>
  <dcterms:created xsi:type="dcterms:W3CDTF">2024-09-19T06:07:00Z</dcterms:created>
  <dcterms:modified xsi:type="dcterms:W3CDTF">2024-10-31T06:59:00Z</dcterms:modified>
</cp:coreProperties>
</file>