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35BAB" w14:textId="77777777" w:rsidR="00897D41" w:rsidRPr="000F39AC" w:rsidRDefault="000410EB" w:rsidP="000410EB">
      <w:pPr>
        <w:spacing w:after="300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F39AC">
        <w:rPr>
          <w:rFonts w:ascii="Times New Roman" w:hAnsi="Times New Roman" w:cs="Times New Roman"/>
          <w:sz w:val="40"/>
          <w:szCs w:val="4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0505868" w14:textId="24869D33" w:rsidR="00F37F19" w:rsidRPr="000F39AC" w:rsidRDefault="000410EB" w:rsidP="000410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39AC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7011D24015114F8897C752FC8DC8CBDD"/>
          </w:placeholder>
        </w:sdtPr>
        <w:sdtContent>
          <w:r w:rsidR="005F5279">
            <w:rPr>
              <w:rFonts w:ascii="Times New Roman" w:hAnsi="Times New Roman" w:cs="Times New Roman"/>
              <w:b/>
              <w:sz w:val="32"/>
              <w:szCs w:val="32"/>
            </w:rPr>
            <w:t>6</w:t>
          </w:r>
        </w:sdtContent>
      </w:sdt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B132C0B33D1D44AE81C64760AE9CFF05"/>
        </w:placeholder>
      </w:sdtPr>
      <w:sdtContent>
        <w:p w14:paraId="655C6AD7" w14:textId="79403004" w:rsidR="00F37F19" w:rsidRPr="000F39AC" w:rsidRDefault="00097C93" w:rsidP="000311CF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>Архивация и восстановление данных</w:t>
          </w:r>
        </w:p>
      </w:sdtContent>
    </w:sdt>
    <w:p w14:paraId="6544BF16" w14:textId="77777777" w:rsidR="00E62A83" w:rsidRPr="000F39AC" w:rsidRDefault="000410EB" w:rsidP="00E62A8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E62A83" w:rsidRPr="000F39AC">
        <w:rPr>
          <w:rFonts w:ascii="Times New Roman" w:hAnsi="Times New Roman" w:cs="Times New Roman"/>
          <w:sz w:val="28"/>
          <w:szCs w:val="28"/>
        </w:rPr>
        <w:t>Фисенко</w:t>
      </w:r>
    </w:p>
    <w:p w14:paraId="14571504" w14:textId="28B93C22" w:rsidR="005815F3" w:rsidRPr="000F39AC" w:rsidRDefault="00E62A83" w:rsidP="00E62A8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>Максим Вячеславович</w:t>
      </w:r>
    </w:p>
    <w:p w14:paraId="20140509" w14:textId="79DDAAF7" w:rsidR="00E62A83" w:rsidRPr="000F39AC" w:rsidRDefault="00E62A83" w:rsidP="00E62A8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>Шкода Глеб Ярославович</w:t>
      </w:r>
    </w:p>
    <w:p w14:paraId="6BCDF26C" w14:textId="1EA9AA8C" w:rsidR="005815F3" w:rsidRPr="000F39AC" w:rsidRDefault="000410EB" w:rsidP="000410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4920D257AC12405FA3C7C7001D02B22E"/>
          </w:placeholder>
        </w:sdtPr>
        <w:sdtContent>
          <w:r w:rsidR="00E62A83" w:rsidRPr="000F39AC">
            <w:rPr>
              <w:rFonts w:ascii="Times New Roman" w:hAnsi="Times New Roman" w:cs="Times New Roman"/>
              <w:sz w:val="28"/>
              <w:szCs w:val="28"/>
            </w:rPr>
            <w:t>К34211</w:t>
          </w:r>
        </w:sdtContent>
      </w:sdt>
    </w:p>
    <w:p w14:paraId="56DA0D5F" w14:textId="77777777" w:rsidR="000410EB" w:rsidRPr="000F39AC" w:rsidRDefault="000410EB" w:rsidP="000410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Проверила: </w:t>
      </w:r>
      <w:r w:rsidR="000D2C40" w:rsidRPr="000F39AC">
        <w:rPr>
          <w:rFonts w:ascii="Times New Roman" w:hAnsi="Times New Roman" w:cs="Times New Roman"/>
          <w:sz w:val="28"/>
          <w:szCs w:val="28"/>
        </w:rPr>
        <w:t>Казанова</w:t>
      </w:r>
    </w:p>
    <w:p w14:paraId="063FE456" w14:textId="77777777" w:rsidR="000410EB" w:rsidRPr="000F39AC" w:rsidRDefault="000D2C40" w:rsidP="001B5B56">
      <w:pPr>
        <w:spacing w:after="408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>Полина Петровна</w:t>
      </w:r>
    </w:p>
    <w:p w14:paraId="5C275D28" w14:textId="77777777" w:rsidR="000410EB" w:rsidRPr="000F39AC" w:rsidRDefault="000410E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D2D9DEC" w14:textId="62F225D3" w:rsidR="00A71023" w:rsidRPr="000F39AC" w:rsidRDefault="00000000" w:rsidP="00A710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4003C2B1611C43BAB79EAA6AE64F0D56"/>
          </w:placeholder>
        </w:sdtPr>
        <w:sdtContent>
          <w:r w:rsidR="00E62A83" w:rsidRPr="000F39AC">
            <w:rPr>
              <w:rFonts w:ascii="Times New Roman" w:hAnsi="Times New Roman" w:cs="Times New Roman"/>
              <w:sz w:val="28"/>
              <w:szCs w:val="28"/>
            </w:rPr>
            <w:t>2024</w:t>
          </w:r>
        </w:sdtContent>
      </w:sdt>
    </w:p>
    <w:p w14:paraId="0A105123" w14:textId="77777777" w:rsidR="00A71023" w:rsidRPr="000F39AC" w:rsidRDefault="000410EB" w:rsidP="000D2C40">
      <w:pPr>
        <w:pageBreakBefore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2F055C7F" w14:textId="40946CC3" w:rsidR="00825953" w:rsidRPr="000F39AC" w:rsidRDefault="00000000" w:rsidP="00825953">
      <w:pPr>
        <w:tabs>
          <w:tab w:val="left" w:pos="3600"/>
        </w:tabs>
        <w:spacing w:after="600" w:line="240" w:lineRule="auto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715166624"/>
          <w:placeholder>
            <w:docPart w:val="3229325816EB48F2BF653EE52EB6C8E8"/>
          </w:placeholder>
        </w:sdtPr>
        <w:sdtEndPr>
          <w:rPr>
            <w:sz w:val="28"/>
            <w:szCs w:val="28"/>
          </w:rPr>
        </w:sdtEndPr>
        <w:sdtContent>
          <w:r w:rsidR="00097C93">
            <w:rPr>
              <w:rFonts w:ascii="Times New Roman" w:hAnsi="Times New Roman" w:cs="Times New Roman"/>
              <w:sz w:val="28"/>
              <w:szCs w:val="28"/>
            </w:rPr>
            <w:t>Установить и настроить архивацию и восстановление данных в</w:t>
          </w:r>
          <w:r w:rsidR="00097C93" w:rsidRPr="00097C9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097C93" w:rsidRPr="00097C93">
            <w:rPr>
              <w:rFonts w:ascii="Times New Roman" w:hAnsi="Times New Roman" w:cs="Times New Roman"/>
              <w:i/>
              <w:iCs/>
              <w:sz w:val="28"/>
              <w:szCs w:val="28"/>
              <w:lang w:val="en-US"/>
            </w:rPr>
            <w:t>MS</w:t>
          </w:r>
          <w:r w:rsidR="00097C93" w:rsidRPr="00097C93">
            <w:rPr>
              <w:rFonts w:ascii="Times New Roman" w:hAnsi="Times New Roman" w:cs="Times New Roman"/>
              <w:i/>
              <w:iCs/>
              <w:sz w:val="28"/>
              <w:szCs w:val="28"/>
            </w:rPr>
            <w:t xml:space="preserve"> </w:t>
          </w:r>
          <w:r w:rsidR="00097C93" w:rsidRPr="00097C93">
            <w:rPr>
              <w:rFonts w:ascii="Times New Roman" w:hAnsi="Times New Roman" w:cs="Times New Roman"/>
              <w:i/>
              <w:iCs/>
              <w:sz w:val="28"/>
              <w:szCs w:val="28"/>
              <w:lang w:val="en-US"/>
            </w:rPr>
            <w:t>Windows</w:t>
          </w:r>
          <w:r w:rsidR="00097C93" w:rsidRPr="00097C93">
            <w:rPr>
              <w:rFonts w:ascii="Times New Roman" w:hAnsi="Times New Roman" w:cs="Times New Roman"/>
              <w:sz w:val="28"/>
              <w:szCs w:val="28"/>
            </w:rPr>
            <w:t>.</w:t>
          </w:r>
        </w:sdtContent>
      </w:sdt>
    </w:p>
    <w:p w14:paraId="7BBA3120" w14:textId="77777777" w:rsidR="000D2C40" w:rsidRPr="000F39AC" w:rsidRDefault="000D2C40" w:rsidP="00EA3EC5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>Задачи:</w:t>
      </w:r>
    </w:p>
    <w:sdt>
      <w:sdtPr>
        <w:rPr>
          <w:rFonts w:ascii="Times New Roman" w:hAnsi="Times New Roman" w:cs="Times New Roman"/>
        </w:rPr>
        <w:id w:val="-883492137"/>
        <w:placeholder>
          <w:docPart w:val="2B923D50E0C04C2388F630E3D7ACCD3F"/>
        </w:placeholder>
      </w:sdtPr>
      <w:sdtEndPr>
        <w:rPr>
          <w:rFonts w:asciiTheme="minorHAnsi" w:hAnsiTheme="minorHAnsi" w:cstheme="minorBidi"/>
        </w:rPr>
      </w:sdtEndPr>
      <w:sdtContent>
        <w:p w14:paraId="30FB9349" w14:textId="09A273F2" w:rsidR="000D2C40" w:rsidRPr="00F15049" w:rsidRDefault="00097C93" w:rsidP="00E62A83">
          <w:pPr>
            <w:pStyle w:val="aa"/>
            <w:numPr>
              <w:ilvl w:val="0"/>
              <w:numId w:val="1"/>
            </w:numPr>
            <w:tabs>
              <w:tab w:val="left" w:pos="3600"/>
            </w:tabs>
            <w:spacing w:after="600" w:line="240" w:lineRule="auto"/>
            <w:ind w:left="36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Настроить архивацию данных</w:t>
          </w:r>
          <w:r w:rsidR="008A469A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5AA09C8D" w14:textId="732DB83E" w:rsidR="000311CF" w:rsidRDefault="00095980" w:rsidP="00097C93">
          <w:pPr>
            <w:pStyle w:val="aa"/>
            <w:numPr>
              <w:ilvl w:val="0"/>
              <w:numId w:val="1"/>
            </w:numPr>
            <w:tabs>
              <w:tab w:val="left" w:pos="3600"/>
            </w:tabs>
            <w:spacing w:after="600" w:line="240" w:lineRule="auto"/>
            <w:ind w:left="36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Восстановить данные с помощью </w:t>
          </w:r>
          <w:r w:rsidRPr="00095980">
            <w:rPr>
              <w:rFonts w:ascii="Times New Roman" w:hAnsi="Times New Roman" w:cs="Times New Roman"/>
              <w:i/>
              <w:iCs/>
              <w:sz w:val="28"/>
              <w:szCs w:val="28"/>
              <w:lang w:val="en-US"/>
            </w:rPr>
            <w:t>Windows</w:t>
          </w:r>
          <w:r w:rsidRPr="00095980">
            <w:rPr>
              <w:rFonts w:ascii="Times New Roman" w:hAnsi="Times New Roman" w:cs="Times New Roman"/>
              <w:i/>
              <w:iCs/>
              <w:sz w:val="28"/>
              <w:szCs w:val="28"/>
            </w:rPr>
            <w:t xml:space="preserve"> </w:t>
          </w:r>
          <w:r w:rsidRPr="00095980">
            <w:rPr>
              <w:rFonts w:ascii="Times New Roman" w:hAnsi="Times New Roman" w:cs="Times New Roman"/>
              <w:i/>
              <w:iCs/>
              <w:sz w:val="28"/>
              <w:szCs w:val="28"/>
              <w:lang w:val="en-US"/>
            </w:rPr>
            <w:t>Server</w:t>
          </w:r>
          <w:r w:rsidRPr="00095980">
            <w:rPr>
              <w:rFonts w:ascii="Times New Roman" w:hAnsi="Times New Roman" w:cs="Times New Roman"/>
              <w:i/>
              <w:iCs/>
              <w:sz w:val="28"/>
              <w:szCs w:val="28"/>
            </w:rPr>
            <w:t xml:space="preserve"> </w:t>
          </w:r>
          <w:r w:rsidRPr="00095980">
            <w:rPr>
              <w:rFonts w:ascii="Times New Roman" w:hAnsi="Times New Roman" w:cs="Times New Roman"/>
              <w:i/>
              <w:iCs/>
              <w:sz w:val="28"/>
              <w:szCs w:val="28"/>
              <w:lang w:val="en-US"/>
            </w:rPr>
            <w:t>Backup</w:t>
          </w:r>
          <w:r w:rsidR="008A469A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373A9F7E" w14:textId="080298DB" w:rsidR="00095980" w:rsidRPr="00097C93" w:rsidRDefault="00095980" w:rsidP="00097C93">
          <w:pPr>
            <w:pStyle w:val="aa"/>
            <w:numPr>
              <w:ilvl w:val="0"/>
              <w:numId w:val="1"/>
            </w:numPr>
            <w:tabs>
              <w:tab w:val="left" w:pos="3600"/>
            </w:tabs>
            <w:spacing w:after="600" w:line="240" w:lineRule="auto"/>
            <w:ind w:left="36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Восстановить данные с помощью контрольных точек.</w:t>
          </w:r>
        </w:p>
      </w:sdtContent>
    </w:sdt>
    <w:p w14:paraId="5508534A" w14:textId="43942258" w:rsidR="00825953" w:rsidRPr="000F39AC" w:rsidRDefault="000410EB" w:rsidP="00896106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189CADB0" w14:textId="6350C409" w:rsidR="00896106" w:rsidRPr="00097C93" w:rsidRDefault="00896106" w:rsidP="00896106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>1.</w:t>
      </w:r>
      <w:r w:rsidR="000311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7C93">
        <w:rPr>
          <w:rFonts w:ascii="Times New Roman" w:hAnsi="Times New Roman" w:cs="Times New Roman"/>
          <w:b/>
          <w:sz w:val="28"/>
          <w:szCs w:val="28"/>
        </w:rPr>
        <w:t>Настройка архивации данных</w:t>
      </w:r>
    </w:p>
    <w:p w14:paraId="6D13A558" w14:textId="36AC1CB6" w:rsidR="00896106" w:rsidRPr="00097C93" w:rsidRDefault="00F15049" w:rsidP="00F71C3A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выполнения лабораторной работы первым делом </w:t>
      </w:r>
      <w:r w:rsidR="000311CF">
        <w:rPr>
          <w:rFonts w:ascii="Times New Roman" w:hAnsi="Times New Roman" w:cs="Times New Roman"/>
          <w:bCs/>
          <w:sz w:val="28"/>
          <w:szCs w:val="28"/>
        </w:rPr>
        <w:t xml:space="preserve">в виртуальной машине </w:t>
      </w:r>
      <w:r w:rsidR="000311CF" w:rsidRPr="000311C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v</w:t>
      </w:r>
      <w:r w:rsidR="00097C93">
        <w:rPr>
          <w:rFonts w:ascii="Times New Roman" w:hAnsi="Times New Roman" w:cs="Times New Roman"/>
          <w:bCs/>
          <w:i/>
          <w:iCs/>
          <w:sz w:val="28"/>
          <w:szCs w:val="28"/>
        </w:rPr>
        <w:t>2</w:t>
      </w:r>
      <w:r w:rsidR="000311CF" w:rsidRPr="000311C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311CF">
        <w:rPr>
          <w:rFonts w:ascii="Times New Roman" w:hAnsi="Times New Roman" w:cs="Times New Roman"/>
          <w:bCs/>
          <w:sz w:val="28"/>
          <w:szCs w:val="28"/>
        </w:rPr>
        <w:t xml:space="preserve">был осуществлен вход под учетной записью </w:t>
      </w:r>
      <w:r w:rsidR="00097C9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adm</w:t>
      </w:r>
      <w:r w:rsidR="000311CF">
        <w:rPr>
          <w:rFonts w:ascii="Times New Roman" w:hAnsi="Times New Roman" w:cs="Times New Roman"/>
          <w:bCs/>
          <w:sz w:val="28"/>
          <w:szCs w:val="28"/>
        </w:rPr>
        <w:t xml:space="preserve">, после чего </w:t>
      </w:r>
      <w:r w:rsidR="00097C93">
        <w:rPr>
          <w:rFonts w:ascii="Times New Roman" w:hAnsi="Times New Roman" w:cs="Times New Roman"/>
          <w:bCs/>
          <w:sz w:val="28"/>
          <w:szCs w:val="28"/>
        </w:rPr>
        <w:t xml:space="preserve">на диске </w:t>
      </w:r>
      <w:r w:rsidR="00097C93" w:rsidRPr="00097C9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K</w:t>
      </w:r>
      <w:r w:rsidR="00097C93" w:rsidRPr="00097C93">
        <w:rPr>
          <w:rFonts w:ascii="Times New Roman" w:hAnsi="Times New Roman" w:cs="Times New Roman"/>
          <w:bCs/>
          <w:i/>
          <w:iCs/>
          <w:sz w:val="28"/>
          <w:szCs w:val="28"/>
        </w:rPr>
        <w:t>:</w:t>
      </w:r>
      <w:r w:rsidR="00097C93" w:rsidRPr="00097C9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7C93">
        <w:rPr>
          <w:rFonts w:ascii="Times New Roman" w:hAnsi="Times New Roman" w:cs="Times New Roman"/>
          <w:bCs/>
          <w:sz w:val="28"/>
          <w:szCs w:val="28"/>
        </w:rPr>
        <w:t xml:space="preserve">была создана папка </w:t>
      </w:r>
      <w:r w:rsidR="00097C93" w:rsidRPr="00097C9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Backup</w:t>
      </w:r>
      <w:r w:rsidR="00097C93" w:rsidRPr="00097C93">
        <w:rPr>
          <w:rFonts w:ascii="Times New Roman" w:hAnsi="Times New Roman" w:cs="Times New Roman"/>
          <w:bCs/>
          <w:sz w:val="28"/>
          <w:szCs w:val="28"/>
        </w:rPr>
        <w:t>.</w:t>
      </w:r>
      <w:r w:rsidR="00097C93">
        <w:rPr>
          <w:rFonts w:ascii="Times New Roman" w:hAnsi="Times New Roman" w:cs="Times New Roman"/>
          <w:bCs/>
          <w:sz w:val="28"/>
          <w:szCs w:val="28"/>
        </w:rPr>
        <w:t xml:space="preserve"> К созданной папке был предоставлен общий доступ с разрешением </w:t>
      </w:r>
      <w:r w:rsidR="00097C93" w:rsidRPr="00097C93">
        <w:rPr>
          <w:rFonts w:ascii="Times New Roman" w:hAnsi="Times New Roman" w:cs="Times New Roman"/>
          <w:bCs/>
          <w:i/>
          <w:iCs/>
          <w:sz w:val="28"/>
          <w:szCs w:val="28"/>
        </w:rPr>
        <w:t>Полный доступ</w:t>
      </w:r>
      <w:r w:rsidR="00097C93">
        <w:rPr>
          <w:rFonts w:ascii="Times New Roman" w:hAnsi="Times New Roman" w:cs="Times New Roman"/>
          <w:bCs/>
          <w:sz w:val="28"/>
          <w:szCs w:val="28"/>
        </w:rPr>
        <w:t xml:space="preserve"> для всех, а также были добавлены </w:t>
      </w:r>
      <w:r w:rsidR="00097C93" w:rsidRPr="00097C9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NTFS</w:t>
      </w:r>
      <w:r w:rsidR="00097C93" w:rsidRPr="00097C93">
        <w:rPr>
          <w:rFonts w:ascii="Times New Roman" w:hAnsi="Times New Roman" w:cs="Times New Roman"/>
          <w:bCs/>
          <w:sz w:val="28"/>
          <w:szCs w:val="28"/>
        </w:rPr>
        <w:t>-</w:t>
      </w:r>
      <w:r w:rsidR="00097C93">
        <w:rPr>
          <w:rFonts w:ascii="Times New Roman" w:hAnsi="Times New Roman" w:cs="Times New Roman"/>
          <w:bCs/>
          <w:sz w:val="28"/>
          <w:szCs w:val="28"/>
        </w:rPr>
        <w:t xml:space="preserve">разрешения. С виртуальной машины </w:t>
      </w:r>
      <w:r w:rsidR="00097C93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="00097C93" w:rsidRPr="00097C93">
        <w:rPr>
          <w:rFonts w:ascii="Times New Roman" w:hAnsi="Times New Roman" w:cs="Times New Roman"/>
          <w:bCs/>
          <w:sz w:val="28"/>
          <w:szCs w:val="28"/>
        </w:rPr>
        <w:t>1</w:t>
      </w:r>
      <w:r w:rsidR="00097C93">
        <w:rPr>
          <w:rFonts w:ascii="Times New Roman" w:hAnsi="Times New Roman" w:cs="Times New Roman"/>
          <w:bCs/>
          <w:sz w:val="28"/>
          <w:szCs w:val="28"/>
        </w:rPr>
        <w:t xml:space="preserve"> был осуществлен вход в папке (рисунок 1), что говорит о том, что всё было сделано правильно.</w:t>
      </w:r>
    </w:p>
    <w:p w14:paraId="65D36FBC" w14:textId="77777777" w:rsidR="00896106" w:rsidRPr="000F39AC" w:rsidRDefault="00896106" w:rsidP="00896106">
      <w:pPr>
        <w:keepNext/>
        <w:spacing w:after="240" w:line="240" w:lineRule="auto"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A31F4A7" wp14:editId="30AFF57F">
            <wp:extent cx="3985980" cy="1642110"/>
            <wp:effectExtent l="19050" t="19050" r="14605" b="15240"/>
            <wp:docPr id="1506792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92118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360" cy="1644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0FCD4" w14:textId="0BFC2FB0" w:rsidR="00896106" w:rsidRPr="00097C93" w:rsidRDefault="00896106" w:rsidP="00896106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67D4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F1504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097C9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Доступ к папке </w:t>
      </w:r>
      <w:r w:rsidR="00097C93" w:rsidRPr="00097C93">
        <w:rPr>
          <w:rFonts w:ascii="Times New Roman" w:hAnsi="Times New Roman" w:cs="Times New Roman"/>
          <w:color w:val="auto"/>
          <w:sz w:val="28"/>
          <w:szCs w:val="28"/>
          <w:lang w:val="en-US"/>
        </w:rPr>
        <w:t>Backup</w:t>
      </w:r>
    </w:p>
    <w:p w14:paraId="50D98C45" w14:textId="28D489F4" w:rsidR="00896106" w:rsidRPr="00AE47A2" w:rsidRDefault="004B06E4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</w:t>
      </w:r>
      <w:r w:rsidR="00AE47A2">
        <w:rPr>
          <w:rFonts w:ascii="Times New Roman" w:hAnsi="Times New Roman" w:cs="Times New Roman"/>
          <w:sz w:val="28"/>
          <w:szCs w:val="28"/>
        </w:rPr>
        <w:t xml:space="preserve">в виртуальную машину </w:t>
      </w:r>
      <w:r w:rsidR="00AE47A2" w:rsidRPr="00AE47A2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="00AE47A2" w:rsidRPr="00AE47A2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AE47A2" w:rsidRPr="00AE47A2">
        <w:rPr>
          <w:rFonts w:ascii="Times New Roman" w:hAnsi="Times New Roman" w:cs="Times New Roman"/>
          <w:sz w:val="28"/>
          <w:szCs w:val="28"/>
        </w:rPr>
        <w:t xml:space="preserve"> </w:t>
      </w:r>
      <w:r w:rsidR="00AE47A2">
        <w:rPr>
          <w:rFonts w:ascii="Times New Roman" w:hAnsi="Times New Roman" w:cs="Times New Roman"/>
          <w:sz w:val="28"/>
          <w:szCs w:val="28"/>
        </w:rPr>
        <w:t xml:space="preserve">был осуществлен вход под учетной записью доменного администратора </w:t>
      </w:r>
      <w:r w:rsidR="00AE47A2">
        <w:rPr>
          <w:rFonts w:ascii="Times New Roman" w:hAnsi="Times New Roman" w:cs="Times New Roman"/>
          <w:sz w:val="28"/>
          <w:szCs w:val="28"/>
          <w:lang w:val="en-US"/>
        </w:rPr>
        <w:t>adm</w:t>
      </w:r>
      <w:r w:rsidR="00AE47A2">
        <w:rPr>
          <w:rFonts w:ascii="Times New Roman" w:hAnsi="Times New Roman" w:cs="Times New Roman"/>
          <w:sz w:val="28"/>
          <w:szCs w:val="28"/>
        </w:rPr>
        <w:t xml:space="preserve">, а через диспетчер сервисов был добавлен компонент </w:t>
      </w:r>
      <w:r w:rsidR="00AE47A2" w:rsidRPr="00AE47A2">
        <w:rPr>
          <w:rFonts w:ascii="Times New Roman" w:hAnsi="Times New Roman" w:cs="Times New Roman"/>
          <w:i/>
          <w:iCs/>
          <w:sz w:val="28"/>
          <w:szCs w:val="28"/>
        </w:rPr>
        <w:t xml:space="preserve">Система архивации данных </w:t>
      </w:r>
      <w:r w:rsidR="00AE47A2" w:rsidRPr="00AE47A2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AE47A2" w:rsidRPr="00AE47A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E47A2" w:rsidRPr="00AE47A2">
        <w:rPr>
          <w:rFonts w:ascii="Times New Roman" w:hAnsi="Times New Roman" w:cs="Times New Roman"/>
          <w:i/>
          <w:iCs/>
          <w:sz w:val="28"/>
          <w:szCs w:val="28"/>
          <w:lang w:val="en-US"/>
        </w:rPr>
        <w:t>Server</w:t>
      </w:r>
      <w:r w:rsidR="00AE47A2">
        <w:rPr>
          <w:rFonts w:ascii="Times New Roman" w:hAnsi="Times New Roman" w:cs="Times New Roman"/>
          <w:sz w:val="28"/>
          <w:szCs w:val="28"/>
        </w:rPr>
        <w:t xml:space="preserve"> (рисунок 2).</w:t>
      </w:r>
    </w:p>
    <w:p w14:paraId="50E1401A" w14:textId="77777777" w:rsidR="005B0B38" w:rsidRPr="000F39AC" w:rsidRDefault="005B0B38" w:rsidP="005B0B38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293004" wp14:editId="4238E1D2">
            <wp:extent cx="5456459" cy="2800350"/>
            <wp:effectExtent l="19050" t="19050" r="11430" b="19050"/>
            <wp:docPr id="16622563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56347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587" cy="28101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2DFCCA" w14:textId="065E4BC9" w:rsidR="005B0B38" w:rsidRPr="000F39AC" w:rsidRDefault="005B0B38" w:rsidP="005B0B38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67D4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3A69F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AE47A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Установленная </w:t>
      </w:r>
      <w:r w:rsidR="00AE47A2" w:rsidRPr="00AE47A2">
        <w:rPr>
          <w:rFonts w:ascii="Times New Roman" w:hAnsi="Times New Roman" w:cs="Times New Roman"/>
          <w:color w:val="auto"/>
          <w:sz w:val="28"/>
          <w:szCs w:val="28"/>
        </w:rPr>
        <w:t>Система архивации данных</w:t>
      </w:r>
    </w:p>
    <w:p w14:paraId="55F3FC20" w14:textId="010E58C0" w:rsidR="005B0B38" w:rsidRPr="00AE47A2" w:rsidRDefault="00AE47A2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 данной оснастке был открыт </w:t>
      </w:r>
      <w:r w:rsidRPr="00AE47A2">
        <w:rPr>
          <w:rFonts w:ascii="Times New Roman" w:hAnsi="Times New Roman" w:cs="Times New Roman"/>
          <w:i/>
          <w:iCs/>
          <w:sz w:val="28"/>
          <w:szCs w:val="28"/>
        </w:rPr>
        <w:t>Мастер расписания архивации</w:t>
      </w:r>
      <w:r>
        <w:rPr>
          <w:rFonts w:ascii="Times New Roman" w:hAnsi="Times New Roman" w:cs="Times New Roman"/>
          <w:sz w:val="28"/>
          <w:szCs w:val="28"/>
        </w:rPr>
        <w:t xml:space="preserve">. Сначала было указано, что архивироваться должен только диск </w:t>
      </w:r>
      <w:r w:rsidRPr="00AE47A2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AE47A2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AE47A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3).</w:t>
      </w:r>
    </w:p>
    <w:p w14:paraId="1D8C7E3D" w14:textId="77777777" w:rsidR="001753DB" w:rsidRPr="000F39AC" w:rsidRDefault="001753DB" w:rsidP="001753DB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64EC50" wp14:editId="4635C38C">
            <wp:extent cx="2442210" cy="1146533"/>
            <wp:effectExtent l="19050" t="19050" r="15240" b="15875"/>
            <wp:docPr id="18264593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59358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196" cy="1150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1FF35" w14:textId="54B19B52" w:rsidR="001753DB" w:rsidRPr="00AE47A2" w:rsidRDefault="001753DB" w:rsidP="001753DB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67D4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370E2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AE47A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Выбор диска </w:t>
      </w:r>
      <w:r w:rsidR="00AE47A2" w:rsidRPr="00AE47A2">
        <w:rPr>
          <w:rFonts w:ascii="Times New Roman" w:hAnsi="Times New Roman" w:cs="Times New Roman"/>
          <w:color w:val="auto"/>
          <w:sz w:val="28"/>
          <w:szCs w:val="28"/>
          <w:lang w:val="en-US"/>
        </w:rPr>
        <w:t>K</w:t>
      </w:r>
      <w:r w:rsidR="00AE47A2" w:rsidRPr="00AE47A2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AE47A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для архивации</w:t>
      </w:r>
    </w:p>
    <w:p w14:paraId="78EEF989" w14:textId="42260F4E" w:rsidR="001753DB" w:rsidRPr="00C01E1A" w:rsidRDefault="00AE47A2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было указано, что архивация должна производиться каждый день в 14:30 в сетевую папку </w:t>
      </w:r>
      <w:r w:rsidRPr="00AE47A2">
        <w:rPr>
          <w:rFonts w:ascii="Times New Roman" w:hAnsi="Times New Roman" w:cs="Times New Roman"/>
          <w:i/>
          <w:iCs/>
          <w:sz w:val="28"/>
          <w:szCs w:val="28"/>
        </w:rPr>
        <w:t>\\v2\\backup</w:t>
      </w:r>
      <w:r w:rsidRPr="00AE47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Настройку данных параметров можно увидеть на рисунке 4 и рисунке 5.</w:t>
      </w:r>
    </w:p>
    <w:p w14:paraId="507881C3" w14:textId="77777777" w:rsidR="001753DB" w:rsidRPr="008E704C" w:rsidRDefault="001753DB" w:rsidP="001753DB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6466FA" wp14:editId="76E089CF">
            <wp:extent cx="3471595" cy="872490"/>
            <wp:effectExtent l="19050" t="19050" r="14605" b="22860"/>
            <wp:docPr id="8170411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41117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845" cy="873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DEC9D4" w14:textId="243A3499" w:rsidR="00765995" w:rsidRPr="00AE47A2" w:rsidRDefault="001753DB" w:rsidP="00765995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67D4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9670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AE47A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Настройка частоты и времени архивации</w:t>
      </w:r>
    </w:p>
    <w:p w14:paraId="1F6023CD" w14:textId="77777777" w:rsidR="00765995" w:rsidRPr="000F39AC" w:rsidRDefault="00765995" w:rsidP="00765995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7FD67C" wp14:editId="37F63BC3">
            <wp:extent cx="3078052" cy="1954530"/>
            <wp:effectExtent l="19050" t="19050" r="27305" b="26670"/>
            <wp:docPr id="72566676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66763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492" cy="1961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471390" w14:textId="02231928" w:rsidR="00765995" w:rsidRPr="000F39AC" w:rsidRDefault="00765995" w:rsidP="00765995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67D4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704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4142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Настройка расположения архивации</w:t>
      </w:r>
    </w:p>
    <w:p w14:paraId="2A6C9EBF" w14:textId="52DC7AF5" w:rsidR="00765995" w:rsidRPr="004142A8" w:rsidRDefault="004142A8" w:rsidP="00F71C3A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Таким образом, после проделанных действий, описанных выше, на диске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4142A8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была создана папка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WindowsImageBackup</w:t>
      </w:r>
      <w:r>
        <w:rPr>
          <w:rFonts w:ascii="Times New Roman" w:hAnsi="Times New Roman" w:cs="Times New Roman"/>
          <w:bCs/>
          <w:sz w:val="28"/>
          <w:szCs w:val="28"/>
        </w:rPr>
        <w:t>, где и появляются все архивированные данные (рисунок 6).</w:t>
      </w:r>
    </w:p>
    <w:p w14:paraId="1CD9B667" w14:textId="77777777" w:rsidR="007235E8" w:rsidRPr="000F39AC" w:rsidRDefault="007235E8" w:rsidP="007235E8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</w:rPr>
        <w:drawing>
          <wp:inline distT="0" distB="0" distL="0" distR="0" wp14:anchorId="49DAA9CE" wp14:editId="060E5F51">
            <wp:extent cx="3851910" cy="1670708"/>
            <wp:effectExtent l="19050" t="19050" r="15240" b="24765"/>
            <wp:docPr id="188310633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06338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834" cy="1674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4B3AAD" w14:textId="6925D925" w:rsidR="005001DA" w:rsidRPr="004142A8" w:rsidRDefault="007235E8" w:rsidP="004142A8">
      <w:pPr>
        <w:pStyle w:val="ab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67D4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F43B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4142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Появление папки с архивированными данными</w:t>
      </w:r>
    </w:p>
    <w:p w14:paraId="4049FD93" w14:textId="10766040" w:rsidR="004142A8" w:rsidRPr="004142A8" w:rsidRDefault="004142A8" w:rsidP="004142A8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0F39A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95980">
        <w:rPr>
          <w:rFonts w:ascii="Times New Roman" w:hAnsi="Times New Roman" w:cs="Times New Roman"/>
          <w:b/>
          <w:sz w:val="28"/>
          <w:szCs w:val="28"/>
        </w:rPr>
        <w:t>Восстановление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данных</w:t>
      </w:r>
      <w:r w:rsidR="000959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5980" w:rsidRPr="00095980">
        <w:rPr>
          <w:rFonts w:ascii="Times New Roman" w:hAnsi="Times New Roman" w:cs="Times New Roman"/>
          <w:b/>
          <w:bCs/>
          <w:sz w:val="28"/>
          <w:szCs w:val="28"/>
        </w:rPr>
        <w:t xml:space="preserve">с помощью </w:t>
      </w:r>
      <w:r w:rsidR="00095980" w:rsidRPr="0009598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Windows</w:t>
      </w:r>
      <w:r w:rsidR="00095980" w:rsidRPr="0009598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95980" w:rsidRPr="0009598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Server</w:t>
      </w:r>
      <w:r w:rsidR="00095980" w:rsidRPr="0009598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95980" w:rsidRPr="0009598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Backup</w:t>
      </w:r>
    </w:p>
    <w:p w14:paraId="1101A0B8" w14:textId="47F720BC" w:rsidR="000E09D8" w:rsidRPr="004142A8" w:rsidRDefault="004142A8" w:rsidP="005001DA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данном этапе первым делом была осуществлена имитацию потери данных. На диске </w:t>
      </w:r>
      <w:r w:rsidRPr="004142A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K</w:t>
      </w:r>
      <w:r w:rsidRPr="004142A8">
        <w:rPr>
          <w:rFonts w:ascii="Times New Roman" w:hAnsi="Times New Roman" w:cs="Times New Roman"/>
          <w:bCs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без помещения в корзину была удалена папка </w:t>
      </w:r>
      <w:r w:rsidRPr="004142A8">
        <w:rPr>
          <w:rFonts w:ascii="Times New Roman" w:hAnsi="Times New Roman" w:cs="Times New Roman"/>
          <w:bCs/>
          <w:i/>
          <w:iCs/>
          <w:sz w:val="28"/>
          <w:szCs w:val="28"/>
        </w:rPr>
        <w:t>Документы</w:t>
      </w:r>
      <w:r>
        <w:rPr>
          <w:rFonts w:ascii="Times New Roman" w:hAnsi="Times New Roman" w:cs="Times New Roman"/>
          <w:bCs/>
          <w:sz w:val="28"/>
          <w:szCs w:val="28"/>
        </w:rPr>
        <w:t>, после чего на нем ничего не осталось (рисунок 7).</w:t>
      </w:r>
    </w:p>
    <w:p w14:paraId="2DBE78A9" w14:textId="77777777" w:rsidR="000D1E22" w:rsidRPr="000F39AC" w:rsidRDefault="000D1E22" w:rsidP="000D1E22">
      <w:pPr>
        <w:keepNext/>
        <w:spacing w:after="240" w:line="240" w:lineRule="auto"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C267943" wp14:editId="4D111EDC">
            <wp:extent cx="3252538" cy="1364825"/>
            <wp:effectExtent l="19050" t="19050" r="24130" b="26035"/>
            <wp:docPr id="9229841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8411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538" cy="136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7C3670" w14:textId="3D194BA6" w:rsidR="000D1E22" w:rsidRPr="0071505E" w:rsidRDefault="000D1E22" w:rsidP="000F39AC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4142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7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7150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4142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Отсутствие папки </w:t>
      </w:r>
      <w:r w:rsidR="004142A8" w:rsidRPr="004142A8">
        <w:rPr>
          <w:rFonts w:ascii="Times New Roman" w:hAnsi="Times New Roman" w:cs="Times New Roman"/>
          <w:color w:val="auto"/>
          <w:sz w:val="28"/>
          <w:szCs w:val="28"/>
        </w:rPr>
        <w:t>Документы</w:t>
      </w:r>
      <w:r w:rsidR="004142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на диске</w:t>
      </w:r>
    </w:p>
    <w:p w14:paraId="31B7DB34" w14:textId="3C7D30DC" w:rsidR="00603309" w:rsidRPr="000B19F8" w:rsidRDefault="004142A8" w:rsidP="006033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была открыта </w:t>
      </w:r>
      <w:r w:rsidRPr="004142A8">
        <w:rPr>
          <w:rFonts w:ascii="Times New Roman" w:hAnsi="Times New Roman" w:cs="Times New Roman"/>
          <w:i/>
          <w:iCs/>
          <w:sz w:val="28"/>
          <w:szCs w:val="28"/>
        </w:rPr>
        <w:t>Система архивации данных</w:t>
      </w:r>
      <w:r>
        <w:rPr>
          <w:rFonts w:ascii="Times New Roman" w:hAnsi="Times New Roman" w:cs="Times New Roman"/>
          <w:sz w:val="28"/>
          <w:szCs w:val="28"/>
        </w:rPr>
        <w:t xml:space="preserve">, в которой был открыт </w:t>
      </w:r>
      <w:r w:rsidRPr="004142A8">
        <w:rPr>
          <w:rFonts w:ascii="Times New Roman" w:hAnsi="Times New Roman" w:cs="Times New Roman"/>
          <w:i/>
          <w:iCs/>
          <w:sz w:val="28"/>
          <w:szCs w:val="28"/>
        </w:rPr>
        <w:t>Мастер восстановления</w:t>
      </w:r>
      <w:r>
        <w:rPr>
          <w:rFonts w:ascii="Times New Roman" w:hAnsi="Times New Roman" w:cs="Times New Roman"/>
          <w:sz w:val="28"/>
          <w:szCs w:val="28"/>
        </w:rPr>
        <w:t>. В качестве типа восстановления было выбрано восстановление тома (рисунок 8).</w:t>
      </w:r>
    </w:p>
    <w:p w14:paraId="37437D1E" w14:textId="77777777" w:rsidR="009F0373" w:rsidRPr="000F39AC" w:rsidRDefault="009F0373" w:rsidP="009F0373">
      <w:pPr>
        <w:keepNext/>
        <w:spacing w:after="240" w:line="240" w:lineRule="auto"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2FFB7E03" wp14:editId="539897DA">
            <wp:extent cx="4126235" cy="2251710"/>
            <wp:effectExtent l="19050" t="19050" r="26670" b="15240"/>
            <wp:docPr id="159800117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01173" name="Рисунок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943" cy="2258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9F8B68" w14:textId="4CF23295" w:rsidR="009F0373" w:rsidRPr="000F39AC" w:rsidRDefault="009F0373" w:rsidP="009F0373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4142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8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7150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4142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Выбор тома восстановления</w:t>
      </w:r>
    </w:p>
    <w:p w14:paraId="584F209F" w14:textId="6392C5DE" w:rsidR="009F0373" w:rsidRPr="00095980" w:rsidRDefault="00095980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было указано, что восстановить надо диск </w:t>
      </w:r>
      <w:r w:rsidRPr="00095980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095980"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, при этом конечным томом так же был указан данный диск, чтобы информация восстановилась в том же месте (рисунок 9).</w:t>
      </w:r>
    </w:p>
    <w:p w14:paraId="0A921218" w14:textId="77777777" w:rsidR="005B689E" w:rsidRPr="000F39AC" w:rsidRDefault="005B689E" w:rsidP="005B689E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51AB2D" wp14:editId="575358C2">
            <wp:extent cx="3388416" cy="1513760"/>
            <wp:effectExtent l="19050" t="19050" r="21590" b="10795"/>
            <wp:docPr id="1617453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53928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416" cy="1513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70D392" w14:textId="10BDCED0" w:rsidR="005B689E" w:rsidRDefault="005B689E" w:rsidP="005B689E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0959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9 </w:t>
      </w:r>
      <w:r w:rsidR="00C118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0959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Элементы восстановления</w:t>
      </w:r>
    </w:p>
    <w:p w14:paraId="558B8723" w14:textId="6B62E791" w:rsidR="00095980" w:rsidRPr="00095980" w:rsidRDefault="00095980" w:rsidP="000959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этих действий папка </w:t>
      </w:r>
      <w:r w:rsidRPr="00095980">
        <w:rPr>
          <w:rFonts w:ascii="Times New Roman" w:hAnsi="Times New Roman" w:cs="Times New Roman"/>
          <w:i/>
          <w:iCs/>
          <w:sz w:val="28"/>
          <w:szCs w:val="28"/>
        </w:rPr>
        <w:t>Документы</w:t>
      </w:r>
      <w:r>
        <w:rPr>
          <w:rFonts w:ascii="Times New Roman" w:hAnsi="Times New Roman" w:cs="Times New Roman"/>
          <w:sz w:val="28"/>
          <w:szCs w:val="28"/>
        </w:rPr>
        <w:t xml:space="preserve"> была восстановлена (рисунок 10), что говорит о том, что </w:t>
      </w:r>
      <w:r w:rsidRPr="00095980">
        <w:rPr>
          <w:rFonts w:ascii="Times New Roman" w:hAnsi="Times New Roman" w:cs="Times New Roman"/>
          <w:i/>
          <w:iCs/>
          <w:sz w:val="28"/>
          <w:szCs w:val="28"/>
        </w:rPr>
        <w:t>Система восстановления</w:t>
      </w:r>
      <w:r>
        <w:rPr>
          <w:rFonts w:ascii="Times New Roman" w:hAnsi="Times New Roman" w:cs="Times New Roman"/>
          <w:sz w:val="28"/>
          <w:szCs w:val="28"/>
        </w:rPr>
        <w:t xml:space="preserve"> отработала успешно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C5923D" w14:textId="77777777" w:rsidR="005B689E" w:rsidRPr="000F39AC" w:rsidRDefault="005B689E" w:rsidP="005B689E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88BC9" wp14:editId="03304C1E">
            <wp:extent cx="3859692" cy="1283371"/>
            <wp:effectExtent l="19050" t="19050" r="26670" b="12065"/>
            <wp:docPr id="10559225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22559" name="Рисунок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692" cy="12833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4A8EEA" w14:textId="37E494BF" w:rsidR="005B689E" w:rsidRDefault="005B689E" w:rsidP="005B689E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0959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10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AB55D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0959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Восстановленная папка</w:t>
      </w:r>
    </w:p>
    <w:p w14:paraId="0BAD4295" w14:textId="77777777" w:rsidR="00095980" w:rsidRDefault="00095980" w:rsidP="00095980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AC1BEF6" w14:textId="77777777" w:rsidR="00095980" w:rsidRDefault="00095980" w:rsidP="00095980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1E2193C" w14:textId="77777777" w:rsidR="00095980" w:rsidRDefault="00095980" w:rsidP="00095980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6DF6AF7" w14:textId="75C7ED28" w:rsidR="00095980" w:rsidRPr="00095980" w:rsidRDefault="00095980" w:rsidP="00095980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0F39AC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Восстановление данных </w:t>
      </w:r>
      <w:r w:rsidRPr="00095980">
        <w:rPr>
          <w:rFonts w:ascii="Times New Roman" w:hAnsi="Times New Roman" w:cs="Times New Roman"/>
          <w:b/>
          <w:bCs/>
          <w:sz w:val="28"/>
          <w:szCs w:val="28"/>
        </w:rPr>
        <w:t>с помощью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технологии контрольных точек.</w:t>
      </w:r>
    </w:p>
    <w:p w14:paraId="2DF32B17" w14:textId="19ADDCB4" w:rsidR="005B689E" w:rsidRPr="00095980" w:rsidRDefault="00095980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данного этапа первым делом на устройстве, на котором выполнялась лабораторная работа, для виртуальной машины </w:t>
      </w:r>
      <w:r w:rsidRPr="00095980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095980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095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095980">
        <w:rPr>
          <w:rFonts w:ascii="Times New Roman" w:hAnsi="Times New Roman" w:cs="Times New Roman"/>
          <w:i/>
          <w:iCs/>
          <w:sz w:val="28"/>
          <w:szCs w:val="28"/>
        </w:rPr>
        <w:t xml:space="preserve">Диспетчере </w:t>
      </w:r>
      <w:r w:rsidRPr="00095980">
        <w:rPr>
          <w:rFonts w:ascii="Times New Roman" w:hAnsi="Times New Roman" w:cs="Times New Roman"/>
          <w:i/>
          <w:iCs/>
          <w:sz w:val="28"/>
          <w:szCs w:val="28"/>
          <w:lang w:val="en-US"/>
        </w:rPr>
        <w:t>Hyper</w:t>
      </w:r>
      <w:r w:rsidRPr="00095980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095980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была создана контрольная точка (рисунок 11).</w:t>
      </w:r>
    </w:p>
    <w:p w14:paraId="77DA20D6" w14:textId="77777777" w:rsidR="004F43A6" w:rsidRPr="000F39AC" w:rsidRDefault="004F43A6" w:rsidP="004F43A6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0EFC11" wp14:editId="2FCABE46">
            <wp:extent cx="3892777" cy="1527810"/>
            <wp:effectExtent l="19050" t="19050" r="12700" b="15240"/>
            <wp:docPr id="6132093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09343" name="Рисунок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27" cy="15291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5AA935" w14:textId="330D4BF3" w:rsidR="004F43A6" w:rsidRPr="00B4769B" w:rsidRDefault="004F43A6" w:rsidP="004F43A6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67D4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9952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0959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Созданная контрольная точка</w:t>
      </w:r>
    </w:p>
    <w:p w14:paraId="4FCF5873" w14:textId="72F3E038" w:rsidR="00582861" w:rsidRPr="00095980" w:rsidRDefault="00B4769B" w:rsidP="00F71C3A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</w:t>
      </w:r>
      <w:r w:rsidR="00095980">
        <w:rPr>
          <w:rFonts w:ascii="Times New Roman" w:hAnsi="Times New Roman" w:cs="Times New Roman"/>
          <w:sz w:val="28"/>
          <w:szCs w:val="28"/>
        </w:rPr>
        <w:t xml:space="preserve">вновь была осуществлена имитация потери данных – на диске </w:t>
      </w:r>
      <w:r w:rsidR="00095980" w:rsidRPr="00095980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095980" w:rsidRPr="00095980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095980">
        <w:rPr>
          <w:rFonts w:ascii="Times New Roman" w:hAnsi="Times New Roman" w:cs="Times New Roman"/>
          <w:sz w:val="28"/>
          <w:szCs w:val="28"/>
        </w:rPr>
        <w:t xml:space="preserve"> была удалена без перемещения в корзину папка </w:t>
      </w:r>
      <w:r w:rsidR="00095980" w:rsidRPr="00095980">
        <w:rPr>
          <w:rFonts w:ascii="Times New Roman" w:hAnsi="Times New Roman" w:cs="Times New Roman"/>
          <w:i/>
          <w:iCs/>
          <w:sz w:val="28"/>
          <w:szCs w:val="28"/>
          <w:lang w:val="en-US"/>
        </w:rPr>
        <w:t>PerfLogs</w:t>
      </w:r>
      <w:r w:rsidR="00095980" w:rsidRPr="00095980">
        <w:rPr>
          <w:rFonts w:ascii="Times New Roman" w:hAnsi="Times New Roman" w:cs="Times New Roman"/>
          <w:sz w:val="28"/>
          <w:szCs w:val="28"/>
        </w:rPr>
        <w:t xml:space="preserve"> (рисунок 12).</w:t>
      </w:r>
    </w:p>
    <w:p w14:paraId="58C7924C" w14:textId="77777777" w:rsidR="00582861" w:rsidRPr="000F39AC" w:rsidRDefault="00582861" w:rsidP="00582861">
      <w:pPr>
        <w:keepNext/>
        <w:spacing w:after="240" w:line="240" w:lineRule="auto"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792A79E" wp14:editId="7E997516">
            <wp:extent cx="2623134" cy="1840230"/>
            <wp:effectExtent l="19050" t="19050" r="25400" b="26670"/>
            <wp:docPr id="46723986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39861" name="Рисунок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917" cy="1843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CA3642" w14:textId="30946D48" w:rsidR="00603309" w:rsidRDefault="00582861" w:rsidP="00A75209">
      <w:pPr>
        <w:pStyle w:val="ab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0959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12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C26F8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0959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Отсутствие папки </w:t>
      </w:r>
      <w:r w:rsidR="00095980">
        <w:rPr>
          <w:rFonts w:ascii="Times New Roman" w:hAnsi="Times New Roman" w:cs="Times New Roman"/>
          <w:color w:val="auto"/>
          <w:sz w:val="28"/>
          <w:szCs w:val="28"/>
          <w:lang w:val="en-US"/>
        </w:rPr>
        <w:t>P</w:t>
      </w:r>
      <w:r w:rsidR="00095980" w:rsidRPr="00095980">
        <w:rPr>
          <w:rFonts w:ascii="Times New Roman" w:hAnsi="Times New Roman" w:cs="Times New Roman"/>
          <w:color w:val="auto"/>
          <w:sz w:val="28"/>
          <w:szCs w:val="28"/>
          <w:lang w:val="en-US"/>
        </w:rPr>
        <w:t>erf</w:t>
      </w:r>
      <w:r w:rsidR="00095980">
        <w:rPr>
          <w:rFonts w:ascii="Times New Roman" w:hAnsi="Times New Roman" w:cs="Times New Roman"/>
          <w:color w:val="auto"/>
          <w:sz w:val="28"/>
          <w:szCs w:val="28"/>
          <w:lang w:val="en-US"/>
        </w:rPr>
        <w:t>L</w:t>
      </w:r>
      <w:r w:rsidR="00095980" w:rsidRPr="00095980">
        <w:rPr>
          <w:rFonts w:ascii="Times New Roman" w:hAnsi="Times New Roman" w:cs="Times New Roman"/>
          <w:color w:val="auto"/>
          <w:sz w:val="28"/>
          <w:szCs w:val="28"/>
          <w:lang w:val="en-US"/>
        </w:rPr>
        <w:t>ogs</w:t>
      </w:r>
    </w:p>
    <w:p w14:paraId="429442FE" w14:textId="24A954E9" w:rsidR="00095980" w:rsidRPr="00251633" w:rsidRDefault="00251633" w:rsidP="00095980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состояние ОС было восстановлено из контрольной точки, созданной ранее. Чтобы применить восстановление, сначала необходимо было подтвердить данное действие в диалоговом окне (рисунок 13).</w:t>
      </w:r>
    </w:p>
    <w:p w14:paraId="4CDAE396" w14:textId="77777777" w:rsidR="00095980" w:rsidRPr="000F39AC" w:rsidRDefault="00095980" w:rsidP="00095980">
      <w:pPr>
        <w:keepNext/>
        <w:spacing w:after="240" w:line="240" w:lineRule="auto"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6D12B6A" wp14:editId="2ADACAFA">
            <wp:extent cx="4416024" cy="1047750"/>
            <wp:effectExtent l="19050" t="19050" r="22860" b="19050"/>
            <wp:docPr id="3432315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31515" name="Рисунок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375" cy="10499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59DF1E" w14:textId="06BAC7C1" w:rsidR="00095980" w:rsidRPr="00095980" w:rsidRDefault="00095980" w:rsidP="00095980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 w:rsidR="0025163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5163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Подтверждение восстановления из точки</w:t>
      </w:r>
    </w:p>
    <w:p w14:paraId="62C4D5E9" w14:textId="22157007" w:rsidR="00251633" w:rsidRPr="00251633" w:rsidRDefault="00251633" w:rsidP="00251633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выполнения восстановления из контрольной точки состояние машины было возвращено в контрольную точку и папка </w:t>
      </w:r>
      <w:r w:rsidRPr="00251633">
        <w:rPr>
          <w:rFonts w:ascii="Times New Roman" w:hAnsi="Times New Roman" w:cs="Times New Roman"/>
          <w:i/>
          <w:iCs/>
          <w:sz w:val="28"/>
          <w:szCs w:val="28"/>
          <w:lang w:val="en-US"/>
        </w:rPr>
        <w:t>PerfLogs</w:t>
      </w:r>
      <w:r>
        <w:rPr>
          <w:rFonts w:ascii="Times New Roman" w:hAnsi="Times New Roman" w:cs="Times New Roman"/>
          <w:sz w:val="28"/>
          <w:szCs w:val="28"/>
        </w:rPr>
        <w:t xml:space="preserve"> вновь была на месте (рисунок 14).</w:t>
      </w:r>
    </w:p>
    <w:p w14:paraId="344F3FC9" w14:textId="77777777" w:rsidR="00251633" w:rsidRPr="000F39AC" w:rsidRDefault="00251633" w:rsidP="00251633">
      <w:pPr>
        <w:keepNext/>
        <w:spacing w:after="240" w:line="240" w:lineRule="auto"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CB4B6DB" wp14:editId="526D357B">
            <wp:extent cx="2595855" cy="1863090"/>
            <wp:effectExtent l="19050" t="19050" r="14605" b="22860"/>
            <wp:docPr id="103887334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73346" name="Рисунок 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726" cy="1871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4ECA53" w14:textId="675B5665" w:rsidR="00251633" w:rsidRDefault="00251633" w:rsidP="00251633">
      <w:pPr>
        <w:pStyle w:val="ab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4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Восстановленная папка </w:t>
      </w:r>
      <w:r w:rsidRPr="00251633">
        <w:rPr>
          <w:rFonts w:ascii="Times New Roman" w:hAnsi="Times New Roman" w:cs="Times New Roman"/>
          <w:color w:val="auto"/>
          <w:sz w:val="28"/>
          <w:szCs w:val="28"/>
          <w:lang w:val="en-US"/>
        </w:rPr>
        <w:t>PerfLogs</w:t>
      </w:r>
    </w:p>
    <w:p w14:paraId="453E078B" w14:textId="50C58DD5" w:rsidR="00251633" w:rsidRPr="00251633" w:rsidRDefault="00251633" w:rsidP="00251633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снимок был удален </w:t>
      </w:r>
      <w:r>
        <w:rPr>
          <w:rFonts w:ascii="Times New Roman" w:hAnsi="Times New Roman" w:cs="Times New Roman"/>
          <w:sz w:val="28"/>
          <w:szCs w:val="28"/>
        </w:rPr>
        <w:t>(рисунок 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7B42C5F" w14:textId="77777777" w:rsidR="00251633" w:rsidRPr="000F39AC" w:rsidRDefault="00251633" w:rsidP="00251633">
      <w:pPr>
        <w:keepNext/>
        <w:spacing w:after="240" w:line="240" w:lineRule="auto"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03E8063" wp14:editId="5D3F59A8">
            <wp:extent cx="3235483" cy="1108710"/>
            <wp:effectExtent l="19050" t="19050" r="22225" b="15240"/>
            <wp:docPr id="83752605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26050" name="Рисунок 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482" cy="1109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5B4C8B" w14:textId="126BB6D3" w:rsidR="00095980" w:rsidRPr="00251633" w:rsidRDefault="00251633" w:rsidP="00251633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5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Удаление контрольной точки</w:t>
      </w:r>
    </w:p>
    <w:p w14:paraId="55876EAC" w14:textId="2E04735B" w:rsidR="00825953" w:rsidRPr="00A27EED" w:rsidRDefault="000410EB" w:rsidP="001D1966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7A16A806" w14:textId="2A16D8DE" w:rsidR="001D1966" w:rsidRPr="00356F38" w:rsidRDefault="001D1966" w:rsidP="00F71C3A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выполнения лабораторной работы</w:t>
      </w:r>
      <w:r w:rsidR="000F48D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75209">
        <w:rPr>
          <w:rFonts w:ascii="Times New Roman" w:hAnsi="Times New Roman" w:cs="Times New Roman"/>
          <w:bCs/>
          <w:sz w:val="28"/>
          <w:szCs w:val="28"/>
        </w:rPr>
        <w:t xml:space="preserve">были произведены </w:t>
      </w:r>
      <w:r w:rsidR="00251633">
        <w:rPr>
          <w:rFonts w:ascii="Times New Roman" w:hAnsi="Times New Roman" w:cs="Times New Roman"/>
          <w:bCs/>
          <w:sz w:val="28"/>
          <w:szCs w:val="28"/>
        </w:rPr>
        <w:t xml:space="preserve">действия по настройке архивации и восстановления данных в </w:t>
      </w:r>
      <w:r w:rsidR="00251633" w:rsidRPr="0025163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MS</w:t>
      </w:r>
      <w:r w:rsidR="00251633" w:rsidRPr="0025163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251633" w:rsidRPr="0025163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Windows</w:t>
      </w:r>
      <w:r w:rsidR="00251633" w:rsidRPr="0025163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251633" w:rsidRPr="0025163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Server</w:t>
      </w:r>
      <w:r w:rsidR="00A75209">
        <w:rPr>
          <w:rFonts w:ascii="Times New Roman" w:hAnsi="Times New Roman" w:cs="Times New Roman"/>
          <w:bCs/>
          <w:sz w:val="28"/>
          <w:szCs w:val="28"/>
        </w:rPr>
        <w:t>.</w:t>
      </w:r>
      <w:r w:rsidR="00251633">
        <w:rPr>
          <w:rFonts w:ascii="Times New Roman" w:hAnsi="Times New Roman" w:cs="Times New Roman"/>
          <w:bCs/>
          <w:sz w:val="28"/>
          <w:szCs w:val="28"/>
        </w:rPr>
        <w:t xml:space="preserve"> Сперва была осуществлена архивация данных с помощью </w:t>
      </w:r>
      <w:r w:rsidR="00251633" w:rsidRPr="00251633">
        <w:rPr>
          <w:rFonts w:ascii="Times New Roman" w:hAnsi="Times New Roman" w:cs="Times New Roman"/>
          <w:bCs/>
          <w:i/>
          <w:iCs/>
          <w:sz w:val="28"/>
          <w:szCs w:val="28"/>
        </w:rPr>
        <w:t>Систем</w:t>
      </w:r>
      <w:r w:rsidR="00251633" w:rsidRPr="00251633">
        <w:rPr>
          <w:rFonts w:ascii="Times New Roman" w:hAnsi="Times New Roman" w:cs="Times New Roman"/>
          <w:bCs/>
          <w:i/>
          <w:iCs/>
          <w:sz w:val="28"/>
          <w:szCs w:val="28"/>
        </w:rPr>
        <w:t>ы</w:t>
      </w:r>
      <w:r w:rsidR="00251633" w:rsidRPr="0025163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архивации данных Windows Server</w:t>
      </w:r>
      <w:r w:rsidR="00251633">
        <w:rPr>
          <w:rFonts w:ascii="Times New Roman" w:hAnsi="Times New Roman" w:cs="Times New Roman"/>
          <w:bCs/>
          <w:sz w:val="28"/>
          <w:szCs w:val="28"/>
        </w:rPr>
        <w:t xml:space="preserve">. Затем была сымитирована потеря данных, а восстановлены они были двумя способами – с помощью </w:t>
      </w:r>
      <w:r w:rsidR="00251633" w:rsidRPr="00095980">
        <w:rPr>
          <w:rFonts w:ascii="Times New Roman" w:hAnsi="Times New Roman" w:cs="Times New Roman"/>
          <w:i/>
          <w:iCs/>
          <w:sz w:val="28"/>
          <w:szCs w:val="28"/>
        </w:rPr>
        <w:t>Систем</w:t>
      </w:r>
      <w:r w:rsidR="00356F38">
        <w:rPr>
          <w:rFonts w:ascii="Times New Roman" w:hAnsi="Times New Roman" w:cs="Times New Roman"/>
          <w:i/>
          <w:iCs/>
          <w:sz w:val="28"/>
          <w:szCs w:val="28"/>
        </w:rPr>
        <w:t>ы</w:t>
      </w:r>
      <w:r w:rsidR="00251633" w:rsidRPr="00095980">
        <w:rPr>
          <w:rFonts w:ascii="Times New Roman" w:hAnsi="Times New Roman" w:cs="Times New Roman"/>
          <w:i/>
          <w:iCs/>
          <w:sz w:val="28"/>
          <w:szCs w:val="28"/>
        </w:rPr>
        <w:t xml:space="preserve"> восстановления</w:t>
      </w:r>
      <w:r w:rsidR="00356F3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56F38" w:rsidRPr="00251633">
        <w:rPr>
          <w:rFonts w:ascii="Times New Roman" w:hAnsi="Times New Roman" w:cs="Times New Roman"/>
          <w:bCs/>
          <w:i/>
          <w:iCs/>
          <w:sz w:val="28"/>
          <w:szCs w:val="28"/>
        </w:rPr>
        <w:t>данных Windows Server</w:t>
      </w:r>
      <w:r w:rsidR="00356F38">
        <w:rPr>
          <w:rFonts w:ascii="Times New Roman" w:hAnsi="Times New Roman" w:cs="Times New Roman"/>
          <w:bCs/>
          <w:sz w:val="28"/>
          <w:szCs w:val="28"/>
        </w:rPr>
        <w:t>, а также с помощью технологии контрольных точек. В обоих случаях удаленные данные были успешно восстановлены, что говорит о том, что оба способа сработали успешно.</w:t>
      </w:r>
    </w:p>
    <w:p w14:paraId="6B1BEC6C" w14:textId="6D3A2578" w:rsidR="00825953" w:rsidRDefault="001B5B56" w:rsidP="00825953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p w14:paraId="3E487AFF" w14:textId="1532A989" w:rsidR="00A75209" w:rsidRPr="000311CF" w:rsidRDefault="00A75209" w:rsidP="00A75209">
      <w:pPr>
        <w:spacing w:after="24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272F9">
        <w:rPr>
          <w:rFonts w:ascii="Times New Roman" w:hAnsi="Times New Roman" w:cs="Times New Roman"/>
          <w:i/>
          <w:iCs/>
          <w:sz w:val="28"/>
          <w:szCs w:val="28"/>
        </w:rPr>
        <w:t xml:space="preserve">1. </w:t>
      </w:r>
      <w:r w:rsidR="00356F38" w:rsidRPr="00356F38">
        <w:rPr>
          <w:rFonts w:ascii="Times New Roman" w:hAnsi="Times New Roman" w:cs="Times New Roman"/>
          <w:bCs/>
          <w:i/>
          <w:iCs/>
          <w:sz w:val="28"/>
          <w:szCs w:val="28"/>
        </w:rPr>
        <w:t>Что позволяет сохранять снимок виртуальной машины?</w:t>
      </w:r>
    </w:p>
    <w:p w14:paraId="675BD7EA" w14:textId="37909E51" w:rsidR="00E64461" w:rsidRPr="00E64461" w:rsidRDefault="00D6403A" w:rsidP="00A75209">
      <w:pPr>
        <w:spacing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Снимок виртуальной машины позволяет сохранять текущее состояние виртуальной машины: все настройки, состояние оперативной памяти и дисков.</w:t>
      </w:r>
    </w:p>
    <w:p w14:paraId="7F593BC0" w14:textId="6F95F5C0" w:rsidR="00A75209" w:rsidRPr="009272F9" w:rsidRDefault="00A75209" w:rsidP="00A75209">
      <w:pPr>
        <w:spacing w:after="24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9272F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356F38" w:rsidRPr="00356F38">
        <w:rPr>
          <w:rFonts w:ascii="Times New Roman" w:hAnsi="Times New Roman" w:cs="Times New Roman"/>
          <w:bCs/>
          <w:i/>
          <w:iCs/>
          <w:sz w:val="28"/>
          <w:szCs w:val="28"/>
        </w:rPr>
        <w:t>Какие существуют рекомендации по архивированию данных?</w:t>
      </w:r>
    </w:p>
    <w:p w14:paraId="4223865B" w14:textId="72DCB9FE" w:rsidR="00ED69C0" w:rsidRDefault="00D6403A" w:rsidP="00A75209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Существуют следующие рекомендации по архивированию данных:</w:t>
      </w:r>
    </w:p>
    <w:p w14:paraId="384AD4F8" w14:textId="6D2F31BD" w:rsidR="00D6403A" w:rsidRPr="005F5279" w:rsidRDefault="005F5279" w:rsidP="00D6403A">
      <w:pPr>
        <w:pStyle w:val="aa"/>
        <w:numPr>
          <w:ilvl w:val="0"/>
          <w:numId w:val="5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регулярно создавать резервные копии данных</w:t>
      </w:r>
      <w:r w:rsidRPr="005F5279">
        <w:rPr>
          <w:rFonts w:ascii="Times New Roman" w:hAnsi="Times New Roman" w:cs="Times New Roman"/>
          <w:sz w:val="28"/>
          <w:szCs w:val="28"/>
        </w:rPr>
        <w:t>;</w:t>
      </w:r>
    </w:p>
    <w:p w14:paraId="372D85EF" w14:textId="3B3A56A1" w:rsidR="005F5279" w:rsidRPr="005F5279" w:rsidRDefault="005F5279" w:rsidP="00D6403A">
      <w:pPr>
        <w:pStyle w:val="aa"/>
        <w:numPr>
          <w:ilvl w:val="0"/>
          <w:numId w:val="5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Хранить резервные копии нужно на сетевом хранилище или облаке, но не на том же устройстве</w:t>
      </w:r>
      <w:r w:rsidRPr="005F5279">
        <w:rPr>
          <w:rFonts w:ascii="Times New Roman" w:hAnsi="Times New Roman" w:cs="Times New Roman"/>
          <w:sz w:val="28"/>
          <w:szCs w:val="28"/>
        </w:rPr>
        <w:t>;</w:t>
      </w:r>
    </w:p>
    <w:p w14:paraId="2DD0A424" w14:textId="0653DF70" w:rsidR="005F5279" w:rsidRPr="005F5279" w:rsidRDefault="005F5279" w:rsidP="00D6403A">
      <w:pPr>
        <w:pStyle w:val="aa"/>
        <w:numPr>
          <w:ilvl w:val="0"/>
          <w:numId w:val="5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периодически проверять целостность архивов</w:t>
      </w:r>
      <w:r w:rsidRPr="005F5279">
        <w:rPr>
          <w:rFonts w:ascii="Times New Roman" w:hAnsi="Times New Roman" w:cs="Times New Roman"/>
          <w:sz w:val="28"/>
          <w:szCs w:val="28"/>
        </w:rPr>
        <w:t>;</w:t>
      </w:r>
    </w:p>
    <w:p w14:paraId="1AB3D42A" w14:textId="1DF861E0" w:rsidR="005F5279" w:rsidRPr="00D6403A" w:rsidRDefault="005F5279" w:rsidP="00D6403A">
      <w:pPr>
        <w:pStyle w:val="aa"/>
        <w:numPr>
          <w:ilvl w:val="0"/>
          <w:numId w:val="5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периодически проводить тестирования восстановления программного обеспечения.</w:t>
      </w:r>
    </w:p>
    <w:p w14:paraId="0BFE6BA3" w14:textId="56F2D9CF" w:rsidR="00A75209" w:rsidRPr="009272F9" w:rsidRDefault="00A75209" w:rsidP="00356F38">
      <w:pPr>
        <w:spacing w:after="24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9272F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356F38" w:rsidRPr="00356F3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Можно ли было в Упр.2, зад.2 воспользоваться технологией восстановления из </w:t>
      </w:r>
      <w:r w:rsidR="00356F38">
        <w:rPr>
          <w:rFonts w:ascii="Times New Roman" w:hAnsi="Times New Roman" w:cs="Times New Roman"/>
          <w:bCs/>
          <w:i/>
          <w:iCs/>
          <w:sz w:val="28"/>
          <w:szCs w:val="28"/>
        </w:rPr>
        <w:t>к</w:t>
      </w:r>
      <w:r w:rsidR="00356F38" w:rsidRPr="00356F38">
        <w:rPr>
          <w:rFonts w:ascii="Times New Roman" w:hAnsi="Times New Roman" w:cs="Times New Roman"/>
          <w:bCs/>
          <w:i/>
          <w:iCs/>
          <w:sz w:val="28"/>
          <w:szCs w:val="28"/>
        </w:rPr>
        <w:t>онтрольной</w:t>
      </w:r>
      <w:r w:rsidR="00356F3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356F38" w:rsidRPr="00356F38">
        <w:rPr>
          <w:rFonts w:ascii="Times New Roman" w:hAnsi="Times New Roman" w:cs="Times New Roman"/>
          <w:bCs/>
          <w:i/>
          <w:iCs/>
          <w:sz w:val="28"/>
          <w:szCs w:val="28"/>
        </w:rPr>
        <w:t>точки?</w:t>
      </w:r>
    </w:p>
    <w:p w14:paraId="3A7403D0" w14:textId="6872CE0F" w:rsidR="00A75209" w:rsidRPr="001C7FD5" w:rsidRDefault="005F5279" w:rsidP="001C7F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Нет, нельзя, так как технология восстановления из контрольной точки позволяет восстановить состояние только самой виртуальной машины, но не поможет восстановить данные, которые хранятся на других устройствах, в том числе не сможет восстановить данные из сетевых ресурсов.</w:t>
      </w:r>
    </w:p>
    <w:p w14:paraId="0FC313DD" w14:textId="72B91D93" w:rsidR="00A75209" w:rsidRPr="009272F9" w:rsidRDefault="00A75209" w:rsidP="00A75209">
      <w:pPr>
        <w:spacing w:after="24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9272F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356F38" w:rsidRPr="00356F38">
        <w:rPr>
          <w:rFonts w:ascii="Times New Roman" w:hAnsi="Times New Roman" w:cs="Times New Roman"/>
          <w:bCs/>
          <w:i/>
          <w:iCs/>
          <w:sz w:val="28"/>
          <w:szCs w:val="28"/>
        </w:rPr>
        <w:t>Если поврежден реестр ОС, каким образом можно его восстановить?</w:t>
      </w:r>
    </w:p>
    <w:p w14:paraId="57D214DC" w14:textId="2BCEACDF" w:rsidR="00A91E8E" w:rsidRPr="005F5279" w:rsidRDefault="005F5279" w:rsidP="005F5279">
      <w:pPr>
        <w:spacing w:after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Реестр ОС можно восстановить, воспользовавшись средствами восстановления системы. Однако для этого необходимо, чтобы были созданы точки восстановления.</w:t>
      </w:r>
    </w:p>
    <w:sectPr w:rsidR="00A91E8E" w:rsidRPr="005F5279" w:rsidSect="00CC345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6E8C7" w14:textId="77777777" w:rsidR="00EC428D" w:rsidRDefault="00EC428D" w:rsidP="00186C2F">
      <w:pPr>
        <w:spacing w:after="0" w:line="240" w:lineRule="auto"/>
      </w:pPr>
      <w:r>
        <w:separator/>
      </w:r>
    </w:p>
  </w:endnote>
  <w:endnote w:type="continuationSeparator" w:id="0">
    <w:p w14:paraId="0FB4EF95" w14:textId="77777777" w:rsidR="00EC428D" w:rsidRDefault="00EC428D" w:rsidP="001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10C16" w14:textId="77777777" w:rsidR="00EC428D" w:rsidRDefault="00EC428D" w:rsidP="00186C2F">
      <w:pPr>
        <w:spacing w:after="0" w:line="240" w:lineRule="auto"/>
      </w:pPr>
      <w:r>
        <w:separator/>
      </w:r>
    </w:p>
  </w:footnote>
  <w:footnote w:type="continuationSeparator" w:id="0">
    <w:p w14:paraId="284973C6" w14:textId="77777777" w:rsidR="00EC428D" w:rsidRDefault="00EC428D" w:rsidP="00186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742388"/>
    <w:multiLevelType w:val="hybridMultilevel"/>
    <w:tmpl w:val="A3A46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C666B"/>
    <w:multiLevelType w:val="hybridMultilevel"/>
    <w:tmpl w:val="09CC1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84679"/>
    <w:multiLevelType w:val="hybridMultilevel"/>
    <w:tmpl w:val="91AAA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7455E"/>
    <w:multiLevelType w:val="hybridMultilevel"/>
    <w:tmpl w:val="88023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205E5"/>
    <w:multiLevelType w:val="hybridMultilevel"/>
    <w:tmpl w:val="72023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8180">
    <w:abstractNumId w:val="1"/>
  </w:num>
  <w:num w:numId="2" w16cid:durableId="407849389">
    <w:abstractNumId w:val="3"/>
  </w:num>
  <w:num w:numId="3" w16cid:durableId="1277787246">
    <w:abstractNumId w:val="0"/>
  </w:num>
  <w:num w:numId="4" w16cid:durableId="685711106">
    <w:abstractNumId w:val="4"/>
  </w:num>
  <w:num w:numId="5" w16cid:durableId="1539391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2A83"/>
    <w:rsid w:val="00014C0B"/>
    <w:rsid w:val="000311CF"/>
    <w:rsid w:val="000320CC"/>
    <w:rsid w:val="000410EB"/>
    <w:rsid w:val="00053F43"/>
    <w:rsid w:val="00095980"/>
    <w:rsid w:val="00097C93"/>
    <w:rsid w:val="000A00A7"/>
    <w:rsid w:val="000B19F8"/>
    <w:rsid w:val="000D1E22"/>
    <w:rsid w:val="000D2C40"/>
    <w:rsid w:val="000E09D8"/>
    <w:rsid w:val="000F39AC"/>
    <w:rsid w:val="000F48D3"/>
    <w:rsid w:val="0010500D"/>
    <w:rsid w:val="001753DB"/>
    <w:rsid w:val="00186C2F"/>
    <w:rsid w:val="00191F57"/>
    <w:rsid w:val="00195BCC"/>
    <w:rsid w:val="001B5B56"/>
    <w:rsid w:val="001C10CF"/>
    <w:rsid w:val="001C7FD5"/>
    <w:rsid w:val="001D1966"/>
    <w:rsid w:val="0021770A"/>
    <w:rsid w:val="00227E46"/>
    <w:rsid w:val="00251633"/>
    <w:rsid w:val="00266A84"/>
    <w:rsid w:val="00277787"/>
    <w:rsid w:val="002902B0"/>
    <w:rsid w:val="002B0405"/>
    <w:rsid w:val="002B6256"/>
    <w:rsid w:val="002C7D6D"/>
    <w:rsid w:val="00312634"/>
    <w:rsid w:val="0032682B"/>
    <w:rsid w:val="00336C59"/>
    <w:rsid w:val="00346F2F"/>
    <w:rsid w:val="00347EC2"/>
    <w:rsid w:val="0035300C"/>
    <w:rsid w:val="00356815"/>
    <w:rsid w:val="00356F38"/>
    <w:rsid w:val="00367D14"/>
    <w:rsid w:val="00367D4D"/>
    <w:rsid w:val="00370E23"/>
    <w:rsid w:val="003726BB"/>
    <w:rsid w:val="00384D2E"/>
    <w:rsid w:val="00385252"/>
    <w:rsid w:val="003A69F4"/>
    <w:rsid w:val="003B3ED1"/>
    <w:rsid w:val="003F308A"/>
    <w:rsid w:val="004142A8"/>
    <w:rsid w:val="00423250"/>
    <w:rsid w:val="00425718"/>
    <w:rsid w:val="00430829"/>
    <w:rsid w:val="004B06E4"/>
    <w:rsid w:val="004C5177"/>
    <w:rsid w:val="004C56E2"/>
    <w:rsid w:val="004D676F"/>
    <w:rsid w:val="004F0FC8"/>
    <w:rsid w:val="004F43A6"/>
    <w:rsid w:val="005001DA"/>
    <w:rsid w:val="00524925"/>
    <w:rsid w:val="00524E7B"/>
    <w:rsid w:val="005504F3"/>
    <w:rsid w:val="005815F3"/>
    <w:rsid w:val="00582861"/>
    <w:rsid w:val="005A311E"/>
    <w:rsid w:val="005B0B38"/>
    <w:rsid w:val="005B689E"/>
    <w:rsid w:val="005F5279"/>
    <w:rsid w:val="00603309"/>
    <w:rsid w:val="00604EF4"/>
    <w:rsid w:val="00641348"/>
    <w:rsid w:val="00651CBD"/>
    <w:rsid w:val="00691AD0"/>
    <w:rsid w:val="006C173F"/>
    <w:rsid w:val="006D74BD"/>
    <w:rsid w:val="0071505E"/>
    <w:rsid w:val="007235E8"/>
    <w:rsid w:val="00723B5F"/>
    <w:rsid w:val="007636F3"/>
    <w:rsid w:val="00763DE8"/>
    <w:rsid w:val="00765995"/>
    <w:rsid w:val="00773556"/>
    <w:rsid w:val="007939C9"/>
    <w:rsid w:val="007D018C"/>
    <w:rsid w:val="007F1711"/>
    <w:rsid w:val="00822647"/>
    <w:rsid w:val="00825953"/>
    <w:rsid w:val="00825E12"/>
    <w:rsid w:val="0084718B"/>
    <w:rsid w:val="0087359F"/>
    <w:rsid w:val="00896106"/>
    <w:rsid w:val="00897D41"/>
    <w:rsid w:val="008A469A"/>
    <w:rsid w:val="008D0809"/>
    <w:rsid w:val="008E704C"/>
    <w:rsid w:val="00932480"/>
    <w:rsid w:val="00954147"/>
    <w:rsid w:val="00961561"/>
    <w:rsid w:val="00967018"/>
    <w:rsid w:val="00985864"/>
    <w:rsid w:val="00991FFF"/>
    <w:rsid w:val="009952B3"/>
    <w:rsid w:val="009F0373"/>
    <w:rsid w:val="00A27EED"/>
    <w:rsid w:val="00A5754E"/>
    <w:rsid w:val="00A71023"/>
    <w:rsid w:val="00A75209"/>
    <w:rsid w:val="00A8270D"/>
    <w:rsid w:val="00A91E8E"/>
    <w:rsid w:val="00A97838"/>
    <w:rsid w:val="00AB55D4"/>
    <w:rsid w:val="00AE47A2"/>
    <w:rsid w:val="00AE6BCC"/>
    <w:rsid w:val="00AF5A42"/>
    <w:rsid w:val="00B3213C"/>
    <w:rsid w:val="00B4769B"/>
    <w:rsid w:val="00B67C2C"/>
    <w:rsid w:val="00BB202C"/>
    <w:rsid w:val="00BC47E2"/>
    <w:rsid w:val="00C01E1A"/>
    <w:rsid w:val="00C11884"/>
    <w:rsid w:val="00C16262"/>
    <w:rsid w:val="00C21D72"/>
    <w:rsid w:val="00C26F8D"/>
    <w:rsid w:val="00C529A2"/>
    <w:rsid w:val="00C81018"/>
    <w:rsid w:val="00C96B31"/>
    <w:rsid w:val="00CC1FEB"/>
    <w:rsid w:val="00CC3454"/>
    <w:rsid w:val="00D6403A"/>
    <w:rsid w:val="00D926A1"/>
    <w:rsid w:val="00DB3B44"/>
    <w:rsid w:val="00DC10DC"/>
    <w:rsid w:val="00DD0898"/>
    <w:rsid w:val="00DE7507"/>
    <w:rsid w:val="00DF74D2"/>
    <w:rsid w:val="00E16865"/>
    <w:rsid w:val="00E1782D"/>
    <w:rsid w:val="00E62A83"/>
    <w:rsid w:val="00E64461"/>
    <w:rsid w:val="00E9060F"/>
    <w:rsid w:val="00EB3387"/>
    <w:rsid w:val="00EC428D"/>
    <w:rsid w:val="00ED2A2A"/>
    <w:rsid w:val="00ED69C0"/>
    <w:rsid w:val="00F12BED"/>
    <w:rsid w:val="00F14FA5"/>
    <w:rsid w:val="00F15049"/>
    <w:rsid w:val="00F37F19"/>
    <w:rsid w:val="00F43BF9"/>
    <w:rsid w:val="00F50B68"/>
    <w:rsid w:val="00F56E34"/>
    <w:rsid w:val="00F705B1"/>
    <w:rsid w:val="00F71C3A"/>
    <w:rsid w:val="00F9320F"/>
    <w:rsid w:val="00F935FF"/>
    <w:rsid w:val="00FB5142"/>
    <w:rsid w:val="00FC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2F64"/>
  <w15:docId w15:val="{CA03E644-F78F-4FB4-B7D3-24ED96A2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List Paragraph"/>
    <w:basedOn w:val="a"/>
    <w:uiPriority w:val="34"/>
    <w:qFormat/>
    <w:rsid w:val="00E62A83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96106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c">
    <w:name w:val="Table Grid"/>
    <w:basedOn w:val="a1"/>
    <w:uiPriority w:val="59"/>
    <w:rsid w:val="00723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E47A2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E4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sen\Desktop\&#1064;&#1072;&#1073;&#1083;&#1086;&#1085;_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011D24015114F8897C752FC8DC8CB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C4CD4A-6D3F-46D6-B08D-931C285D42F1}"/>
      </w:docPartPr>
      <w:docPartBody>
        <w:p w:rsidR="00957BB1" w:rsidRDefault="00000000">
          <w:pPr>
            <w:pStyle w:val="7011D24015114F8897C752FC8DC8CBDD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B132C0B33D1D44AE81C64760AE9CFF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571A69-BBEA-4BC7-86EE-04E1DB8C00B7}"/>
      </w:docPartPr>
      <w:docPartBody>
        <w:p w:rsidR="00957BB1" w:rsidRDefault="00000000">
          <w:pPr>
            <w:pStyle w:val="B132C0B33D1D44AE81C64760AE9CFF05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4920D257AC12405FA3C7C7001D02B2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739047-F3E1-4847-A922-6035BE8C2F19}"/>
      </w:docPartPr>
      <w:docPartBody>
        <w:p w:rsidR="00957BB1" w:rsidRDefault="00000000">
          <w:pPr>
            <w:pStyle w:val="4920D257AC12405FA3C7C7001D02B22E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4003C2B1611C43BAB79EAA6AE64F0D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C72787-7DFF-4B8F-97DC-A03553B15C7B}"/>
      </w:docPartPr>
      <w:docPartBody>
        <w:p w:rsidR="00957BB1" w:rsidRDefault="00000000">
          <w:pPr>
            <w:pStyle w:val="4003C2B1611C43BAB79EAA6AE64F0D56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3229325816EB48F2BF653EE52EB6C8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DAD950-CC23-4F52-8DB9-E765890F6A14}"/>
      </w:docPartPr>
      <w:docPartBody>
        <w:p w:rsidR="00957BB1" w:rsidRDefault="00000000">
          <w:pPr>
            <w:pStyle w:val="3229325816EB48F2BF653EE52EB6C8E8"/>
          </w:pPr>
          <w:r>
            <w:rPr>
              <w:rFonts w:cstheme="minorHAnsi"/>
            </w:rPr>
            <w:t>Напишите здесь цель работы</w:t>
          </w:r>
        </w:p>
      </w:docPartBody>
    </w:docPart>
    <w:docPart>
      <w:docPartPr>
        <w:name w:val="2B923D50E0C04C2388F630E3D7ACCD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AB1CB9-6A0E-4A81-AA24-350163114302}"/>
      </w:docPartPr>
      <w:docPartBody>
        <w:p w:rsidR="00957BB1" w:rsidRDefault="00000000">
          <w:pPr>
            <w:pStyle w:val="2B923D50E0C04C2388F630E3D7ACCD3F"/>
          </w:pPr>
          <w:r>
            <w:rPr>
              <w:rFonts w:cstheme="minorHAnsi"/>
            </w:rPr>
            <w:t>Напишите здесь цель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64"/>
    <w:rsid w:val="00154FE6"/>
    <w:rsid w:val="0021089B"/>
    <w:rsid w:val="00245DF9"/>
    <w:rsid w:val="002F7CD3"/>
    <w:rsid w:val="00336C59"/>
    <w:rsid w:val="0035300C"/>
    <w:rsid w:val="00367D14"/>
    <w:rsid w:val="00384D2E"/>
    <w:rsid w:val="00385252"/>
    <w:rsid w:val="003E07C5"/>
    <w:rsid w:val="00524E7B"/>
    <w:rsid w:val="0058157C"/>
    <w:rsid w:val="005A311E"/>
    <w:rsid w:val="005E4B43"/>
    <w:rsid w:val="0081241B"/>
    <w:rsid w:val="00822647"/>
    <w:rsid w:val="008B6770"/>
    <w:rsid w:val="00957BB1"/>
    <w:rsid w:val="00A5754E"/>
    <w:rsid w:val="00AD67F0"/>
    <w:rsid w:val="00AF5A42"/>
    <w:rsid w:val="00B91464"/>
    <w:rsid w:val="00DF74D2"/>
    <w:rsid w:val="00E943ED"/>
    <w:rsid w:val="00F7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011D24015114F8897C752FC8DC8CBDD">
    <w:name w:val="7011D24015114F8897C752FC8DC8CBDD"/>
  </w:style>
  <w:style w:type="paragraph" w:customStyle="1" w:styleId="B132C0B33D1D44AE81C64760AE9CFF05">
    <w:name w:val="B132C0B33D1D44AE81C64760AE9CFF05"/>
  </w:style>
  <w:style w:type="paragraph" w:customStyle="1" w:styleId="4920D257AC12405FA3C7C7001D02B22E">
    <w:name w:val="4920D257AC12405FA3C7C7001D02B22E"/>
  </w:style>
  <w:style w:type="paragraph" w:customStyle="1" w:styleId="4003C2B1611C43BAB79EAA6AE64F0D56">
    <w:name w:val="4003C2B1611C43BAB79EAA6AE64F0D56"/>
  </w:style>
  <w:style w:type="paragraph" w:customStyle="1" w:styleId="3229325816EB48F2BF653EE52EB6C8E8">
    <w:name w:val="3229325816EB48F2BF653EE52EB6C8E8"/>
  </w:style>
  <w:style w:type="paragraph" w:customStyle="1" w:styleId="2B923D50E0C04C2388F630E3D7ACCD3F">
    <w:name w:val="2B923D50E0C04C2388F630E3D7ACCD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39B09-DE52-6248-BA3F-BB5C7ADE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Шаблон_отчета.dotx</Template>
  <TotalTime>847</TotalTime>
  <Pages>8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Fisenko</dc:creator>
  <cp:lastModifiedBy>Фисенко Максим Вячеславович</cp:lastModifiedBy>
  <cp:revision>47</cp:revision>
  <cp:lastPrinted>2024-11-14T01:56:00Z</cp:lastPrinted>
  <dcterms:created xsi:type="dcterms:W3CDTF">2024-09-19T06:07:00Z</dcterms:created>
  <dcterms:modified xsi:type="dcterms:W3CDTF">2024-11-14T03:05:00Z</dcterms:modified>
</cp:coreProperties>
</file>