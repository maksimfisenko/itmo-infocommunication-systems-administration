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35BAB" w14:textId="77777777" w:rsidR="00897D41" w:rsidRPr="000F39AC" w:rsidRDefault="000410EB" w:rsidP="000410EB">
      <w:pPr>
        <w:spacing w:after="300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F39AC">
        <w:rPr>
          <w:rFonts w:ascii="Times New Roman" w:hAnsi="Times New Roman" w:cs="Times New Roman"/>
          <w:sz w:val="40"/>
          <w:szCs w:val="40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0505868" w14:textId="222408D4" w:rsidR="00F37F19" w:rsidRPr="000F39AC" w:rsidRDefault="000410EB" w:rsidP="000410E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39AC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7011D24015114F8897C752FC8DC8CBDD"/>
          </w:placeholder>
        </w:sdtPr>
        <w:sdtContent>
          <w:r w:rsidR="000311CF" w:rsidRPr="000311CF">
            <w:rPr>
              <w:rFonts w:ascii="Times New Roman" w:hAnsi="Times New Roman" w:cs="Times New Roman"/>
              <w:b/>
              <w:sz w:val="32"/>
              <w:szCs w:val="32"/>
            </w:rPr>
            <w:t>5</w:t>
          </w:r>
        </w:sdtContent>
      </w:sdt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B132C0B33D1D44AE81C64760AE9CFF05"/>
        </w:placeholder>
      </w:sdtPr>
      <w:sdtContent>
        <w:p w14:paraId="655C6AD7" w14:textId="18B98AF7" w:rsidR="00F37F19" w:rsidRPr="000F39AC" w:rsidRDefault="000311CF" w:rsidP="00046C31">
          <w:pPr>
            <w:spacing w:after="144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 w:rsidRPr="000311CF">
            <w:rPr>
              <w:rFonts w:ascii="Times New Roman" w:hAnsi="Times New Roman" w:cs="Times New Roman"/>
              <w:b/>
              <w:sz w:val="40"/>
              <w:szCs w:val="40"/>
            </w:rPr>
            <w:t>Развертывание и настройка домена на базе Microsoft Windows Server для пользователей корпоративной сети</w:t>
          </w:r>
        </w:p>
      </w:sdtContent>
    </w:sdt>
    <w:p w14:paraId="6544BF16" w14:textId="77777777" w:rsidR="00E62A83" w:rsidRPr="000F39AC" w:rsidRDefault="000410EB" w:rsidP="00E62A8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E62A83" w:rsidRPr="000F39AC">
        <w:rPr>
          <w:rFonts w:ascii="Times New Roman" w:hAnsi="Times New Roman" w:cs="Times New Roman"/>
          <w:sz w:val="28"/>
          <w:szCs w:val="28"/>
        </w:rPr>
        <w:t>Фисенко</w:t>
      </w:r>
    </w:p>
    <w:p w14:paraId="14571504" w14:textId="28B93C22" w:rsidR="005815F3" w:rsidRPr="000F39AC" w:rsidRDefault="00E62A83" w:rsidP="00E62A8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>Максим Вячеславович</w:t>
      </w:r>
    </w:p>
    <w:p w14:paraId="20140509" w14:textId="79DDAAF7" w:rsidR="00E62A83" w:rsidRPr="000F39AC" w:rsidRDefault="00E62A83" w:rsidP="00E62A8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>Шкода Глеб Ярославович</w:t>
      </w:r>
    </w:p>
    <w:p w14:paraId="6BCDF26C" w14:textId="1EA9AA8C" w:rsidR="005815F3" w:rsidRPr="000F39AC" w:rsidRDefault="000410EB" w:rsidP="000410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4920D257AC12405FA3C7C7001D02B22E"/>
          </w:placeholder>
        </w:sdtPr>
        <w:sdtContent>
          <w:r w:rsidR="00E62A83" w:rsidRPr="000F39AC">
            <w:rPr>
              <w:rFonts w:ascii="Times New Roman" w:hAnsi="Times New Roman" w:cs="Times New Roman"/>
              <w:sz w:val="28"/>
              <w:szCs w:val="28"/>
            </w:rPr>
            <w:t>К34211</w:t>
          </w:r>
        </w:sdtContent>
      </w:sdt>
    </w:p>
    <w:p w14:paraId="56DA0D5F" w14:textId="77777777" w:rsidR="000410EB" w:rsidRPr="000F39AC" w:rsidRDefault="000410EB" w:rsidP="000410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 xml:space="preserve">Проверила: </w:t>
      </w:r>
      <w:r w:rsidR="000D2C40" w:rsidRPr="000F39AC">
        <w:rPr>
          <w:rFonts w:ascii="Times New Roman" w:hAnsi="Times New Roman" w:cs="Times New Roman"/>
          <w:sz w:val="28"/>
          <w:szCs w:val="28"/>
        </w:rPr>
        <w:t>Казанова</w:t>
      </w:r>
    </w:p>
    <w:p w14:paraId="063FE456" w14:textId="77777777" w:rsidR="000410EB" w:rsidRPr="000F39AC" w:rsidRDefault="000D2C40" w:rsidP="001B5B56">
      <w:pPr>
        <w:spacing w:after="408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>Полина Петровна</w:t>
      </w:r>
    </w:p>
    <w:p w14:paraId="5C275D28" w14:textId="77777777" w:rsidR="000410EB" w:rsidRPr="000F39AC" w:rsidRDefault="000410E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D2D9DEC" w14:textId="62F225D3" w:rsidR="00A71023" w:rsidRPr="000F39AC" w:rsidRDefault="00000000" w:rsidP="00A710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4003C2B1611C43BAB79EAA6AE64F0D56"/>
          </w:placeholder>
        </w:sdtPr>
        <w:sdtContent>
          <w:r w:rsidR="00E62A83" w:rsidRPr="000F39AC">
            <w:rPr>
              <w:rFonts w:ascii="Times New Roman" w:hAnsi="Times New Roman" w:cs="Times New Roman"/>
              <w:sz w:val="28"/>
              <w:szCs w:val="28"/>
            </w:rPr>
            <w:t>2024</w:t>
          </w:r>
        </w:sdtContent>
      </w:sdt>
    </w:p>
    <w:p w14:paraId="0A105123" w14:textId="77777777" w:rsidR="00A71023" w:rsidRPr="000F39AC" w:rsidRDefault="000410EB" w:rsidP="000D2C40">
      <w:pPr>
        <w:pageBreakBefore/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2F055C7F" w14:textId="330B368C" w:rsidR="00825953" w:rsidRPr="00046C31" w:rsidRDefault="00046C31" w:rsidP="00825953">
      <w:pPr>
        <w:tabs>
          <w:tab w:val="left" w:pos="3600"/>
        </w:tabs>
        <w:spacing w:after="6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Развернуть и настроить домен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046C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46C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46C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пользователей корпоративной сети.</w:t>
      </w:r>
    </w:p>
    <w:p w14:paraId="7BBA3120" w14:textId="77777777" w:rsidR="000D2C40" w:rsidRPr="000F39AC" w:rsidRDefault="000D2C40" w:rsidP="00EA3EC5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t>Задачи:</w:t>
      </w:r>
    </w:p>
    <w:sdt>
      <w:sdtPr>
        <w:rPr>
          <w:rFonts w:ascii="Times New Roman" w:hAnsi="Times New Roman" w:cs="Times New Roman"/>
        </w:rPr>
        <w:id w:val="-883492137"/>
        <w:placeholder>
          <w:docPart w:val="2B923D50E0C04C2388F630E3D7ACCD3F"/>
        </w:placeholder>
      </w:sdtPr>
      <w:sdtContent>
        <w:p w14:paraId="30FB9349" w14:textId="64827DCF" w:rsidR="000D2C40" w:rsidRPr="00F15049" w:rsidRDefault="000311CF" w:rsidP="00E62A83">
          <w:pPr>
            <w:pStyle w:val="aa"/>
            <w:numPr>
              <w:ilvl w:val="0"/>
              <w:numId w:val="1"/>
            </w:numPr>
            <w:tabs>
              <w:tab w:val="left" w:pos="3600"/>
            </w:tabs>
            <w:spacing w:after="600" w:line="240" w:lineRule="auto"/>
            <w:ind w:left="36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Создать домен и логическую структуру подразделений</w:t>
          </w:r>
          <w:r w:rsidR="008A469A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200B521F" w14:textId="0F3B362E" w:rsidR="00E62A83" w:rsidRPr="00FB5142" w:rsidRDefault="000311CF" w:rsidP="00E62A83">
          <w:pPr>
            <w:pStyle w:val="aa"/>
            <w:numPr>
              <w:ilvl w:val="0"/>
              <w:numId w:val="1"/>
            </w:numPr>
            <w:tabs>
              <w:tab w:val="left" w:pos="3600"/>
            </w:tabs>
            <w:spacing w:after="600" w:line="240" w:lineRule="auto"/>
            <w:ind w:left="36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Присоединить компьютер к домену</w:t>
          </w:r>
          <w:r w:rsidR="008A469A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7B9A41C0" w14:textId="5807FF21" w:rsidR="001D1966" w:rsidRPr="001D1966" w:rsidRDefault="000311CF" w:rsidP="00E62A83">
          <w:pPr>
            <w:pStyle w:val="aa"/>
            <w:numPr>
              <w:ilvl w:val="0"/>
              <w:numId w:val="1"/>
            </w:numPr>
            <w:tabs>
              <w:tab w:val="left" w:pos="3600"/>
            </w:tabs>
            <w:spacing w:after="600" w:line="240" w:lineRule="auto"/>
            <w:ind w:left="36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Переместить учетную запись компьютера домена</w:t>
          </w:r>
          <w:r w:rsidR="008A469A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37E7F60C" w14:textId="10861D6B" w:rsidR="00E62A83" w:rsidRPr="000311CF" w:rsidRDefault="000311CF" w:rsidP="00E62A83">
          <w:pPr>
            <w:pStyle w:val="aa"/>
            <w:numPr>
              <w:ilvl w:val="0"/>
              <w:numId w:val="1"/>
            </w:numPr>
            <w:tabs>
              <w:tab w:val="left" w:pos="450"/>
              <w:tab w:val="left" w:pos="3600"/>
            </w:tabs>
            <w:spacing w:after="600" w:line="240" w:lineRule="auto"/>
            <w:ind w:left="36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Создать учетные записи пользователей домена</w:t>
          </w:r>
          <w:r w:rsidR="008A469A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5AA09C8D" w14:textId="2CCEC898" w:rsidR="000311CF" w:rsidRPr="000F39AC" w:rsidRDefault="000311CF" w:rsidP="00E62A83">
          <w:pPr>
            <w:pStyle w:val="aa"/>
            <w:numPr>
              <w:ilvl w:val="0"/>
              <w:numId w:val="1"/>
            </w:numPr>
            <w:tabs>
              <w:tab w:val="left" w:pos="450"/>
              <w:tab w:val="left" w:pos="3600"/>
            </w:tabs>
            <w:spacing w:after="600" w:line="240" w:lineRule="auto"/>
            <w:ind w:left="36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Создать группы домена.</w:t>
          </w:r>
        </w:p>
      </w:sdtContent>
    </w:sdt>
    <w:p w14:paraId="5508534A" w14:textId="43942258" w:rsidR="00825953" w:rsidRPr="000F39AC" w:rsidRDefault="000410EB" w:rsidP="00896106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189CADB0" w14:textId="4C1A99E9" w:rsidR="00896106" w:rsidRPr="00046C31" w:rsidRDefault="00896106" w:rsidP="00896106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t>1.</w:t>
      </w:r>
      <w:r w:rsidR="000311CF">
        <w:rPr>
          <w:rFonts w:ascii="Times New Roman" w:hAnsi="Times New Roman" w:cs="Times New Roman"/>
          <w:b/>
          <w:sz w:val="28"/>
          <w:szCs w:val="28"/>
        </w:rPr>
        <w:t xml:space="preserve"> Создание домена и логической структуры подразделений</w:t>
      </w:r>
    </w:p>
    <w:p w14:paraId="6D13A558" w14:textId="025B4290" w:rsidR="00896106" w:rsidRPr="00046C31" w:rsidRDefault="00F15049" w:rsidP="00F71C3A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выполнения лабораторной работы первым делом </w:t>
      </w:r>
      <w:r w:rsidR="000311CF">
        <w:rPr>
          <w:rFonts w:ascii="Times New Roman" w:hAnsi="Times New Roman" w:cs="Times New Roman"/>
          <w:bCs/>
          <w:sz w:val="28"/>
          <w:szCs w:val="28"/>
        </w:rPr>
        <w:t xml:space="preserve">в виртуальной машине </w:t>
      </w:r>
      <w:r w:rsidR="000311CF" w:rsidRPr="000311C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v</w:t>
      </w:r>
      <w:r w:rsidR="000311CF" w:rsidRPr="000311CF">
        <w:rPr>
          <w:rFonts w:ascii="Times New Roman" w:hAnsi="Times New Roman" w:cs="Times New Roman"/>
          <w:bCs/>
          <w:i/>
          <w:iCs/>
          <w:sz w:val="28"/>
          <w:szCs w:val="28"/>
        </w:rPr>
        <w:t>1</w:t>
      </w:r>
      <w:r w:rsidR="000311CF" w:rsidRPr="000311C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311CF">
        <w:rPr>
          <w:rFonts w:ascii="Times New Roman" w:hAnsi="Times New Roman" w:cs="Times New Roman"/>
          <w:bCs/>
          <w:sz w:val="28"/>
          <w:szCs w:val="28"/>
        </w:rPr>
        <w:t xml:space="preserve">был осуществлен вход под учетной записью </w:t>
      </w:r>
      <w:r w:rsidR="000311CF" w:rsidRPr="000311CF">
        <w:rPr>
          <w:rFonts w:ascii="Times New Roman" w:hAnsi="Times New Roman" w:cs="Times New Roman"/>
          <w:bCs/>
          <w:i/>
          <w:iCs/>
          <w:sz w:val="28"/>
          <w:szCs w:val="28"/>
        </w:rPr>
        <w:t>Администратор</w:t>
      </w:r>
      <w:r w:rsidR="000311CF">
        <w:rPr>
          <w:rFonts w:ascii="Times New Roman" w:hAnsi="Times New Roman" w:cs="Times New Roman"/>
          <w:bCs/>
          <w:sz w:val="28"/>
          <w:szCs w:val="28"/>
        </w:rPr>
        <w:t xml:space="preserve">, после чего адрес </w:t>
      </w:r>
      <w:r w:rsidR="000311CF" w:rsidRPr="000311C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DNS</w:t>
      </w:r>
      <w:r w:rsidR="000311CF">
        <w:rPr>
          <w:rFonts w:ascii="Times New Roman" w:hAnsi="Times New Roman" w:cs="Times New Roman"/>
          <w:bCs/>
          <w:sz w:val="28"/>
          <w:szCs w:val="28"/>
        </w:rPr>
        <w:t xml:space="preserve"> был изменен на </w:t>
      </w:r>
      <w:r w:rsidR="00046C31">
        <w:rPr>
          <w:rFonts w:ascii="Times New Roman" w:hAnsi="Times New Roman" w:cs="Times New Roman"/>
          <w:bCs/>
          <w:sz w:val="28"/>
          <w:szCs w:val="28"/>
        </w:rPr>
        <w:t>адрес самой машины (рисунок 1)</w:t>
      </w:r>
      <w:r w:rsidR="000311CF">
        <w:rPr>
          <w:rFonts w:ascii="Times New Roman" w:hAnsi="Times New Roman" w:cs="Times New Roman"/>
          <w:bCs/>
          <w:sz w:val="28"/>
          <w:szCs w:val="28"/>
        </w:rPr>
        <w:t>.</w:t>
      </w:r>
    </w:p>
    <w:p w14:paraId="65D36FBC" w14:textId="77777777" w:rsidR="00896106" w:rsidRPr="000F39AC" w:rsidRDefault="00896106" w:rsidP="00896106">
      <w:pPr>
        <w:keepNext/>
        <w:spacing w:after="240" w:line="240" w:lineRule="auto"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A31F4A7" wp14:editId="58EF44B6">
            <wp:extent cx="2607992" cy="2966592"/>
            <wp:effectExtent l="19050" t="19050" r="20955" b="24765"/>
            <wp:docPr id="1506792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92118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992" cy="2966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0FCD4" w14:textId="6F20BB16" w:rsidR="00896106" w:rsidRPr="00046C31" w:rsidRDefault="00896106" w:rsidP="00896106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E7A1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F1504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046C3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Смена адреса </w:t>
      </w:r>
      <w:r w:rsidR="00046C31" w:rsidRPr="00046C31">
        <w:rPr>
          <w:rFonts w:ascii="Times New Roman" w:hAnsi="Times New Roman" w:cs="Times New Roman"/>
          <w:color w:val="auto"/>
          <w:sz w:val="28"/>
          <w:szCs w:val="28"/>
          <w:lang w:val="en-US"/>
        </w:rPr>
        <w:t>DNS</w:t>
      </w:r>
    </w:p>
    <w:p w14:paraId="50D98C45" w14:textId="339F412A" w:rsidR="00896106" w:rsidRPr="004B06E4" w:rsidRDefault="004B06E4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</w:t>
      </w:r>
      <w:r w:rsidR="00046C31">
        <w:rPr>
          <w:rFonts w:ascii="Times New Roman" w:hAnsi="Times New Roman" w:cs="Times New Roman"/>
          <w:sz w:val="28"/>
          <w:szCs w:val="28"/>
        </w:rPr>
        <w:t xml:space="preserve">в оснастке Диспетчер сервисов были добавлены и установлены компоненты </w:t>
      </w:r>
      <w:r w:rsidR="00046C31" w:rsidRPr="00046C31">
        <w:rPr>
          <w:rFonts w:ascii="Times New Roman" w:hAnsi="Times New Roman" w:cs="Times New Roman"/>
          <w:i/>
          <w:iCs/>
          <w:sz w:val="28"/>
          <w:szCs w:val="28"/>
          <w:lang w:val="en-US"/>
        </w:rPr>
        <w:t>DNS</w:t>
      </w:r>
      <w:r w:rsidR="00046C31" w:rsidRPr="00046C31">
        <w:rPr>
          <w:rFonts w:ascii="Times New Roman" w:hAnsi="Times New Roman" w:cs="Times New Roman"/>
          <w:i/>
          <w:iCs/>
          <w:sz w:val="28"/>
          <w:szCs w:val="28"/>
        </w:rPr>
        <w:t>-сервер</w:t>
      </w:r>
      <w:r w:rsidR="00046C31">
        <w:rPr>
          <w:rFonts w:ascii="Times New Roman" w:hAnsi="Times New Roman" w:cs="Times New Roman"/>
          <w:sz w:val="28"/>
          <w:szCs w:val="28"/>
        </w:rPr>
        <w:t xml:space="preserve"> и </w:t>
      </w:r>
      <w:r w:rsidR="00046C31" w:rsidRPr="003823E3">
        <w:rPr>
          <w:rFonts w:ascii="Times New Roman" w:hAnsi="Times New Roman" w:cs="Times New Roman"/>
          <w:i/>
          <w:iCs/>
          <w:sz w:val="28"/>
          <w:szCs w:val="28"/>
        </w:rPr>
        <w:t>Доменные службы</w:t>
      </w:r>
      <w:r w:rsidR="00046C31">
        <w:rPr>
          <w:rFonts w:ascii="Times New Roman" w:hAnsi="Times New Roman" w:cs="Times New Roman"/>
          <w:sz w:val="28"/>
          <w:szCs w:val="28"/>
        </w:rPr>
        <w:t xml:space="preserve"> </w:t>
      </w:r>
      <w:r w:rsidR="00046C31" w:rsidRPr="00046C31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Active</w:t>
      </w:r>
      <w:r w:rsidR="00046C31" w:rsidRPr="00046C3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46C31" w:rsidRPr="00046C31">
        <w:rPr>
          <w:rFonts w:ascii="Times New Roman" w:hAnsi="Times New Roman" w:cs="Times New Roman"/>
          <w:i/>
          <w:iCs/>
          <w:sz w:val="28"/>
          <w:szCs w:val="28"/>
          <w:lang w:val="en-US"/>
        </w:rPr>
        <w:t>Directory</w:t>
      </w:r>
      <w:r>
        <w:rPr>
          <w:rFonts w:ascii="Times New Roman" w:hAnsi="Times New Roman" w:cs="Times New Roman"/>
          <w:sz w:val="28"/>
          <w:szCs w:val="28"/>
        </w:rPr>
        <w:t xml:space="preserve"> (рисунок 2).</w:t>
      </w:r>
      <w:r w:rsidR="003823E3">
        <w:rPr>
          <w:rFonts w:ascii="Times New Roman" w:hAnsi="Times New Roman" w:cs="Times New Roman"/>
          <w:sz w:val="28"/>
          <w:szCs w:val="28"/>
        </w:rPr>
        <w:t xml:space="preserve"> После этого роль сервера была повышена до уровня контроллера домена.</w:t>
      </w:r>
    </w:p>
    <w:p w14:paraId="50E1401A" w14:textId="77777777" w:rsidR="005B0B38" w:rsidRPr="000F39AC" w:rsidRDefault="005B0B38" w:rsidP="005B0B38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293004" wp14:editId="10F453EB">
            <wp:extent cx="3244215" cy="2647190"/>
            <wp:effectExtent l="19050" t="19050" r="13335" b="20320"/>
            <wp:docPr id="16622563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56347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198" cy="26528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2DFCCA" w14:textId="1272FF80" w:rsidR="005B0B38" w:rsidRPr="000F39AC" w:rsidRDefault="005B0B38" w:rsidP="005B0B38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E7A1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3A69F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046C3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Установка компонентов</w:t>
      </w:r>
    </w:p>
    <w:p w14:paraId="55F3FC20" w14:textId="3AE2E3CD" w:rsidR="005B0B38" w:rsidRPr="003823E3" w:rsidRDefault="00F56E34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3823E3">
        <w:rPr>
          <w:rFonts w:ascii="Times New Roman" w:hAnsi="Times New Roman" w:cs="Times New Roman"/>
          <w:sz w:val="28"/>
          <w:szCs w:val="28"/>
        </w:rPr>
        <w:t xml:space="preserve">настройка домена была продолжена: был добавлен новый лес, имя корневого домена было установлено в </w:t>
      </w:r>
      <w:r w:rsidR="003823E3" w:rsidRPr="003823E3">
        <w:rPr>
          <w:rFonts w:ascii="Times New Roman" w:hAnsi="Times New Roman" w:cs="Times New Roman"/>
          <w:i/>
          <w:iCs/>
          <w:sz w:val="28"/>
          <w:szCs w:val="28"/>
          <w:lang w:val="en-US"/>
        </w:rPr>
        <w:t>class</w:t>
      </w:r>
      <w:r w:rsidR="003823E3" w:rsidRPr="003823E3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3823E3" w:rsidRPr="003823E3">
        <w:rPr>
          <w:rFonts w:ascii="Times New Roman" w:hAnsi="Times New Roman" w:cs="Times New Roman"/>
          <w:i/>
          <w:iCs/>
          <w:sz w:val="28"/>
          <w:szCs w:val="28"/>
          <w:lang w:val="en-US"/>
        </w:rPr>
        <w:t>local</w:t>
      </w:r>
      <w:r w:rsidR="003823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3).</w:t>
      </w:r>
      <w:r w:rsidR="003823E3">
        <w:rPr>
          <w:rFonts w:ascii="Times New Roman" w:hAnsi="Times New Roman" w:cs="Times New Roman"/>
          <w:sz w:val="28"/>
          <w:szCs w:val="28"/>
        </w:rPr>
        <w:t xml:space="preserve"> Режим работы домена и леса был поставлен в </w:t>
      </w:r>
      <w:r w:rsidR="003823E3" w:rsidRPr="003823E3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3823E3" w:rsidRPr="003823E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823E3" w:rsidRPr="003823E3">
        <w:rPr>
          <w:rFonts w:ascii="Times New Roman" w:hAnsi="Times New Roman" w:cs="Times New Roman"/>
          <w:i/>
          <w:iCs/>
          <w:sz w:val="28"/>
          <w:szCs w:val="28"/>
          <w:lang w:val="en-US"/>
        </w:rPr>
        <w:t>Server</w:t>
      </w:r>
      <w:r w:rsidR="003823E3" w:rsidRPr="003823E3">
        <w:rPr>
          <w:rFonts w:ascii="Times New Roman" w:hAnsi="Times New Roman" w:cs="Times New Roman"/>
          <w:i/>
          <w:iCs/>
          <w:sz w:val="28"/>
          <w:szCs w:val="28"/>
        </w:rPr>
        <w:t xml:space="preserve"> 2016</w:t>
      </w:r>
      <w:r w:rsidR="003823E3">
        <w:rPr>
          <w:rFonts w:ascii="Times New Roman" w:hAnsi="Times New Roman" w:cs="Times New Roman"/>
          <w:sz w:val="28"/>
          <w:szCs w:val="28"/>
        </w:rPr>
        <w:t>, также был введен пароль для режима восстановления служб каталогов из инструкции к лабораторной работе, а делегирование домена создано не было.</w:t>
      </w:r>
    </w:p>
    <w:p w14:paraId="1D8C7E3D" w14:textId="77777777" w:rsidR="001753DB" w:rsidRPr="000F39AC" w:rsidRDefault="001753DB" w:rsidP="001753DB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64EC50" wp14:editId="06F9139A">
            <wp:extent cx="2674757" cy="1938845"/>
            <wp:effectExtent l="19050" t="19050" r="11430" b="23495"/>
            <wp:docPr id="182645935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59358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757" cy="1938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31FF35" w14:textId="22D8F7E5" w:rsidR="001753DB" w:rsidRPr="00F71C3A" w:rsidRDefault="001753DB" w:rsidP="001753DB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E7A1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370E2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F71C3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3823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Начало конфигурации развертывания</w:t>
      </w:r>
    </w:p>
    <w:p w14:paraId="78EEF989" w14:textId="1D3972CD" w:rsidR="001753DB" w:rsidRPr="003823E3" w:rsidRDefault="003823E3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было указано расположение папок базы данных, файлов журналов, а также папки </w:t>
      </w:r>
      <w:r w:rsidRPr="003823E3">
        <w:rPr>
          <w:rFonts w:ascii="Times New Roman" w:hAnsi="Times New Roman" w:cs="Times New Roman"/>
          <w:i/>
          <w:iCs/>
          <w:sz w:val="28"/>
          <w:szCs w:val="28"/>
          <w:lang w:val="en-US"/>
        </w:rPr>
        <w:t>SYSVOL</w:t>
      </w:r>
      <w:r w:rsidR="007362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362F0" w:rsidRPr="007362F0">
        <w:rPr>
          <w:rFonts w:ascii="Times New Roman" w:hAnsi="Times New Roman" w:cs="Times New Roman"/>
          <w:sz w:val="28"/>
          <w:szCs w:val="28"/>
        </w:rPr>
        <w:t>(рисунок 4)</w:t>
      </w:r>
      <w:r w:rsidR="007362F0">
        <w:rPr>
          <w:rFonts w:ascii="Times New Roman" w:hAnsi="Times New Roman" w:cs="Times New Roman"/>
          <w:sz w:val="28"/>
          <w:szCs w:val="28"/>
        </w:rPr>
        <w:t>, после чего установка была завершена и виртуальная машина была перезагружена.</w:t>
      </w:r>
    </w:p>
    <w:p w14:paraId="507881C3" w14:textId="77777777" w:rsidR="001753DB" w:rsidRPr="008E704C" w:rsidRDefault="001753DB" w:rsidP="001753DB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6466FA" wp14:editId="15263C48">
            <wp:extent cx="3537603" cy="2586990"/>
            <wp:effectExtent l="19050" t="19050" r="24765" b="22860"/>
            <wp:docPr id="8170411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41117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764" cy="25988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DEC9D4" w14:textId="6224DDA0" w:rsidR="00765995" w:rsidRDefault="001753DB" w:rsidP="00765995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E7A1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96701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7362F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Указание путей для папок</w:t>
      </w:r>
    </w:p>
    <w:p w14:paraId="5CF0307F" w14:textId="3D9DA650" w:rsidR="007362F0" w:rsidRPr="007362F0" w:rsidRDefault="007362F0" w:rsidP="007362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Pr="007362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установки</w:t>
      </w:r>
      <w:r w:rsidRPr="007362F0">
        <w:rPr>
          <w:rFonts w:ascii="Times New Roman" w:hAnsi="Times New Roman" w:cs="Times New Roman"/>
          <w:sz w:val="28"/>
          <w:szCs w:val="28"/>
        </w:rPr>
        <w:t xml:space="preserve"> </w:t>
      </w:r>
      <w:r w:rsidRPr="007362F0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Active</w:t>
      </w:r>
      <w:r w:rsidRPr="007362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362F0">
        <w:rPr>
          <w:rFonts w:ascii="Times New Roman" w:hAnsi="Times New Roman" w:cs="Times New Roman"/>
          <w:i/>
          <w:iCs/>
          <w:sz w:val="28"/>
          <w:szCs w:val="28"/>
          <w:lang w:val="en-US"/>
        </w:rPr>
        <w:t>Directory</w:t>
      </w:r>
      <w:r w:rsidRPr="007362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журнал событий было проверено наличие ошибок, были открыты оснастки управления доменом, содержащие </w:t>
      </w:r>
      <w:r w:rsidRPr="007362F0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Active</w:t>
      </w:r>
      <w:r w:rsidRPr="007362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362F0">
        <w:rPr>
          <w:rFonts w:ascii="Times New Roman" w:hAnsi="Times New Roman" w:cs="Times New Roman"/>
          <w:i/>
          <w:iCs/>
          <w:sz w:val="28"/>
          <w:szCs w:val="28"/>
          <w:lang w:val="en-US"/>
        </w:rPr>
        <w:t>Directory</w:t>
      </w:r>
      <w:r>
        <w:rPr>
          <w:rFonts w:ascii="Times New Roman" w:hAnsi="Times New Roman" w:cs="Times New Roman"/>
          <w:sz w:val="28"/>
          <w:szCs w:val="28"/>
        </w:rPr>
        <w:t xml:space="preserve">, была проверена доступность папки </w:t>
      </w:r>
      <w:r w:rsidRPr="007362F0">
        <w:rPr>
          <w:rFonts w:ascii="Times New Roman" w:hAnsi="Times New Roman" w:cs="Times New Roman"/>
          <w:i/>
          <w:iCs/>
          <w:sz w:val="28"/>
          <w:szCs w:val="28"/>
          <w:lang w:val="en-US"/>
        </w:rPr>
        <w:t>SYSVOL</w:t>
      </w:r>
      <w:r>
        <w:rPr>
          <w:rFonts w:ascii="Times New Roman" w:hAnsi="Times New Roman" w:cs="Times New Roman"/>
          <w:sz w:val="28"/>
          <w:szCs w:val="28"/>
        </w:rPr>
        <w:t xml:space="preserve"> по сети, а также были проверены записи ресурсов на </w:t>
      </w:r>
      <w:r w:rsidRPr="007362F0">
        <w:rPr>
          <w:rFonts w:ascii="Times New Roman" w:hAnsi="Times New Roman" w:cs="Times New Roman"/>
          <w:i/>
          <w:iCs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 xml:space="preserve">-сервере. Никаких проблем обнаружено не было, что говорит о том, что </w:t>
      </w:r>
      <w:r w:rsidRPr="007362F0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Active</w:t>
      </w:r>
      <w:r w:rsidRPr="007362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362F0">
        <w:rPr>
          <w:rFonts w:ascii="Times New Roman" w:hAnsi="Times New Roman" w:cs="Times New Roman"/>
          <w:i/>
          <w:iCs/>
          <w:sz w:val="28"/>
          <w:szCs w:val="28"/>
          <w:lang w:val="en-US"/>
        </w:rPr>
        <w:t>Directory</w:t>
      </w:r>
      <w:r>
        <w:rPr>
          <w:rFonts w:ascii="Times New Roman" w:hAnsi="Times New Roman" w:cs="Times New Roman"/>
          <w:sz w:val="28"/>
          <w:szCs w:val="28"/>
        </w:rPr>
        <w:t xml:space="preserve"> была установлена успешно.</w:t>
      </w:r>
    </w:p>
    <w:p w14:paraId="1F6023CD" w14:textId="77777777" w:rsidR="00765995" w:rsidRPr="000F39AC" w:rsidRDefault="00765995" w:rsidP="00765995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</w:rPr>
        <w:drawing>
          <wp:inline distT="0" distB="0" distL="0" distR="0" wp14:anchorId="367FD67C" wp14:editId="39AE5FF1">
            <wp:extent cx="2090304" cy="2914650"/>
            <wp:effectExtent l="19050" t="19050" r="24765" b="19050"/>
            <wp:docPr id="72566676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66763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962" cy="2933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471390" w14:textId="710E32A7" w:rsidR="00765995" w:rsidRPr="00751F9A" w:rsidRDefault="00765995" w:rsidP="00765995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E7A1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E704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7362F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Доступность папки </w:t>
      </w:r>
      <w:r w:rsidR="007362F0" w:rsidRPr="007362F0">
        <w:rPr>
          <w:rFonts w:ascii="Times New Roman" w:hAnsi="Times New Roman" w:cs="Times New Roman"/>
          <w:color w:val="auto"/>
          <w:sz w:val="28"/>
          <w:szCs w:val="28"/>
          <w:lang w:val="en-US"/>
        </w:rPr>
        <w:t>SYSVOL</w:t>
      </w:r>
    </w:p>
    <w:p w14:paraId="2A6C9EBF" w14:textId="7953CA70" w:rsidR="00765995" w:rsidRPr="00751F9A" w:rsidRDefault="00E16865" w:rsidP="00F71C3A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Затем </w:t>
      </w:r>
      <w:r w:rsidR="00751F9A">
        <w:rPr>
          <w:rFonts w:ascii="Times New Roman" w:hAnsi="Times New Roman" w:cs="Times New Roman"/>
          <w:bCs/>
          <w:sz w:val="28"/>
          <w:szCs w:val="28"/>
        </w:rPr>
        <w:t xml:space="preserve">был осуществлен вход в оснастку Пользователи и компьютеры </w:t>
      </w:r>
      <w:r w:rsidR="00751F9A">
        <w:rPr>
          <w:rFonts w:ascii="Times New Roman" w:hAnsi="Times New Roman" w:cs="Times New Roman"/>
          <w:bCs/>
          <w:sz w:val="28"/>
          <w:szCs w:val="28"/>
          <w:lang w:val="en-US"/>
        </w:rPr>
        <w:t>AD</w:t>
      </w:r>
      <w:r w:rsidR="00751F9A">
        <w:rPr>
          <w:rFonts w:ascii="Times New Roman" w:hAnsi="Times New Roman" w:cs="Times New Roman"/>
          <w:bCs/>
          <w:sz w:val="28"/>
          <w:szCs w:val="28"/>
        </w:rPr>
        <w:t>, где для созданного ранее домена была создана структура подразделений, указанная в инструкции к лабораторной работе (рисунок 6).</w:t>
      </w:r>
    </w:p>
    <w:p w14:paraId="1CD9B667" w14:textId="77777777" w:rsidR="007235E8" w:rsidRPr="000F39AC" w:rsidRDefault="007235E8" w:rsidP="007235E8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9DAA9CE" wp14:editId="7EC346A5">
            <wp:extent cx="1901190" cy="2456923"/>
            <wp:effectExtent l="19050" t="19050" r="22860" b="19685"/>
            <wp:docPr id="188310633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06338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58" cy="24615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275225" w14:textId="6CC23306" w:rsidR="001753DB" w:rsidRPr="00C01E1A" w:rsidRDefault="007235E8" w:rsidP="007235E8">
      <w:pPr>
        <w:pStyle w:val="ab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E7A1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F43B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751F9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Созданная структуру подразделений</w:t>
      </w:r>
    </w:p>
    <w:p w14:paraId="26A406CA" w14:textId="3F3A1523" w:rsidR="005001DA" w:rsidRDefault="005001DA" w:rsidP="00C01E1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1E1A">
        <w:tab/>
      </w:r>
      <w:r w:rsidR="00751F9A">
        <w:rPr>
          <w:rFonts w:ascii="Times New Roman" w:hAnsi="Times New Roman" w:cs="Times New Roman"/>
          <w:bCs/>
          <w:sz w:val="28"/>
          <w:szCs w:val="28"/>
        </w:rPr>
        <w:t>После этого для этого же домена в центре управления была включена корзина (рисунок 7)</w:t>
      </w:r>
    </w:p>
    <w:p w14:paraId="2616A79C" w14:textId="77777777" w:rsidR="005001DA" w:rsidRPr="0071505E" w:rsidRDefault="005001DA" w:rsidP="005001DA">
      <w:pPr>
        <w:keepNext/>
        <w:jc w:val="center"/>
        <w:rPr>
          <w:rFonts w:ascii="Times New Roman" w:hAnsi="Times New Roman" w:cs="Times New Roman"/>
          <w:lang w:val="el-GR"/>
        </w:rPr>
      </w:pPr>
      <w:r w:rsidRPr="000F39AC">
        <w:rPr>
          <w:rFonts w:ascii="Times New Roman" w:hAnsi="Times New Roman" w:cs="Times New Roman"/>
          <w:noProof/>
        </w:rPr>
        <w:drawing>
          <wp:inline distT="0" distB="0" distL="0" distR="0" wp14:anchorId="10E5B0AE" wp14:editId="54F64670">
            <wp:extent cx="3238774" cy="1855470"/>
            <wp:effectExtent l="19050" t="19050" r="19050" b="11430"/>
            <wp:docPr id="64449302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93029" name="Рисунок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860" cy="1857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4B3AAD" w14:textId="5693F469" w:rsidR="005001DA" w:rsidRPr="005001DA" w:rsidRDefault="005001DA" w:rsidP="005001DA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E7A1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="00751F9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Включение корзины для домена</w:t>
      </w:r>
    </w:p>
    <w:p w14:paraId="1101A0B8" w14:textId="015B5090" w:rsidR="000E09D8" w:rsidRPr="00751F9A" w:rsidRDefault="007636F3" w:rsidP="005001DA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Далее </w:t>
      </w:r>
      <w:r w:rsidR="00751F9A">
        <w:rPr>
          <w:rFonts w:ascii="Times New Roman" w:hAnsi="Times New Roman" w:cs="Times New Roman"/>
          <w:bCs/>
          <w:sz w:val="28"/>
          <w:szCs w:val="28"/>
        </w:rPr>
        <w:t xml:space="preserve">был вновь осуществлен вход в оснастку </w:t>
      </w:r>
      <w:r w:rsidR="00751F9A" w:rsidRPr="00323124">
        <w:rPr>
          <w:rFonts w:ascii="Times New Roman" w:hAnsi="Times New Roman" w:cs="Times New Roman"/>
          <w:bCs/>
          <w:i/>
          <w:iCs/>
          <w:sz w:val="28"/>
          <w:szCs w:val="28"/>
        </w:rPr>
        <w:t>Пользователи и компьютер</w:t>
      </w:r>
      <w:r w:rsidR="00323124" w:rsidRPr="00323124">
        <w:rPr>
          <w:rFonts w:ascii="Times New Roman" w:hAnsi="Times New Roman" w:cs="Times New Roman"/>
          <w:bCs/>
          <w:i/>
          <w:iCs/>
          <w:sz w:val="28"/>
          <w:szCs w:val="28"/>
        </w:rPr>
        <w:t>ы</w:t>
      </w:r>
      <w:r w:rsidR="00751F9A">
        <w:rPr>
          <w:rFonts w:ascii="Times New Roman" w:hAnsi="Times New Roman" w:cs="Times New Roman"/>
          <w:bCs/>
          <w:sz w:val="28"/>
          <w:szCs w:val="28"/>
        </w:rPr>
        <w:t xml:space="preserve">. Там в папке </w:t>
      </w:r>
      <w:r w:rsidR="00751F9A" w:rsidRPr="00751F9A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Users</w:t>
      </w:r>
      <w:r w:rsidR="00751F9A" w:rsidRPr="00751F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51F9A">
        <w:rPr>
          <w:rFonts w:ascii="Times New Roman" w:hAnsi="Times New Roman" w:cs="Times New Roman"/>
          <w:bCs/>
          <w:sz w:val="28"/>
          <w:szCs w:val="28"/>
        </w:rPr>
        <w:t xml:space="preserve">домена </w:t>
      </w:r>
      <w:r w:rsidR="00751F9A" w:rsidRPr="00751F9A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class</w:t>
      </w:r>
      <w:r w:rsidR="00751F9A" w:rsidRPr="00751F9A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r w:rsidR="00751F9A" w:rsidRPr="00751F9A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local</w:t>
      </w:r>
      <w:r w:rsidR="00751F9A" w:rsidRPr="00751F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51F9A">
        <w:rPr>
          <w:rFonts w:ascii="Times New Roman" w:hAnsi="Times New Roman" w:cs="Times New Roman"/>
          <w:bCs/>
          <w:sz w:val="28"/>
          <w:szCs w:val="28"/>
        </w:rPr>
        <w:t xml:space="preserve">находились созданные в одной из предыдущих лабораторных работ учетные записи </w:t>
      </w:r>
      <w:r w:rsidR="00751F9A" w:rsidRPr="00323124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bim</w:t>
      </w:r>
      <w:r w:rsidR="00751F9A" w:rsidRPr="00751F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51F9A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751F9A" w:rsidRPr="00323124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bom</w:t>
      </w:r>
      <w:r w:rsidR="00751F9A" w:rsidRPr="00751F9A">
        <w:rPr>
          <w:rFonts w:ascii="Times New Roman" w:hAnsi="Times New Roman" w:cs="Times New Roman"/>
          <w:bCs/>
          <w:sz w:val="28"/>
          <w:szCs w:val="28"/>
        </w:rPr>
        <w:t>.</w:t>
      </w:r>
      <w:r w:rsidR="00751F9A">
        <w:rPr>
          <w:rFonts w:ascii="Times New Roman" w:hAnsi="Times New Roman" w:cs="Times New Roman"/>
          <w:bCs/>
          <w:sz w:val="28"/>
          <w:szCs w:val="28"/>
        </w:rPr>
        <w:t xml:space="preserve"> Данные учетные записи были удалены (рисунок 8).</w:t>
      </w:r>
    </w:p>
    <w:p w14:paraId="2DBE78A9" w14:textId="77777777" w:rsidR="000D1E22" w:rsidRPr="000F39AC" w:rsidRDefault="000D1E22" w:rsidP="000D1E22">
      <w:pPr>
        <w:keepNext/>
        <w:spacing w:after="240" w:line="240" w:lineRule="auto"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0C267943" wp14:editId="52C52C03">
            <wp:extent cx="3805291" cy="2663190"/>
            <wp:effectExtent l="19050" t="19050" r="24130" b="22860"/>
            <wp:docPr id="9229841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8411" name="Рисунок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018" cy="2669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2F3DB3" w14:textId="520FD458" w:rsidR="00323124" w:rsidRPr="00323124" w:rsidRDefault="000D1E22" w:rsidP="00323124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E7A1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7150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32312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Отсутствие в списке учетных записей после их удаления</w:t>
      </w:r>
    </w:p>
    <w:p w14:paraId="1ABCC728" w14:textId="52127767" w:rsidR="00323124" w:rsidRPr="00323124" w:rsidRDefault="00323124" w:rsidP="00323124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0F39AC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Присоединение компьютера к домену</w:t>
      </w:r>
    </w:p>
    <w:p w14:paraId="31B7DB34" w14:textId="77957BD7" w:rsidR="00603309" w:rsidRPr="00323124" w:rsidRDefault="00323124" w:rsidP="006033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данной задачи на виртуальной машине </w:t>
      </w:r>
      <w:r w:rsidRPr="00323124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323124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3231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осуществлен вход под учетной записью </w:t>
      </w:r>
      <w:r w:rsidRPr="00323124">
        <w:rPr>
          <w:rFonts w:ascii="Times New Roman" w:hAnsi="Times New Roman" w:cs="Times New Roman"/>
          <w:i/>
          <w:iCs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, а в настройках был указан </w:t>
      </w:r>
      <w:r w:rsidRPr="00323124">
        <w:rPr>
          <w:rFonts w:ascii="Times New Roman" w:hAnsi="Times New Roman" w:cs="Times New Roman"/>
          <w:i/>
          <w:iCs/>
          <w:sz w:val="28"/>
          <w:szCs w:val="28"/>
          <w:lang w:val="en-US"/>
        </w:rPr>
        <w:t>DNS</w:t>
      </w:r>
      <w:r w:rsidRPr="0032312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машины </w:t>
      </w:r>
      <w:r w:rsidRPr="00323124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323124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32312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оснастке </w:t>
      </w:r>
      <w:r w:rsidRPr="00323124">
        <w:rPr>
          <w:rFonts w:ascii="Times New Roman" w:hAnsi="Times New Roman" w:cs="Times New Roman"/>
          <w:i/>
          <w:iCs/>
          <w:sz w:val="28"/>
          <w:szCs w:val="28"/>
        </w:rPr>
        <w:t>Диспетчер серверов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компьютер был присоединен к домену </w:t>
      </w:r>
      <w:r w:rsidRPr="00323124">
        <w:rPr>
          <w:rFonts w:ascii="Times New Roman" w:hAnsi="Times New Roman" w:cs="Times New Roman"/>
          <w:i/>
          <w:iCs/>
          <w:sz w:val="28"/>
          <w:szCs w:val="28"/>
          <w:lang w:val="en-US"/>
        </w:rPr>
        <w:t>class</w:t>
      </w:r>
      <w:r w:rsidRPr="003231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9), после чего система была перезагружена.</w:t>
      </w:r>
    </w:p>
    <w:p w14:paraId="37437D1E" w14:textId="77777777" w:rsidR="009F0373" w:rsidRPr="000F39AC" w:rsidRDefault="009F0373" w:rsidP="009F0373">
      <w:pPr>
        <w:keepNext/>
        <w:spacing w:after="240" w:line="240" w:lineRule="auto"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FFB7E03" wp14:editId="6D11C812">
            <wp:extent cx="2259590" cy="2503170"/>
            <wp:effectExtent l="19050" t="19050" r="26670" b="11430"/>
            <wp:docPr id="159800117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01173" name="Рисунок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814" cy="2507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9F8B68" w14:textId="0DA6EBB0" w:rsidR="009F0373" w:rsidRPr="00323124" w:rsidRDefault="009F0373" w:rsidP="009F0373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E7A1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71505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32312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Присоединение компьютера к домену </w:t>
      </w:r>
      <w:r w:rsidR="00323124" w:rsidRPr="00323124">
        <w:rPr>
          <w:rFonts w:ascii="Times New Roman" w:hAnsi="Times New Roman" w:cs="Times New Roman"/>
          <w:color w:val="auto"/>
          <w:sz w:val="28"/>
          <w:szCs w:val="28"/>
          <w:lang w:val="en-US"/>
        </w:rPr>
        <w:t>class</w:t>
      </w:r>
    </w:p>
    <w:p w14:paraId="584F209F" w14:textId="19CACD0A" w:rsidR="009F0373" w:rsidRPr="00ED2A2A" w:rsidRDefault="00323124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была осуществлена проверка работы домена: при входе в системы в поле Имя пользователя было введено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323124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0B19F8">
        <w:rPr>
          <w:rFonts w:ascii="Times New Roman" w:hAnsi="Times New Roman" w:cs="Times New Roman"/>
          <w:sz w:val="28"/>
          <w:szCs w:val="28"/>
        </w:rPr>
        <w:t xml:space="preserve"> (рисунок 10).</w:t>
      </w:r>
      <w:r w:rsidR="005B51C1">
        <w:rPr>
          <w:rFonts w:ascii="Times New Roman" w:hAnsi="Times New Roman" w:cs="Times New Roman"/>
          <w:sz w:val="28"/>
          <w:szCs w:val="28"/>
        </w:rPr>
        <w:t xml:space="preserve"> Вход в систему был успешно осуществлен, что говорит о том, что настройка домена была произведена правильно.</w:t>
      </w:r>
    </w:p>
    <w:p w14:paraId="0A921218" w14:textId="77777777" w:rsidR="005B689E" w:rsidRPr="000F39AC" w:rsidRDefault="005B689E" w:rsidP="005B689E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51AB2D" wp14:editId="17312F75">
            <wp:extent cx="3498383" cy="2769870"/>
            <wp:effectExtent l="19050" t="19050" r="26035" b="11430"/>
            <wp:docPr id="1617453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53928" name="Рисунок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514" cy="27786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70D392" w14:textId="3B59523C" w:rsidR="005B689E" w:rsidRPr="00C11884" w:rsidRDefault="005B689E" w:rsidP="005B689E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E7A1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C1188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5B51C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Ввод данных для входа в систему</w:t>
      </w:r>
    </w:p>
    <w:p w14:paraId="0B647564" w14:textId="309570F4" w:rsidR="00AB55D4" w:rsidRPr="00F43BF9" w:rsidRDefault="005B51C1" w:rsidP="00AB55D4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AB55D4" w:rsidRPr="000F39AC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Перемещение учетной записи домена</w:t>
      </w:r>
    </w:p>
    <w:p w14:paraId="27F82917" w14:textId="79354364" w:rsidR="00AB55D4" w:rsidRPr="005B51C1" w:rsidRDefault="005B51C1" w:rsidP="00AB55D4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данном этапе в виртуальную машину </w:t>
      </w:r>
      <w:r w:rsidRPr="002E633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v</w:t>
      </w:r>
      <w:r w:rsidRPr="002E6338">
        <w:rPr>
          <w:rFonts w:ascii="Times New Roman" w:hAnsi="Times New Roman" w:cs="Times New Roman"/>
          <w:bCs/>
          <w:i/>
          <w:iCs/>
          <w:sz w:val="28"/>
          <w:szCs w:val="28"/>
        </w:rPr>
        <w:t>1</w:t>
      </w:r>
      <w:r w:rsidRPr="005B51C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был осуществлен вход под учетной записью доменного администратора, после чего в оснастке </w:t>
      </w:r>
      <w:r w:rsidRPr="002E6338">
        <w:rPr>
          <w:rFonts w:ascii="Times New Roman" w:hAnsi="Times New Roman" w:cs="Times New Roman"/>
          <w:bCs/>
          <w:i/>
          <w:iCs/>
          <w:sz w:val="28"/>
          <w:szCs w:val="28"/>
        </w:rPr>
        <w:t>Пользователи и компьютеры</w:t>
      </w:r>
      <w:r>
        <w:rPr>
          <w:rFonts w:ascii="Times New Roman" w:hAnsi="Times New Roman" w:cs="Times New Roman"/>
          <w:bCs/>
          <w:sz w:val="28"/>
          <w:szCs w:val="28"/>
        </w:rPr>
        <w:t xml:space="preserve"> учетная запись компьютера </w:t>
      </w:r>
      <w:r w:rsidRPr="002E633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v</w:t>
      </w:r>
      <w:r w:rsidRPr="002E6338">
        <w:rPr>
          <w:rFonts w:ascii="Times New Roman" w:hAnsi="Times New Roman" w:cs="Times New Roman"/>
          <w:bCs/>
          <w:i/>
          <w:iCs/>
          <w:sz w:val="28"/>
          <w:szCs w:val="28"/>
        </w:rPr>
        <w:t>2</w:t>
      </w:r>
      <w:r w:rsidRPr="005B51C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была успешно перенесена в ОП </w:t>
      </w:r>
      <w:r w:rsidRPr="002E633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comps</w:t>
      </w:r>
      <w:r w:rsidR="002E6338" w:rsidRPr="002E6338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2E6338">
        <w:rPr>
          <w:rFonts w:ascii="Times New Roman" w:hAnsi="Times New Roman" w:cs="Times New Roman"/>
          <w:bCs/>
          <w:sz w:val="28"/>
          <w:szCs w:val="28"/>
        </w:rPr>
        <w:t>рисунок 11)</w:t>
      </w:r>
      <w:r w:rsidRPr="005B51C1">
        <w:rPr>
          <w:rFonts w:ascii="Times New Roman" w:hAnsi="Times New Roman" w:cs="Times New Roman"/>
          <w:bCs/>
          <w:sz w:val="28"/>
          <w:szCs w:val="28"/>
        </w:rPr>
        <w:t>.</w:t>
      </w:r>
    </w:p>
    <w:p w14:paraId="46C5923D" w14:textId="77777777" w:rsidR="005B689E" w:rsidRPr="000F39AC" w:rsidRDefault="005B689E" w:rsidP="005B689E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88BC9" wp14:editId="61812D65">
            <wp:extent cx="3831142" cy="2716534"/>
            <wp:effectExtent l="19050" t="19050" r="17145" b="26670"/>
            <wp:docPr id="10559225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22559" name="Рисунок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142" cy="27165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4A8EEA" w14:textId="5A6CA2E6" w:rsidR="005B689E" w:rsidRPr="000F39AC" w:rsidRDefault="005B689E" w:rsidP="005B689E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E7A1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AB55D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5B51C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Успешно перенесенная учетная запись</w:t>
      </w:r>
    </w:p>
    <w:p w14:paraId="7B337105" w14:textId="34D8E619" w:rsidR="008455C7" w:rsidRPr="00947D89" w:rsidRDefault="008455C7" w:rsidP="001C23C8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0F39AC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Создание и управление учетными записями пользователей домена</w:t>
      </w:r>
    </w:p>
    <w:p w14:paraId="2DF32B17" w14:textId="0E2BD931" w:rsidR="005B689E" w:rsidRPr="00E916E2" w:rsidRDefault="00E916E2" w:rsidP="00F71C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этой задачи на виртуальной машине </w:t>
      </w:r>
      <w:r w:rsidRPr="00E916E2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E916E2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E916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осуществлен вход в систему под учетной записью доменного администратора. В первую очередь был создан файл </w:t>
      </w:r>
      <w:r w:rsidRPr="00E916E2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users</w:t>
      </w:r>
      <w:r w:rsidRPr="00E916E2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E916E2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, необходимый для работы утилиты </w:t>
      </w:r>
      <w:r w:rsidRPr="00E916E2">
        <w:rPr>
          <w:rFonts w:ascii="Times New Roman" w:hAnsi="Times New Roman" w:cs="Times New Roman"/>
          <w:i/>
          <w:iCs/>
          <w:sz w:val="28"/>
          <w:szCs w:val="28"/>
          <w:lang w:val="en-US"/>
        </w:rPr>
        <w:t>LDIFDE</w:t>
      </w:r>
      <w:r>
        <w:rPr>
          <w:rFonts w:ascii="Times New Roman" w:hAnsi="Times New Roman" w:cs="Times New Roman"/>
          <w:sz w:val="28"/>
          <w:szCs w:val="28"/>
        </w:rPr>
        <w:t xml:space="preserve"> в режиме импорта данных (рисунок 12).</w:t>
      </w:r>
    </w:p>
    <w:p w14:paraId="77DA20D6" w14:textId="77777777" w:rsidR="004F43A6" w:rsidRPr="000F39AC" w:rsidRDefault="004F43A6" w:rsidP="004F43A6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F0EFC11" wp14:editId="225C3B35">
            <wp:extent cx="3441243" cy="3150870"/>
            <wp:effectExtent l="19050" t="19050" r="26035" b="11430"/>
            <wp:docPr id="6132093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09343" name="Рисунок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662" cy="3158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5AA935" w14:textId="483A3A24" w:rsidR="004F43A6" w:rsidRPr="00E916E2" w:rsidRDefault="004F43A6" w:rsidP="004F43A6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E7A1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9952B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E916E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Файл </w:t>
      </w:r>
      <w:r w:rsidR="00E916E2" w:rsidRPr="00E916E2">
        <w:rPr>
          <w:rFonts w:ascii="Times New Roman" w:hAnsi="Times New Roman" w:cs="Times New Roman"/>
          <w:color w:val="auto"/>
          <w:sz w:val="28"/>
          <w:szCs w:val="28"/>
          <w:lang w:val="en-US"/>
        </w:rPr>
        <w:t>users</w:t>
      </w:r>
      <w:r w:rsidR="00E916E2" w:rsidRPr="00E916E2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E916E2" w:rsidRPr="00E916E2">
        <w:rPr>
          <w:rFonts w:ascii="Times New Roman" w:hAnsi="Times New Roman" w:cs="Times New Roman"/>
          <w:color w:val="auto"/>
          <w:sz w:val="28"/>
          <w:szCs w:val="28"/>
          <w:lang w:val="en-US"/>
        </w:rPr>
        <w:t>txt</w:t>
      </w:r>
    </w:p>
    <w:p w14:paraId="4FCF5873" w14:textId="4A766D75" w:rsidR="00582861" w:rsidRPr="005C6E06" w:rsidRDefault="005C6E06" w:rsidP="00F71C3A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командной строке была запущена утилита </w:t>
      </w:r>
      <w:r w:rsidRPr="00E916E2">
        <w:rPr>
          <w:rFonts w:ascii="Times New Roman" w:hAnsi="Times New Roman" w:cs="Times New Roman"/>
          <w:i/>
          <w:iCs/>
          <w:sz w:val="28"/>
          <w:szCs w:val="28"/>
          <w:lang w:val="en-US"/>
        </w:rPr>
        <w:t>LDIFDE</w:t>
      </w:r>
      <w:r>
        <w:rPr>
          <w:rFonts w:ascii="Times New Roman" w:hAnsi="Times New Roman" w:cs="Times New Roman"/>
          <w:sz w:val="28"/>
          <w:szCs w:val="28"/>
        </w:rPr>
        <w:t xml:space="preserve">, с помощью которой были созданы пользователи в ОП </w:t>
      </w:r>
      <w:r w:rsidRPr="005C6E06">
        <w:rPr>
          <w:rFonts w:ascii="Times New Roman" w:hAnsi="Times New Roman" w:cs="Times New Roman"/>
          <w:i/>
          <w:iCs/>
          <w:sz w:val="28"/>
          <w:szCs w:val="28"/>
          <w:lang w:val="en-US"/>
        </w:rPr>
        <w:t>admin</w:t>
      </w:r>
      <w:r w:rsidRPr="005C6E06">
        <w:rPr>
          <w:rFonts w:ascii="Times New Roman" w:hAnsi="Times New Roman" w:cs="Times New Roman"/>
          <w:sz w:val="28"/>
          <w:szCs w:val="28"/>
        </w:rPr>
        <w:t xml:space="preserve">, </w:t>
      </w:r>
      <w:r w:rsidRPr="005C6E06">
        <w:rPr>
          <w:rFonts w:ascii="Times New Roman" w:hAnsi="Times New Roman" w:cs="Times New Roman"/>
          <w:i/>
          <w:iCs/>
          <w:sz w:val="28"/>
          <w:szCs w:val="28"/>
          <w:lang w:val="en-US"/>
        </w:rPr>
        <w:t>managers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C6E06">
        <w:rPr>
          <w:rFonts w:ascii="Times New Roman" w:hAnsi="Times New Roman" w:cs="Times New Roman"/>
          <w:i/>
          <w:iCs/>
          <w:sz w:val="28"/>
          <w:szCs w:val="28"/>
          <w:lang w:val="en-US"/>
        </w:rPr>
        <w:t>buhgalters</w:t>
      </w:r>
      <w:r>
        <w:rPr>
          <w:rFonts w:ascii="Times New Roman" w:hAnsi="Times New Roman" w:cs="Times New Roman"/>
          <w:sz w:val="28"/>
          <w:szCs w:val="28"/>
        </w:rPr>
        <w:t xml:space="preserve"> (рисунок 13).</w:t>
      </w:r>
      <w:r w:rsidRPr="005C6E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Учетным записи были добавлены пароли, а учетные записи </w:t>
      </w:r>
      <w:r w:rsidRPr="005C6E06">
        <w:rPr>
          <w:rFonts w:ascii="Times New Roman" w:hAnsi="Times New Roman" w:cs="Times New Roman"/>
          <w:i/>
          <w:iCs/>
          <w:sz w:val="28"/>
          <w:szCs w:val="28"/>
          <w:lang w:val="en-US"/>
        </w:rPr>
        <w:t>adm</w:t>
      </w:r>
      <w:r w:rsidRPr="005C6E06">
        <w:rPr>
          <w:rFonts w:ascii="Times New Roman" w:hAnsi="Times New Roman" w:cs="Times New Roman"/>
          <w:sz w:val="28"/>
          <w:szCs w:val="28"/>
        </w:rPr>
        <w:t xml:space="preserve">, </w:t>
      </w:r>
      <w:r w:rsidRPr="005C6E06">
        <w:rPr>
          <w:rFonts w:ascii="Times New Roman" w:hAnsi="Times New Roman" w:cs="Times New Roman"/>
          <w:i/>
          <w:iCs/>
          <w:sz w:val="28"/>
          <w:szCs w:val="28"/>
          <w:lang w:val="en-US"/>
        </w:rPr>
        <w:t>mmm</w:t>
      </w:r>
      <w:r w:rsidRPr="005C6E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C6E06">
        <w:rPr>
          <w:rFonts w:ascii="Times New Roman" w:hAnsi="Times New Roman" w:cs="Times New Roman"/>
          <w:i/>
          <w:iCs/>
          <w:sz w:val="28"/>
          <w:szCs w:val="28"/>
          <w:lang w:val="en-US"/>
        </w:rPr>
        <w:t>kkk</w:t>
      </w:r>
      <w:r w:rsidRPr="005C6E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включены.</w:t>
      </w:r>
    </w:p>
    <w:p w14:paraId="58C7924C" w14:textId="77777777" w:rsidR="00582861" w:rsidRPr="000F39AC" w:rsidRDefault="00582861" w:rsidP="00582861">
      <w:pPr>
        <w:keepNext/>
        <w:spacing w:after="240" w:line="240" w:lineRule="auto"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792A79E" wp14:editId="22E89DC6">
            <wp:extent cx="4138890" cy="2122170"/>
            <wp:effectExtent l="19050" t="19050" r="14605" b="11430"/>
            <wp:docPr id="46723986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39861" name="Рисунок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173" cy="21243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CA3642" w14:textId="62BB8C5A" w:rsidR="00603309" w:rsidRDefault="00582861" w:rsidP="00A75209">
      <w:pPr>
        <w:pStyle w:val="ab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E7A1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C26F8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5C6E0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Пользователи, созданные в ОП </w:t>
      </w:r>
      <w:r w:rsidR="005C6E06" w:rsidRPr="005C6E06">
        <w:rPr>
          <w:rFonts w:ascii="Times New Roman" w:hAnsi="Times New Roman" w:cs="Times New Roman"/>
          <w:color w:val="auto"/>
          <w:sz w:val="28"/>
          <w:szCs w:val="28"/>
          <w:lang w:val="en-US"/>
        </w:rPr>
        <w:t>admin</w:t>
      </w:r>
    </w:p>
    <w:p w14:paraId="7D3E448E" w14:textId="31B75740" w:rsidR="005C6E06" w:rsidRPr="005C6E06" w:rsidRDefault="005C6E06" w:rsidP="005C6E06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в оснастке </w:t>
      </w:r>
      <w:r w:rsidRPr="005C6E06">
        <w:rPr>
          <w:rFonts w:ascii="Times New Roman" w:hAnsi="Times New Roman" w:cs="Times New Roman"/>
          <w:i/>
          <w:iCs/>
          <w:sz w:val="28"/>
          <w:szCs w:val="28"/>
        </w:rPr>
        <w:t>Пользователи и компьютеры</w:t>
      </w:r>
      <w:r>
        <w:rPr>
          <w:rFonts w:ascii="Times New Roman" w:hAnsi="Times New Roman" w:cs="Times New Roman"/>
          <w:sz w:val="28"/>
          <w:szCs w:val="28"/>
        </w:rPr>
        <w:t xml:space="preserve"> было открыто окно со свойствами учетной записи </w:t>
      </w:r>
      <w:r w:rsidRPr="005C6E06">
        <w:rPr>
          <w:rFonts w:ascii="Times New Roman" w:hAnsi="Times New Roman" w:cs="Times New Roman"/>
          <w:i/>
          <w:iCs/>
          <w:sz w:val="28"/>
          <w:szCs w:val="28"/>
          <w:lang w:val="en-US"/>
        </w:rPr>
        <w:t>adm</w:t>
      </w:r>
      <w:r>
        <w:rPr>
          <w:rFonts w:ascii="Times New Roman" w:hAnsi="Times New Roman" w:cs="Times New Roman"/>
          <w:sz w:val="28"/>
          <w:szCs w:val="28"/>
        </w:rPr>
        <w:t xml:space="preserve">, и данная учетная запись была добавлена в группу </w:t>
      </w:r>
      <w:r w:rsidRPr="005C6E06">
        <w:rPr>
          <w:rFonts w:ascii="Times New Roman" w:hAnsi="Times New Roman" w:cs="Times New Roman"/>
          <w:i/>
          <w:iCs/>
          <w:sz w:val="28"/>
          <w:szCs w:val="28"/>
        </w:rPr>
        <w:t>Доменные администраторы</w:t>
      </w:r>
      <w:r>
        <w:rPr>
          <w:rFonts w:ascii="Times New Roman" w:hAnsi="Times New Roman" w:cs="Times New Roman"/>
          <w:sz w:val="28"/>
          <w:szCs w:val="28"/>
        </w:rPr>
        <w:t xml:space="preserve"> (рисунок 14).</w:t>
      </w:r>
    </w:p>
    <w:p w14:paraId="58D8E589" w14:textId="77777777" w:rsidR="005C6E06" w:rsidRPr="000F39AC" w:rsidRDefault="005C6E06" w:rsidP="005C6E06">
      <w:pPr>
        <w:keepNext/>
        <w:spacing w:after="240" w:line="240" w:lineRule="auto"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282146B1" wp14:editId="1391C5D4">
            <wp:extent cx="2491105" cy="2801006"/>
            <wp:effectExtent l="19050" t="19050" r="23495" b="18415"/>
            <wp:docPr id="6628334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3342" name="Рисунок 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861" cy="28097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EA8C9E" w14:textId="3460FDF4" w:rsidR="005C6E06" w:rsidRPr="00947D89" w:rsidRDefault="005C6E06" w:rsidP="005C6E06">
      <w:pPr>
        <w:pStyle w:val="ab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E7A1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Группа </w:t>
      </w:r>
      <w:r w:rsidRPr="00C1145A">
        <w:rPr>
          <w:rFonts w:ascii="Times New Roman" w:hAnsi="Times New Roman" w:cs="Times New Roman"/>
          <w:color w:val="auto"/>
          <w:sz w:val="28"/>
          <w:szCs w:val="28"/>
        </w:rPr>
        <w:t>Пользователи домена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у </w:t>
      </w:r>
      <w:r w:rsidRPr="005C6E06">
        <w:rPr>
          <w:rFonts w:ascii="Times New Roman" w:hAnsi="Times New Roman" w:cs="Times New Roman"/>
          <w:color w:val="auto"/>
          <w:sz w:val="28"/>
          <w:szCs w:val="28"/>
          <w:lang w:val="en-US"/>
        </w:rPr>
        <w:t>adm</w:t>
      </w:r>
    </w:p>
    <w:p w14:paraId="411ED83C" w14:textId="6E84CF36" w:rsidR="00426E6D" w:rsidRPr="00426E6D" w:rsidRDefault="00426E6D" w:rsidP="00426E6D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атрибуты пользователя </w:t>
      </w:r>
      <w:r w:rsidRPr="00426E6D">
        <w:rPr>
          <w:rFonts w:ascii="Times New Roman" w:hAnsi="Times New Roman" w:cs="Times New Roman"/>
          <w:i/>
          <w:iCs/>
          <w:sz w:val="28"/>
          <w:szCs w:val="28"/>
          <w:lang w:val="en-US"/>
        </w:rPr>
        <w:t>mmm</w:t>
      </w:r>
      <w:r>
        <w:rPr>
          <w:rFonts w:ascii="Times New Roman" w:hAnsi="Times New Roman" w:cs="Times New Roman"/>
          <w:sz w:val="28"/>
          <w:szCs w:val="28"/>
        </w:rPr>
        <w:t xml:space="preserve"> были изменены в соответствии с инструкцией к лабораторной работе. Так, изменение времени входа для данного пользователя показано на рисунке 15.</w:t>
      </w:r>
    </w:p>
    <w:p w14:paraId="575A48F7" w14:textId="77777777" w:rsidR="00426E6D" w:rsidRPr="000F39AC" w:rsidRDefault="00426E6D" w:rsidP="00426E6D">
      <w:pPr>
        <w:keepNext/>
        <w:spacing w:after="240" w:line="240" w:lineRule="auto"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BAA9A95" wp14:editId="14E19C4E">
            <wp:extent cx="2853521" cy="1840230"/>
            <wp:effectExtent l="19050" t="19050" r="23495" b="26670"/>
            <wp:docPr id="200472564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25642" name="Рисунок 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053" cy="18412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AE1D66" w14:textId="7674B837" w:rsidR="00426E6D" w:rsidRPr="00947D89" w:rsidRDefault="00426E6D" w:rsidP="00426E6D">
      <w:pPr>
        <w:pStyle w:val="ab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15</w: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Изменение времени входа для </w:t>
      </w:r>
      <w:r w:rsidRPr="00426E6D">
        <w:rPr>
          <w:rFonts w:ascii="Times New Roman" w:hAnsi="Times New Roman" w:cs="Times New Roman"/>
          <w:color w:val="auto"/>
          <w:sz w:val="28"/>
          <w:szCs w:val="28"/>
          <w:lang w:val="en-US"/>
        </w:rPr>
        <w:t>mmm</w:t>
      </w:r>
    </w:p>
    <w:p w14:paraId="48057F63" w14:textId="27561B13" w:rsidR="00D369DF" w:rsidRDefault="00D369DF" w:rsidP="00D369DF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была произведена попытка удаления пользователя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mmm</w:t>
      </w:r>
      <w:r>
        <w:rPr>
          <w:rFonts w:ascii="Times New Roman" w:hAnsi="Times New Roman" w:cs="Times New Roman"/>
          <w:sz w:val="28"/>
          <w:szCs w:val="28"/>
        </w:rPr>
        <w:t xml:space="preserve">, однако сделать этого не получилось (рисунок 16), так как на предыдущем шаге был установлен </w:t>
      </w:r>
      <w:proofErr w:type="gramStart"/>
      <w:r>
        <w:rPr>
          <w:rFonts w:ascii="Times New Roman" w:hAnsi="Times New Roman" w:cs="Times New Roman"/>
          <w:sz w:val="28"/>
          <w:szCs w:val="28"/>
        </w:rPr>
        <w:t>флажок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69DF">
        <w:rPr>
          <w:rFonts w:ascii="Times New Roman" w:hAnsi="Times New Roman" w:cs="Times New Roman"/>
          <w:i/>
          <w:iCs/>
          <w:sz w:val="28"/>
          <w:szCs w:val="28"/>
        </w:rPr>
        <w:t>Защитить объект от случайного удаления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B1BAE1" w14:textId="77777777" w:rsidR="00D369DF" w:rsidRPr="000F39AC" w:rsidRDefault="00D369DF" w:rsidP="00D369DF">
      <w:pPr>
        <w:keepNext/>
        <w:spacing w:after="240" w:line="240" w:lineRule="auto"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AF7D05C" wp14:editId="7554239B">
            <wp:extent cx="2855053" cy="1217889"/>
            <wp:effectExtent l="19050" t="19050" r="21590" b="20955"/>
            <wp:docPr id="55916014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60146" name="Рисунок 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053" cy="1217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5B271A" w14:textId="2AF26FFF" w:rsidR="00D369DF" w:rsidRPr="00D369DF" w:rsidRDefault="00D369DF" w:rsidP="00D369DF">
      <w:pPr>
        <w:pStyle w:val="ab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16</w: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Отказ в удалении пользователя</w:t>
      </w:r>
    </w:p>
    <w:p w14:paraId="3869D233" w14:textId="77777777" w:rsidR="00D369DF" w:rsidRPr="00426E6D" w:rsidRDefault="00D369DF" w:rsidP="00D369DF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CE48E82" w14:textId="59D2A430" w:rsidR="00D369DF" w:rsidRPr="00947D89" w:rsidRDefault="00D369DF" w:rsidP="00D369DF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Предыдущие шаги также были проделаны и для пользователя </w:t>
      </w:r>
      <w:r w:rsidRPr="00D369DF">
        <w:rPr>
          <w:rFonts w:ascii="Times New Roman" w:hAnsi="Times New Roman" w:cs="Times New Roman"/>
          <w:i/>
          <w:iCs/>
          <w:sz w:val="28"/>
          <w:szCs w:val="28"/>
          <w:lang w:val="en-US"/>
        </w:rPr>
        <w:t>kkk</w:t>
      </w:r>
      <w:r>
        <w:rPr>
          <w:rFonts w:ascii="Times New Roman" w:hAnsi="Times New Roman" w:cs="Times New Roman"/>
          <w:sz w:val="28"/>
          <w:szCs w:val="28"/>
        </w:rPr>
        <w:t>, и в этом случае точно так же не получилось удалить пользователя – у него был установлен точно такое же флажок, не позволяющих «случайно» удалить его учетную запись.</w:t>
      </w:r>
    </w:p>
    <w:p w14:paraId="673C0597" w14:textId="77777777" w:rsidR="00D369DF" w:rsidRPr="000F39AC" w:rsidRDefault="00D369DF" w:rsidP="00D369DF">
      <w:pPr>
        <w:keepNext/>
        <w:spacing w:after="240" w:line="240" w:lineRule="auto"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47BF763" wp14:editId="34292F68">
            <wp:extent cx="2855053" cy="1217889"/>
            <wp:effectExtent l="19050" t="19050" r="21590" b="20955"/>
            <wp:docPr id="1838581758" name="Рисунок 5" descr="Изображение выглядит как текст, снимок экрана, визитная карточк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81758" name="Рисунок 5" descr="Изображение выглядит как текст, снимок экрана, визитная карточка, Шрифт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053" cy="1217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AF4F25" w14:textId="77777777" w:rsidR="00D369DF" w:rsidRPr="00D369DF" w:rsidRDefault="00D369DF" w:rsidP="00D369DF">
      <w:pPr>
        <w:pStyle w:val="ab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16</w: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FC60F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Отказ в удалении пользователя</w:t>
      </w:r>
    </w:p>
    <w:p w14:paraId="6FD93F24" w14:textId="7FAFD2A6" w:rsidR="00947D89" w:rsidRPr="00947D89" w:rsidRDefault="00947D89" w:rsidP="00947D89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47D89">
        <w:rPr>
          <w:rFonts w:ascii="Times New Roman" w:hAnsi="Times New Roman" w:cs="Times New Roman"/>
          <w:b/>
          <w:sz w:val="28"/>
          <w:szCs w:val="28"/>
        </w:rPr>
        <w:t>5</w:t>
      </w:r>
      <w:r w:rsidRPr="000F39AC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Создание и управление </w:t>
      </w:r>
      <w:r>
        <w:rPr>
          <w:rFonts w:ascii="Times New Roman" w:hAnsi="Times New Roman" w:cs="Times New Roman"/>
          <w:b/>
          <w:sz w:val="28"/>
          <w:szCs w:val="28"/>
        </w:rPr>
        <w:t>группами домена</w:t>
      </w:r>
    </w:p>
    <w:p w14:paraId="7C584D13" w14:textId="5A8E7AD7" w:rsidR="00947D89" w:rsidRPr="00DC393A" w:rsidRDefault="00947D89" w:rsidP="00947D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</w:t>
      </w:r>
      <w:r w:rsidR="00DC393A">
        <w:rPr>
          <w:rFonts w:ascii="Times New Roman" w:hAnsi="Times New Roman" w:cs="Times New Roman"/>
          <w:sz w:val="28"/>
          <w:szCs w:val="28"/>
        </w:rPr>
        <w:t xml:space="preserve">данной задачи первым делом на виртуальную машину </w:t>
      </w:r>
      <w:r w:rsidR="00DC393A" w:rsidRPr="00DC393A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="00DC393A" w:rsidRPr="00DC393A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DC393A" w:rsidRPr="00DC393A">
        <w:rPr>
          <w:rFonts w:ascii="Times New Roman" w:hAnsi="Times New Roman" w:cs="Times New Roman"/>
          <w:sz w:val="28"/>
          <w:szCs w:val="28"/>
        </w:rPr>
        <w:t xml:space="preserve"> </w:t>
      </w:r>
      <w:r w:rsidR="00DC393A">
        <w:rPr>
          <w:rFonts w:ascii="Times New Roman" w:hAnsi="Times New Roman" w:cs="Times New Roman"/>
          <w:sz w:val="28"/>
          <w:szCs w:val="28"/>
        </w:rPr>
        <w:t xml:space="preserve">был выполнен вход под учетной записью доменного администратора </w:t>
      </w:r>
      <w:r w:rsidR="00DC393A" w:rsidRPr="00DC393A">
        <w:rPr>
          <w:rFonts w:ascii="Times New Roman" w:hAnsi="Times New Roman" w:cs="Times New Roman"/>
          <w:i/>
          <w:iCs/>
          <w:sz w:val="28"/>
          <w:szCs w:val="28"/>
          <w:lang w:val="en-US"/>
        </w:rPr>
        <w:t>adm</w:t>
      </w:r>
      <w:r w:rsidR="00DC393A">
        <w:rPr>
          <w:rFonts w:ascii="Times New Roman" w:hAnsi="Times New Roman" w:cs="Times New Roman"/>
          <w:sz w:val="28"/>
          <w:szCs w:val="28"/>
        </w:rPr>
        <w:t xml:space="preserve">, а с помощью командной строки и утилиты </w:t>
      </w:r>
      <w:r w:rsidR="00DC393A" w:rsidRPr="00DC393A">
        <w:rPr>
          <w:rFonts w:ascii="Times New Roman" w:hAnsi="Times New Roman" w:cs="Times New Roman"/>
          <w:i/>
          <w:iCs/>
          <w:sz w:val="28"/>
          <w:szCs w:val="28"/>
          <w:lang w:val="en-US"/>
        </w:rPr>
        <w:t>dsadd</w:t>
      </w:r>
      <w:r w:rsidR="00DC393A" w:rsidRPr="00DC393A">
        <w:rPr>
          <w:rFonts w:ascii="Times New Roman" w:hAnsi="Times New Roman" w:cs="Times New Roman"/>
          <w:sz w:val="28"/>
          <w:szCs w:val="28"/>
        </w:rPr>
        <w:t xml:space="preserve"> </w:t>
      </w:r>
      <w:r w:rsidR="00DC393A">
        <w:rPr>
          <w:rFonts w:ascii="Times New Roman" w:hAnsi="Times New Roman" w:cs="Times New Roman"/>
          <w:sz w:val="28"/>
          <w:szCs w:val="28"/>
        </w:rPr>
        <w:t>были созданы локальные и глобальные группы в соответствии с инструкцией к лабораторной работе (рисунок 17).</w:t>
      </w:r>
    </w:p>
    <w:p w14:paraId="6291BBA0" w14:textId="77777777" w:rsidR="00947D89" w:rsidRPr="000F39AC" w:rsidRDefault="00947D89" w:rsidP="00947D89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143BBE" wp14:editId="098D78BE">
            <wp:extent cx="4997223" cy="1177290"/>
            <wp:effectExtent l="19050" t="19050" r="13335" b="22860"/>
            <wp:docPr id="12965019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01966" name="Рисунок 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838" cy="11790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E269E6" w14:textId="1CC68543" w:rsidR="00D369DF" w:rsidRPr="00DC393A" w:rsidRDefault="00947D89" w:rsidP="00DC393A">
      <w:pPr>
        <w:jc w:val="center"/>
      </w:pPr>
      <w:r w:rsidRPr="000F39A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C393A">
        <w:rPr>
          <w:rFonts w:ascii="Times New Roman" w:hAnsi="Times New Roman" w:cs="Times New Roman"/>
          <w:i/>
          <w:iCs/>
          <w:sz w:val="28"/>
          <w:szCs w:val="28"/>
        </w:rPr>
        <w:t>17</w:t>
      </w:r>
      <w:r w:rsidRPr="000F39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39AC">
        <w:rPr>
          <w:rFonts w:ascii="Times New Roman" w:hAnsi="Times New Roman" w:cs="Times New Roman"/>
          <w:sz w:val="28"/>
          <w:szCs w:val="28"/>
        </w:rPr>
        <w:t xml:space="preserve"> </w:t>
      </w:r>
      <w:r w:rsidR="00DC393A">
        <w:rPr>
          <w:rFonts w:ascii="Times New Roman" w:hAnsi="Times New Roman" w:cs="Times New Roman"/>
          <w:sz w:val="28"/>
          <w:szCs w:val="28"/>
        </w:rPr>
        <w:t xml:space="preserve">Создание групп с помощью утилиты </w:t>
      </w:r>
      <w:r w:rsidR="00DC393A" w:rsidRPr="00DC393A">
        <w:rPr>
          <w:rFonts w:ascii="Times New Roman" w:hAnsi="Times New Roman" w:cs="Times New Roman"/>
          <w:i/>
          <w:iCs/>
          <w:sz w:val="28"/>
          <w:szCs w:val="28"/>
          <w:lang w:val="en-US"/>
        </w:rPr>
        <w:t>dsadd</w:t>
      </w:r>
    </w:p>
    <w:p w14:paraId="57921C61" w14:textId="121E8C5F" w:rsidR="00DC393A" w:rsidRPr="00DC393A" w:rsidRDefault="00DC393A" w:rsidP="00DC39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была реализована стратегия вложенных групп. Первым делом все учетные записи менеджеров были добавлены и учетную группу </w:t>
      </w:r>
      <w:r w:rsidRPr="00DC393A">
        <w:rPr>
          <w:rFonts w:ascii="Times New Roman" w:hAnsi="Times New Roman" w:cs="Times New Roman"/>
          <w:i/>
          <w:iCs/>
          <w:sz w:val="28"/>
          <w:szCs w:val="28"/>
          <w:lang w:val="en-US"/>
        </w:rPr>
        <w:t>jManagers</w:t>
      </w:r>
      <w:r w:rsidRPr="00DC393A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C393A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(рисунок 18), точно так же в «свою» группу были добавлены все учетные записи бухгалтеров.</w:t>
      </w:r>
    </w:p>
    <w:p w14:paraId="1B578BDC" w14:textId="77777777" w:rsidR="00DC393A" w:rsidRPr="000F39AC" w:rsidRDefault="00DC393A" w:rsidP="00DC393A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04DDE48" wp14:editId="25EB7E51">
            <wp:extent cx="3021330" cy="3216487"/>
            <wp:effectExtent l="19050" t="19050" r="26670" b="22225"/>
            <wp:docPr id="14693471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47118" name="Рисунок 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04" cy="32306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9D2981" w14:textId="21AB8030" w:rsidR="00DC393A" w:rsidRPr="00DC393A" w:rsidRDefault="00DC393A" w:rsidP="00DC393A">
      <w:pPr>
        <w:jc w:val="center"/>
      </w:pPr>
      <w:r w:rsidRPr="000F39A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</w:rPr>
        <w:t>18</w:t>
      </w:r>
      <w:r w:rsidRPr="000F39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39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Добавленные в группу учетные записи</w:t>
      </w:r>
    </w:p>
    <w:p w14:paraId="32C782CD" w14:textId="19BAE3AC" w:rsidR="00DC393A" w:rsidRPr="00A71751" w:rsidRDefault="00DC393A" w:rsidP="00DC39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менеджеров при этом была добавлена как член двух других групп в соответствии с заданием (рисунок 19)</w:t>
      </w:r>
      <w:r>
        <w:rPr>
          <w:rFonts w:ascii="Times New Roman" w:hAnsi="Times New Roman" w:cs="Times New Roman"/>
          <w:sz w:val="28"/>
          <w:szCs w:val="28"/>
        </w:rPr>
        <w:t>.</w:t>
      </w:r>
      <w:r w:rsidR="00A71751">
        <w:rPr>
          <w:rFonts w:ascii="Times New Roman" w:hAnsi="Times New Roman" w:cs="Times New Roman"/>
          <w:sz w:val="28"/>
          <w:szCs w:val="28"/>
        </w:rPr>
        <w:t xml:space="preserve"> После этого по аналогии с предыдущими действиями учетные записи администратора и помощника администратора также были добавлены в группу </w:t>
      </w:r>
      <w:r w:rsidR="00A71751" w:rsidRPr="00A71751">
        <w:rPr>
          <w:rFonts w:ascii="Times New Roman" w:hAnsi="Times New Roman" w:cs="Times New Roman"/>
          <w:i/>
          <w:iCs/>
          <w:sz w:val="28"/>
          <w:szCs w:val="28"/>
          <w:lang w:val="en-US"/>
        </w:rPr>
        <w:t>jAdmin</w:t>
      </w:r>
      <w:r w:rsidR="00A71751" w:rsidRPr="00A7175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A71751" w:rsidRPr="00A71751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="00A71751">
        <w:rPr>
          <w:rFonts w:ascii="Times New Roman" w:hAnsi="Times New Roman" w:cs="Times New Roman"/>
          <w:sz w:val="28"/>
          <w:szCs w:val="28"/>
        </w:rPr>
        <w:t xml:space="preserve">, а эта группа была добавлена как член встроенной группы </w:t>
      </w:r>
      <w:r w:rsidR="00A71751" w:rsidRPr="00A71751">
        <w:rPr>
          <w:rFonts w:ascii="Times New Roman" w:hAnsi="Times New Roman" w:cs="Times New Roman"/>
          <w:i/>
          <w:iCs/>
          <w:sz w:val="28"/>
          <w:szCs w:val="28"/>
          <w:lang w:val="en-US"/>
        </w:rPr>
        <w:t>Domain</w:t>
      </w:r>
      <w:r w:rsidR="00A71751" w:rsidRPr="00A7175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71751" w:rsidRPr="00A71751">
        <w:rPr>
          <w:rFonts w:ascii="Times New Roman" w:hAnsi="Times New Roman" w:cs="Times New Roman"/>
          <w:i/>
          <w:iCs/>
          <w:sz w:val="28"/>
          <w:szCs w:val="28"/>
          <w:lang w:val="en-US"/>
        </w:rPr>
        <w:t>Admins</w:t>
      </w:r>
      <w:r w:rsidR="00A71751" w:rsidRPr="00A71751">
        <w:rPr>
          <w:rFonts w:ascii="Times New Roman" w:hAnsi="Times New Roman" w:cs="Times New Roman"/>
          <w:sz w:val="28"/>
          <w:szCs w:val="28"/>
        </w:rPr>
        <w:t>.</w:t>
      </w:r>
    </w:p>
    <w:p w14:paraId="2AF1C5CB" w14:textId="77777777" w:rsidR="00DC393A" w:rsidRPr="000F39AC" w:rsidRDefault="00DC393A" w:rsidP="00DC393A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470B34" wp14:editId="559A54EE">
            <wp:extent cx="3110318" cy="3425190"/>
            <wp:effectExtent l="19050" t="19050" r="13970" b="22860"/>
            <wp:docPr id="108240616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06165" name="Рисунок 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365" cy="34285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3DD5FD" w14:textId="061F5005" w:rsidR="00DC393A" w:rsidRPr="00DC393A" w:rsidRDefault="00DC393A" w:rsidP="00DC393A">
      <w:pPr>
        <w:jc w:val="center"/>
      </w:pPr>
      <w:r w:rsidRPr="000F39A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A71751">
        <w:rPr>
          <w:rFonts w:ascii="Times New Roman" w:hAnsi="Times New Roman" w:cs="Times New Roman"/>
          <w:i/>
          <w:iCs/>
          <w:sz w:val="28"/>
          <w:szCs w:val="28"/>
        </w:rPr>
        <w:t>9</w:t>
      </w:r>
      <w:r w:rsidRPr="000F39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39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</w:t>
      </w:r>
      <w:r w:rsidR="00A71751">
        <w:rPr>
          <w:rFonts w:ascii="Times New Roman" w:hAnsi="Times New Roman" w:cs="Times New Roman"/>
          <w:sz w:val="28"/>
          <w:szCs w:val="28"/>
        </w:rPr>
        <w:t>ие группы как члена других групп</w:t>
      </w:r>
    </w:p>
    <w:p w14:paraId="3D128EB6" w14:textId="77777777" w:rsidR="00C1145A" w:rsidRPr="00426E6D" w:rsidRDefault="00C1145A" w:rsidP="00C1145A"/>
    <w:p w14:paraId="6F3A0EA1" w14:textId="1A1CE75C" w:rsidR="00A71751" w:rsidRPr="00A71751" w:rsidRDefault="00A71751" w:rsidP="00A7175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в соответствии с инструкцией к лабораторной работе группам домена были предоставлены разрешения к папкам </w:t>
      </w:r>
      <w:r>
        <w:rPr>
          <w:rFonts w:ascii="Times New Roman" w:hAnsi="Times New Roman" w:cs="Times New Roman"/>
          <w:i/>
          <w:iCs/>
          <w:sz w:val="28"/>
          <w:szCs w:val="28"/>
        </w:rPr>
        <w:t>Документы</w:t>
      </w:r>
      <w:r w:rsidRPr="00A717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</w:rPr>
        <w:t>Общие</w:t>
      </w:r>
      <w:r w:rsidRPr="00A717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Так, на рисунке 20 показаны новые поставленные разрешения к папке </w:t>
      </w:r>
      <w:r w:rsidRPr="00A71751">
        <w:rPr>
          <w:rFonts w:ascii="Times New Roman" w:hAnsi="Times New Roman" w:cs="Times New Roman"/>
          <w:i/>
          <w:iCs/>
          <w:sz w:val="28"/>
          <w:szCs w:val="28"/>
        </w:rPr>
        <w:t>Общие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501B32" w14:textId="77777777" w:rsidR="00A71751" w:rsidRPr="000F39AC" w:rsidRDefault="00A71751" w:rsidP="00A71751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4D5CF9" wp14:editId="309CA5C6">
            <wp:extent cx="4205648" cy="1558290"/>
            <wp:effectExtent l="19050" t="19050" r="23495" b="22860"/>
            <wp:docPr id="19948595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59598" name="Рисунок 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339" cy="15600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570A98" w14:textId="5A8BB632" w:rsidR="005C6E06" w:rsidRDefault="00A71751" w:rsidP="00A71751">
      <w:pPr>
        <w:jc w:val="center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</w:rPr>
        <w:t>20</w:t>
      </w:r>
      <w:r w:rsidRPr="000F39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39AC">
        <w:rPr>
          <w:rFonts w:ascii="Times New Roman" w:hAnsi="Times New Roman" w:cs="Times New Roman"/>
          <w:sz w:val="28"/>
          <w:szCs w:val="28"/>
        </w:rPr>
        <w:t xml:space="preserve"> </w:t>
      </w:r>
      <w:r w:rsidR="00A82709">
        <w:rPr>
          <w:rFonts w:ascii="Times New Roman" w:hAnsi="Times New Roman" w:cs="Times New Roman"/>
          <w:sz w:val="28"/>
          <w:szCs w:val="28"/>
        </w:rPr>
        <w:t>Предоставленный к папкам доступ</w:t>
      </w:r>
    </w:p>
    <w:p w14:paraId="237A127E" w14:textId="7AF03D8D" w:rsidR="00A82709" w:rsidRPr="00A82709" w:rsidRDefault="00A82709" w:rsidP="00A827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Наконец, группе </w:t>
      </w:r>
      <w:r w:rsidRPr="00A82709">
        <w:rPr>
          <w:rFonts w:ascii="Times New Roman" w:hAnsi="Times New Roman" w:cs="Times New Roman"/>
          <w:i/>
          <w:iCs/>
          <w:sz w:val="28"/>
          <w:szCs w:val="28"/>
          <w:lang w:val="en-US"/>
        </w:rPr>
        <w:t>termV</w:t>
      </w:r>
      <w:r w:rsidRPr="00A82709">
        <w:rPr>
          <w:rFonts w:ascii="Times New Roman" w:hAnsi="Times New Roman" w:cs="Times New Roman"/>
          <w:i/>
          <w:iCs/>
          <w:sz w:val="28"/>
          <w:szCs w:val="28"/>
        </w:rPr>
        <w:t>2_</w:t>
      </w:r>
      <w:r w:rsidRPr="00A82709">
        <w:rPr>
          <w:rFonts w:ascii="Times New Roman" w:hAnsi="Times New Roman" w:cs="Times New Roman"/>
          <w:i/>
          <w:iCs/>
          <w:sz w:val="28"/>
          <w:szCs w:val="28"/>
          <w:lang w:val="en-US"/>
        </w:rPr>
        <w:t>dl</w:t>
      </w:r>
      <w:r>
        <w:rPr>
          <w:rFonts w:ascii="Times New Roman" w:hAnsi="Times New Roman" w:cs="Times New Roman"/>
          <w:sz w:val="28"/>
          <w:szCs w:val="28"/>
        </w:rPr>
        <w:t xml:space="preserve"> был предоставлен доступ на подключение к удаленному столу (рисунок 21). После этого с базового сервера была осуществлена попытка подключения к удаленному рабочему столу под учетной записью </w:t>
      </w:r>
      <w:r w:rsidRPr="00A82709">
        <w:rPr>
          <w:rFonts w:ascii="Times New Roman" w:hAnsi="Times New Roman" w:cs="Times New Roman"/>
          <w:i/>
          <w:iCs/>
          <w:sz w:val="28"/>
          <w:szCs w:val="28"/>
          <w:lang w:val="en-US"/>
        </w:rPr>
        <w:t>mmm</w:t>
      </w:r>
      <w:r w:rsidRPr="00A827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Попытка оказалась удачной, так как данная учетная запись состоит в группе, доступ которой и был предоставлен.</w:t>
      </w:r>
    </w:p>
    <w:p w14:paraId="1D24264B" w14:textId="77777777" w:rsidR="00A82709" w:rsidRPr="000F39AC" w:rsidRDefault="00A82709" w:rsidP="00A82709">
      <w:pPr>
        <w:keepNext/>
        <w:jc w:val="center"/>
        <w:rPr>
          <w:rFonts w:ascii="Times New Roman" w:hAnsi="Times New Roman" w:cs="Times New Roman"/>
        </w:rPr>
      </w:pPr>
      <w:r w:rsidRPr="000F39A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DE37D8" wp14:editId="33339134">
            <wp:extent cx="2217928" cy="2541270"/>
            <wp:effectExtent l="19050" t="19050" r="11430" b="11430"/>
            <wp:docPr id="175773199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31994" name="Рисунок 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114" cy="25483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DDDFC5" w14:textId="6BAD82F7" w:rsidR="00A82709" w:rsidRPr="005C6E06" w:rsidRDefault="00A82709" w:rsidP="00A82709">
      <w:pPr>
        <w:jc w:val="center"/>
      </w:pPr>
      <w:r w:rsidRPr="000F39A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0F39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39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Разрешение на подключение к удаленному рабочему столу</w:t>
      </w:r>
    </w:p>
    <w:p w14:paraId="1108323D" w14:textId="77777777" w:rsidR="00A82709" w:rsidRPr="005C6E06" w:rsidRDefault="00A82709" w:rsidP="00A71751">
      <w:pPr>
        <w:jc w:val="center"/>
      </w:pPr>
    </w:p>
    <w:p w14:paraId="55876EAC" w14:textId="2E04735B" w:rsidR="00825953" w:rsidRPr="00A27EED" w:rsidRDefault="000410EB" w:rsidP="001D1966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7A16A806" w14:textId="34AAD72D" w:rsidR="001D1966" w:rsidRPr="00BD4395" w:rsidRDefault="001D1966" w:rsidP="00F71C3A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выполнения лабораторной работы</w:t>
      </w:r>
      <w:r w:rsidR="000F48D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D4395">
        <w:rPr>
          <w:rFonts w:ascii="Times New Roman" w:hAnsi="Times New Roman" w:cs="Times New Roman"/>
          <w:bCs/>
          <w:sz w:val="28"/>
          <w:szCs w:val="28"/>
        </w:rPr>
        <w:t xml:space="preserve">была произведена работа с созданием и настройкой домена в </w:t>
      </w:r>
      <w:r w:rsidR="00BD4395" w:rsidRPr="00BD439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M</w:t>
      </w:r>
      <w:r w:rsidR="00BD439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icrosoft</w:t>
      </w:r>
      <w:r w:rsidR="00BD4395" w:rsidRPr="00BD4395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BD4395" w:rsidRPr="00BD439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Windows</w:t>
      </w:r>
      <w:r w:rsidR="00BD4395" w:rsidRPr="00BD4395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BD4395" w:rsidRPr="00BD439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Server</w:t>
      </w:r>
      <w:r w:rsidR="00BD4395" w:rsidRPr="00BD4395">
        <w:rPr>
          <w:rFonts w:ascii="Times New Roman" w:hAnsi="Times New Roman" w:cs="Times New Roman"/>
          <w:bCs/>
          <w:sz w:val="28"/>
          <w:szCs w:val="28"/>
        </w:rPr>
        <w:t>.</w:t>
      </w:r>
      <w:r w:rsidR="00BD4395">
        <w:rPr>
          <w:rFonts w:ascii="Times New Roman" w:hAnsi="Times New Roman" w:cs="Times New Roman"/>
          <w:bCs/>
          <w:sz w:val="28"/>
          <w:szCs w:val="28"/>
        </w:rPr>
        <w:t xml:space="preserve"> Первым делом был создан домен, а также логическая структура подразделений, после чего созданный домен был успешно подключен к компьютеру. Также учетная запись домена была успешно перемещена, и, наконец, были созданы и протестированы учетные записи пользователей домена и группы домена. При </w:t>
      </w:r>
      <w:r w:rsidR="00BD439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выполнении работы система </w:t>
      </w:r>
      <w:r w:rsidR="00BD4395" w:rsidRPr="00BD439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M</w:t>
      </w:r>
      <w:r w:rsidR="00BD439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icrosoft</w:t>
      </w:r>
      <w:r w:rsidR="00BD4395" w:rsidRPr="00BD4395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BD4395" w:rsidRPr="00BD439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Windows</w:t>
      </w:r>
      <w:r w:rsidR="00BD4395" w:rsidRPr="00BD4395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BD4395" w:rsidRPr="00BD439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Server</w:t>
      </w:r>
      <w:r w:rsidR="00BD4395" w:rsidRPr="00BD43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D4395">
        <w:rPr>
          <w:rFonts w:ascii="Times New Roman" w:hAnsi="Times New Roman" w:cs="Times New Roman"/>
          <w:bCs/>
          <w:sz w:val="28"/>
          <w:szCs w:val="28"/>
        </w:rPr>
        <w:t>оказалась довольно удобной, а ее различные инструменты являлись довольно эффективными для создания и настройки домена. Цель лабораторной работы была достигнута, а все задачи были выполнены успешно.</w:t>
      </w:r>
    </w:p>
    <w:p w14:paraId="6B1BEC6C" w14:textId="6D3A2578" w:rsidR="00825953" w:rsidRDefault="001B5B56" w:rsidP="00825953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t>Ответы на контрольные вопросы:</w:t>
      </w:r>
    </w:p>
    <w:p w14:paraId="3E487AFF" w14:textId="718E59A2" w:rsidR="00A75209" w:rsidRPr="00BD4395" w:rsidRDefault="00A75209" w:rsidP="00A75209">
      <w:pPr>
        <w:spacing w:after="240"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272F9">
        <w:rPr>
          <w:rFonts w:ascii="Times New Roman" w:hAnsi="Times New Roman" w:cs="Times New Roman"/>
          <w:i/>
          <w:iCs/>
          <w:sz w:val="28"/>
          <w:szCs w:val="28"/>
        </w:rPr>
        <w:t xml:space="preserve">1. </w:t>
      </w:r>
      <w:r w:rsidR="00BD4395" w:rsidRPr="00BD4395">
        <w:rPr>
          <w:rFonts w:ascii="Times New Roman" w:hAnsi="Times New Roman" w:cs="Times New Roman"/>
          <w:i/>
          <w:iCs/>
          <w:sz w:val="28"/>
          <w:szCs w:val="28"/>
        </w:rPr>
        <w:t>Что такое протокол LDAP, для чего предназначен?</w:t>
      </w:r>
    </w:p>
    <w:p w14:paraId="675BD7EA" w14:textId="339A35BC" w:rsidR="00E64461" w:rsidRPr="00BD4395" w:rsidRDefault="00BD4395" w:rsidP="00A75209">
      <w:pPr>
        <w:spacing w:after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Протокол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LDAP</w:t>
      </w:r>
      <w:r w:rsidRPr="00BD439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это протокол прикладного уровня, который дает пользователям доступ к информации в каталогах и возможность управлять ей.</w:t>
      </w:r>
      <w:r w:rsidR="00C91B8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91B81" w:rsidRPr="00C91B81">
        <w:rPr>
          <w:rFonts w:ascii="Times New Roman" w:hAnsi="Times New Roman" w:cs="Times New Roman"/>
          <w:bCs/>
          <w:sz w:val="28"/>
          <w:szCs w:val="28"/>
        </w:rPr>
        <w:t>Он позволяет пользователям и приложениям искать и изменять данные о пользователях, устройствах и других ресурсах в сети.</w:t>
      </w:r>
    </w:p>
    <w:p w14:paraId="7F593BC0" w14:textId="3ADA1CA2" w:rsidR="00A75209" w:rsidRPr="009272F9" w:rsidRDefault="00A75209" w:rsidP="00A75209">
      <w:pPr>
        <w:spacing w:after="240"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9272F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C91B81" w:rsidRPr="00C91B81">
        <w:rPr>
          <w:rFonts w:ascii="Times New Roman" w:hAnsi="Times New Roman" w:cs="Times New Roman"/>
          <w:bCs/>
          <w:i/>
          <w:iCs/>
          <w:sz w:val="28"/>
          <w:szCs w:val="28"/>
        </w:rPr>
        <w:t>Какие права должны быть у пользователя для добавления компьютера к домену?</w:t>
      </w:r>
    </w:p>
    <w:p w14:paraId="4223865B" w14:textId="367A7123" w:rsidR="00ED69C0" w:rsidRDefault="00C91B81" w:rsidP="00A75209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компьютера к домену у пользователя должны быть локальные права (он должен иметь права администратора в компьютере), а также доменные права (он должен состоять группе администраторов домена).</w:t>
      </w:r>
    </w:p>
    <w:p w14:paraId="0BFE6BA3" w14:textId="2D9B3DB4" w:rsidR="00A75209" w:rsidRPr="009272F9" w:rsidRDefault="00A75209" w:rsidP="00A75209">
      <w:pPr>
        <w:spacing w:after="240"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9272F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C91B81" w:rsidRPr="00C91B81">
        <w:rPr>
          <w:rFonts w:ascii="Times New Roman" w:hAnsi="Times New Roman" w:cs="Times New Roman"/>
          <w:bCs/>
          <w:i/>
          <w:iCs/>
          <w:sz w:val="28"/>
          <w:szCs w:val="28"/>
        </w:rPr>
        <w:t>Для чего нужна учетная запись пользователя домена?</w:t>
      </w:r>
    </w:p>
    <w:p w14:paraId="3A7403D0" w14:textId="16AE68CD" w:rsidR="00A75209" w:rsidRPr="001C7FD5" w:rsidRDefault="00C91B81" w:rsidP="001C7F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Учетная запись пользователя домена нужна для того, чтобы идентифицировать пользователей в сети. С помощью нее пользователи могут получать доступ к ресурсам сети и управлять ими.</w:t>
      </w:r>
    </w:p>
    <w:p w14:paraId="0FC313DD" w14:textId="5D6E9FD3" w:rsidR="00A75209" w:rsidRPr="009272F9" w:rsidRDefault="00A75209" w:rsidP="00A75209">
      <w:pPr>
        <w:spacing w:after="240"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9272F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C91B81" w:rsidRPr="00C91B81">
        <w:rPr>
          <w:rFonts w:ascii="Times New Roman" w:hAnsi="Times New Roman" w:cs="Times New Roman"/>
          <w:bCs/>
          <w:i/>
          <w:iCs/>
          <w:sz w:val="28"/>
          <w:szCs w:val="28"/>
        </w:rPr>
        <w:t>Для чего предназначены организационные подразделения в AD?</w:t>
      </w:r>
    </w:p>
    <w:p w14:paraId="49DDBBD5" w14:textId="5105A37E" w:rsidR="00A75209" w:rsidRPr="00C91B81" w:rsidRDefault="00C91B81" w:rsidP="001C7F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Организационные подразделения в </w:t>
      </w:r>
      <w:r w:rsidRPr="00C91B81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Active</w:t>
      </w:r>
      <w:r w:rsidRPr="00C91B8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91B81">
        <w:rPr>
          <w:rFonts w:ascii="Times New Roman" w:hAnsi="Times New Roman" w:cs="Times New Roman"/>
          <w:i/>
          <w:iCs/>
          <w:sz w:val="28"/>
          <w:szCs w:val="28"/>
          <w:lang w:val="en-US"/>
        </w:rPr>
        <w:t>Directory</w:t>
      </w:r>
      <w:r w:rsidRPr="00C91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предназначены для логического разделения и группировки объектов. Благодаря им более эффективным становится процесс выдачи прав доступа пользователям, что упрощает управление ресурсами.</w:t>
      </w:r>
    </w:p>
    <w:p w14:paraId="5A7BBD35" w14:textId="751ECDA7" w:rsidR="00A75209" w:rsidRPr="009272F9" w:rsidRDefault="00A75209" w:rsidP="00A75209">
      <w:pPr>
        <w:spacing w:after="240"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Pr="009272F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C91B81" w:rsidRPr="00C91B81">
        <w:rPr>
          <w:rFonts w:ascii="Times New Roman" w:hAnsi="Times New Roman" w:cs="Times New Roman"/>
          <w:bCs/>
          <w:i/>
          <w:iCs/>
          <w:sz w:val="28"/>
          <w:szCs w:val="28"/>
        </w:rPr>
        <w:t>Какого типа группы можно создать в домене?</w:t>
      </w:r>
    </w:p>
    <w:p w14:paraId="58168A7F" w14:textId="428EBC00" w:rsidR="00A75209" w:rsidRPr="00C91B81" w:rsidRDefault="00C91B81" w:rsidP="00DC10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домене можно создать локальные группы (предоставление доступа к ресурсам внутри одного домена), глобальные группы (объединение пользователей из одного домена), а также универсальные группы (содержание пользователей из разных доменов в лесу </w:t>
      </w:r>
      <w:r w:rsidRPr="00C91B81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Active</w:t>
      </w:r>
      <w:r w:rsidRPr="00C91B8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91B81">
        <w:rPr>
          <w:rFonts w:ascii="Times New Roman" w:hAnsi="Times New Roman" w:cs="Times New Roman"/>
          <w:i/>
          <w:iCs/>
          <w:sz w:val="28"/>
          <w:szCs w:val="28"/>
          <w:lang w:val="en-US"/>
        </w:rPr>
        <w:t>Directory</w:t>
      </w:r>
      <w:r w:rsidRPr="00C91B8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3CC07B8" w14:textId="66DEDEF2" w:rsidR="00A75209" w:rsidRPr="00A75209" w:rsidRDefault="00A75209" w:rsidP="00A75209">
      <w:pPr>
        <w:spacing w:after="240"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Pr="009272F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C91B81" w:rsidRPr="00C91B81">
        <w:rPr>
          <w:rFonts w:ascii="Times New Roman" w:hAnsi="Times New Roman" w:cs="Times New Roman"/>
          <w:bCs/>
          <w:i/>
          <w:iCs/>
          <w:sz w:val="28"/>
          <w:szCs w:val="28"/>
        </w:rPr>
        <w:t>Какая цель и задачи создания Локальных групп домена (Domain Local)?</w:t>
      </w:r>
    </w:p>
    <w:p w14:paraId="75511906" w14:textId="17BB591D" w:rsidR="00A75209" w:rsidRDefault="00C91B81" w:rsidP="00DC10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Локальные группы домена нужны для логической группировки объектов внутри одного конкретного домена.</w:t>
      </w:r>
      <w:r w:rsidR="00264E93">
        <w:rPr>
          <w:rFonts w:ascii="Times New Roman" w:hAnsi="Times New Roman" w:cs="Times New Roman"/>
          <w:sz w:val="28"/>
          <w:szCs w:val="28"/>
        </w:rPr>
        <w:t xml:space="preserve"> Благодаря им администраторы домена могут эффективно управлять правами доступа внутри этого самого домена.</w:t>
      </w:r>
    </w:p>
    <w:p w14:paraId="52378E6C" w14:textId="335BA575" w:rsidR="00264E93" w:rsidRPr="00A75209" w:rsidRDefault="00264E93" w:rsidP="00264E93">
      <w:pPr>
        <w:spacing w:after="240"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7</w:t>
      </w:r>
      <w:r w:rsidRPr="009272F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264E93">
        <w:rPr>
          <w:rFonts w:ascii="Times New Roman" w:hAnsi="Times New Roman" w:cs="Times New Roman"/>
          <w:bCs/>
          <w:i/>
          <w:iCs/>
          <w:sz w:val="28"/>
          <w:szCs w:val="28"/>
        </w:rPr>
        <w:t>Какая цель и задачи создания Глобальных групп домена (Global)?</w:t>
      </w:r>
    </w:p>
    <w:p w14:paraId="57D214DC" w14:textId="0BD69579" w:rsidR="00A91E8E" w:rsidRPr="00264E93" w:rsidRDefault="00264E93" w:rsidP="00264E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Глобальные группы домена используются для предоставления доступа к ресурсам другого домена, а также для </w:t>
      </w:r>
      <w:r w:rsidRPr="00264E93">
        <w:rPr>
          <w:rFonts w:ascii="Times New Roman" w:hAnsi="Times New Roman" w:cs="Times New Roman"/>
          <w:sz w:val="28"/>
          <w:szCs w:val="28"/>
        </w:rPr>
        <w:t>группировки учетных записей пользователей из одного домена, которые имеют схожие характеристики или роли в организации. </w:t>
      </w:r>
    </w:p>
    <w:sectPr w:rsidR="00A91E8E" w:rsidRPr="00264E93" w:rsidSect="00CC345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501103" w14:textId="77777777" w:rsidR="006245B8" w:rsidRDefault="006245B8" w:rsidP="00186C2F">
      <w:pPr>
        <w:spacing w:after="0" w:line="240" w:lineRule="auto"/>
      </w:pPr>
      <w:r>
        <w:separator/>
      </w:r>
    </w:p>
  </w:endnote>
  <w:endnote w:type="continuationSeparator" w:id="0">
    <w:p w14:paraId="0D3B28A8" w14:textId="77777777" w:rsidR="006245B8" w:rsidRDefault="006245B8" w:rsidP="0018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A99A66" w14:textId="77777777" w:rsidR="006245B8" w:rsidRDefault="006245B8" w:rsidP="00186C2F">
      <w:pPr>
        <w:spacing w:after="0" w:line="240" w:lineRule="auto"/>
      </w:pPr>
      <w:r>
        <w:separator/>
      </w:r>
    </w:p>
  </w:footnote>
  <w:footnote w:type="continuationSeparator" w:id="0">
    <w:p w14:paraId="6C9463C2" w14:textId="77777777" w:rsidR="006245B8" w:rsidRDefault="006245B8" w:rsidP="00186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742388"/>
    <w:multiLevelType w:val="hybridMultilevel"/>
    <w:tmpl w:val="A3A46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C666B"/>
    <w:multiLevelType w:val="hybridMultilevel"/>
    <w:tmpl w:val="09CC1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7455E"/>
    <w:multiLevelType w:val="hybridMultilevel"/>
    <w:tmpl w:val="88023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205E5"/>
    <w:multiLevelType w:val="hybridMultilevel"/>
    <w:tmpl w:val="72023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8180">
    <w:abstractNumId w:val="1"/>
  </w:num>
  <w:num w:numId="2" w16cid:durableId="407849389">
    <w:abstractNumId w:val="2"/>
  </w:num>
  <w:num w:numId="3" w16cid:durableId="1277787246">
    <w:abstractNumId w:val="0"/>
  </w:num>
  <w:num w:numId="4" w16cid:durableId="685711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2A83"/>
    <w:rsid w:val="00014C0B"/>
    <w:rsid w:val="000311CF"/>
    <w:rsid w:val="000320CC"/>
    <w:rsid w:val="000410EB"/>
    <w:rsid w:val="00046C31"/>
    <w:rsid w:val="00053F43"/>
    <w:rsid w:val="000A00A7"/>
    <w:rsid w:val="000B19F8"/>
    <w:rsid w:val="000D1E22"/>
    <w:rsid w:val="000D2C40"/>
    <w:rsid w:val="000E09D8"/>
    <w:rsid w:val="000E7A16"/>
    <w:rsid w:val="000F39AC"/>
    <w:rsid w:val="000F48D3"/>
    <w:rsid w:val="0010500D"/>
    <w:rsid w:val="00132993"/>
    <w:rsid w:val="001753DB"/>
    <w:rsid w:val="00186277"/>
    <w:rsid w:val="00186C2F"/>
    <w:rsid w:val="00191F57"/>
    <w:rsid w:val="00195BCC"/>
    <w:rsid w:val="001B5B56"/>
    <w:rsid w:val="001C10CF"/>
    <w:rsid w:val="001C23C8"/>
    <w:rsid w:val="001C7FD5"/>
    <w:rsid w:val="001D1966"/>
    <w:rsid w:val="0021770A"/>
    <w:rsid w:val="00227E46"/>
    <w:rsid w:val="00264E93"/>
    <w:rsid w:val="00266A84"/>
    <w:rsid w:val="00277787"/>
    <w:rsid w:val="002902B0"/>
    <w:rsid w:val="002B0405"/>
    <w:rsid w:val="002B6256"/>
    <w:rsid w:val="002C7D6D"/>
    <w:rsid w:val="002E6338"/>
    <w:rsid w:val="00312634"/>
    <w:rsid w:val="00323124"/>
    <w:rsid w:val="0032682B"/>
    <w:rsid w:val="00336C59"/>
    <w:rsid w:val="00346F2F"/>
    <w:rsid w:val="00347EC2"/>
    <w:rsid w:val="0035300C"/>
    <w:rsid w:val="00356815"/>
    <w:rsid w:val="00367D14"/>
    <w:rsid w:val="00370E23"/>
    <w:rsid w:val="003726BB"/>
    <w:rsid w:val="003823E3"/>
    <w:rsid w:val="00384D2E"/>
    <w:rsid w:val="00385252"/>
    <w:rsid w:val="003A69F4"/>
    <w:rsid w:val="003B3ED1"/>
    <w:rsid w:val="003F308A"/>
    <w:rsid w:val="00423250"/>
    <w:rsid w:val="00425718"/>
    <w:rsid w:val="00426E6D"/>
    <w:rsid w:val="00430829"/>
    <w:rsid w:val="004B06E4"/>
    <w:rsid w:val="004C5177"/>
    <w:rsid w:val="004C56E2"/>
    <w:rsid w:val="004F0FC8"/>
    <w:rsid w:val="004F43A6"/>
    <w:rsid w:val="005001DA"/>
    <w:rsid w:val="005058C5"/>
    <w:rsid w:val="00524925"/>
    <w:rsid w:val="005504F3"/>
    <w:rsid w:val="005815F3"/>
    <w:rsid w:val="00582861"/>
    <w:rsid w:val="005A311E"/>
    <w:rsid w:val="005A3BA5"/>
    <w:rsid w:val="005B0B38"/>
    <w:rsid w:val="005B51C1"/>
    <w:rsid w:val="005B689E"/>
    <w:rsid w:val="005C6E06"/>
    <w:rsid w:val="00603309"/>
    <w:rsid w:val="00604EF4"/>
    <w:rsid w:val="006245B8"/>
    <w:rsid w:val="00641348"/>
    <w:rsid w:val="00651CBD"/>
    <w:rsid w:val="006C173F"/>
    <w:rsid w:val="006D74BD"/>
    <w:rsid w:val="006F7C90"/>
    <w:rsid w:val="0071505E"/>
    <w:rsid w:val="007235E8"/>
    <w:rsid w:val="00723B5F"/>
    <w:rsid w:val="007362F0"/>
    <w:rsid w:val="00751F9A"/>
    <w:rsid w:val="007636F3"/>
    <w:rsid w:val="00763DE8"/>
    <w:rsid w:val="00765995"/>
    <w:rsid w:val="00773556"/>
    <w:rsid w:val="007939C9"/>
    <w:rsid w:val="007D018C"/>
    <w:rsid w:val="007F1711"/>
    <w:rsid w:val="00822647"/>
    <w:rsid w:val="00825953"/>
    <w:rsid w:val="00825E12"/>
    <w:rsid w:val="008455C7"/>
    <w:rsid w:val="0084718B"/>
    <w:rsid w:val="0087359F"/>
    <w:rsid w:val="00896106"/>
    <w:rsid w:val="00897D41"/>
    <w:rsid w:val="008A469A"/>
    <w:rsid w:val="008D0809"/>
    <w:rsid w:val="008E704C"/>
    <w:rsid w:val="009303E1"/>
    <w:rsid w:val="00932480"/>
    <w:rsid w:val="00947D89"/>
    <w:rsid w:val="00954147"/>
    <w:rsid w:val="00961561"/>
    <w:rsid w:val="00967018"/>
    <w:rsid w:val="00985864"/>
    <w:rsid w:val="00991FFF"/>
    <w:rsid w:val="009952B3"/>
    <w:rsid w:val="009F0373"/>
    <w:rsid w:val="00A27EED"/>
    <w:rsid w:val="00A53F8B"/>
    <w:rsid w:val="00A5754E"/>
    <w:rsid w:val="00A71023"/>
    <w:rsid w:val="00A71751"/>
    <w:rsid w:val="00A75209"/>
    <w:rsid w:val="00A82709"/>
    <w:rsid w:val="00A8270D"/>
    <w:rsid w:val="00A91E8E"/>
    <w:rsid w:val="00A97838"/>
    <w:rsid w:val="00AB55D4"/>
    <w:rsid w:val="00AE04A7"/>
    <w:rsid w:val="00AE6BCC"/>
    <w:rsid w:val="00AF5A42"/>
    <w:rsid w:val="00B13F87"/>
    <w:rsid w:val="00B3213C"/>
    <w:rsid w:val="00B4769B"/>
    <w:rsid w:val="00B67C2C"/>
    <w:rsid w:val="00BB202C"/>
    <w:rsid w:val="00BC47E2"/>
    <w:rsid w:val="00BD4395"/>
    <w:rsid w:val="00C01E1A"/>
    <w:rsid w:val="00C1145A"/>
    <w:rsid w:val="00C11884"/>
    <w:rsid w:val="00C21D72"/>
    <w:rsid w:val="00C26F8D"/>
    <w:rsid w:val="00C529A2"/>
    <w:rsid w:val="00C60D10"/>
    <w:rsid w:val="00C81018"/>
    <w:rsid w:val="00C91B81"/>
    <w:rsid w:val="00C96B31"/>
    <w:rsid w:val="00CC1FEB"/>
    <w:rsid w:val="00CC3454"/>
    <w:rsid w:val="00D369DF"/>
    <w:rsid w:val="00D926A1"/>
    <w:rsid w:val="00DB3B44"/>
    <w:rsid w:val="00DC10DC"/>
    <w:rsid w:val="00DC393A"/>
    <w:rsid w:val="00DD0898"/>
    <w:rsid w:val="00DE7507"/>
    <w:rsid w:val="00DF74D2"/>
    <w:rsid w:val="00E16865"/>
    <w:rsid w:val="00E1782D"/>
    <w:rsid w:val="00E62A83"/>
    <w:rsid w:val="00E64461"/>
    <w:rsid w:val="00E9060F"/>
    <w:rsid w:val="00E916E2"/>
    <w:rsid w:val="00EB3387"/>
    <w:rsid w:val="00ED2A2A"/>
    <w:rsid w:val="00ED69C0"/>
    <w:rsid w:val="00F12BED"/>
    <w:rsid w:val="00F14FA5"/>
    <w:rsid w:val="00F15049"/>
    <w:rsid w:val="00F37F19"/>
    <w:rsid w:val="00F43BF9"/>
    <w:rsid w:val="00F50B68"/>
    <w:rsid w:val="00F56E34"/>
    <w:rsid w:val="00F705B1"/>
    <w:rsid w:val="00F71C3A"/>
    <w:rsid w:val="00F9320F"/>
    <w:rsid w:val="00F935FF"/>
    <w:rsid w:val="00FB5142"/>
    <w:rsid w:val="00FC4A5D"/>
    <w:rsid w:val="00FC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2F64"/>
  <w15:docId w15:val="{CA03E644-F78F-4FB4-B7D3-24ED96A2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E9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List Paragraph"/>
    <w:basedOn w:val="a"/>
    <w:uiPriority w:val="34"/>
    <w:qFormat/>
    <w:rsid w:val="00E62A83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96106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ac">
    <w:name w:val="Table Grid"/>
    <w:basedOn w:val="a1"/>
    <w:uiPriority w:val="59"/>
    <w:rsid w:val="00723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sen\Desktop\&#1064;&#1072;&#1073;&#1083;&#1086;&#1085;_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011D24015114F8897C752FC8DC8CB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C4CD4A-6D3F-46D6-B08D-931C285D42F1}"/>
      </w:docPartPr>
      <w:docPartBody>
        <w:p w:rsidR="00957BB1" w:rsidRDefault="00000000">
          <w:pPr>
            <w:pStyle w:val="7011D24015114F8897C752FC8DC8CBDD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B132C0B33D1D44AE81C64760AE9CFF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571A69-BBEA-4BC7-86EE-04E1DB8C00B7}"/>
      </w:docPartPr>
      <w:docPartBody>
        <w:p w:rsidR="00957BB1" w:rsidRDefault="00000000">
          <w:pPr>
            <w:pStyle w:val="B132C0B33D1D44AE81C64760AE9CFF05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4920D257AC12405FA3C7C7001D02B2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739047-F3E1-4847-A922-6035BE8C2F19}"/>
      </w:docPartPr>
      <w:docPartBody>
        <w:p w:rsidR="00957BB1" w:rsidRDefault="00000000">
          <w:pPr>
            <w:pStyle w:val="4920D257AC12405FA3C7C7001D02B22E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4003C2B1611C43BAB79EAA6AE64F0D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C72787-7DFF-4B8F-97DC-A03553B15C7B}"/>
      </w:docPartPr>
      <w:docPartBody>
        <w:p w:rsidR="00957BB1" w:rsidRDefault="00000000">
          <w:pPr>
            <w:pStyle w:val="4003C2B1611C43BAB79EAA6AE64F0D56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2B923D50E0C04C2388F630E3D7ACCD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AB1CB9-6A0E-4A81-AA24-350163114302}"/>
      </w:docPartPr>
      <w:docPartBody>
        <w:p w:rsidR="00957BB1" w:rsidRDefault="00000000">
          <w:pPr>
            <w:pStyle w:val="2B923D50E0C04C2388F630E3D7ACCD3F"/>
          </w:pPr>
          <w:r>
            <w:rPr>
              <w:rFonts w:cstheme="minorHAnsi"/>
            </w:rPr>
            <w:t>Напишите здесь цель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64"/>
    <w:rsid w:val="00154FE6"/>
    <w:rsid w:val="0021089B"/>
    <w:rsid w:val="00245DF9"/>
    <w:rsid w:val="002F7CD3"/>
    <w:rsid w:val="00336C59"/>
    <w:rsid w:val="0035300C"/>
    <w:rsid w:val="00362726"/>
    <w:rsid w:val="00367D14"/>
    <w:rsid w:val="00384D2E"/>
    <w:rsid w:val="00385252"/>
    <w:rsid w:val="003E07C5"/>
    <w:rsid w:val="005058C5"/>
    <w:rsid w:val="0058157C"/>
    <w:rsid w:val="005A311E"/>
    <w:rsid w:val="00733B48"/>
    <w:rsid w:val="0081241B"/>
    <w:rsid w:val="00822647"/>
    <w:rsid w:val="008B6770"/>
    <w:rsid w:val="00957BB1"/>
    <w:rsid w:val="00A5754E"/>
    <w:rsid w:val="00AD67F0"/>
    <w:rsid w:val="00AF5A42"/>
    <w:rsid w:val="00B13F87"/>
    <w:rsid w:val="00B91464"/>
    <w:rsid w:val="00DF74D2"/>
    <w:rsid w:val="00E943ED"/>
    <w:rsid w:val="00F7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011D24015114F8897C752FC8DC8CBDD">
    <w:name w:val="7011D24015114F8897C752FC8DC8CBDD"/>
  </w:style>
  <w:style w:type="paragraph" w:customStyle="1" w:styleId="B132C0B33D1D44AE81C64760AE9CFF05">
    <w:name w:val="B132C0B33D1D44AE81C64760AE9CFF05"/>
  </w:style>
  <w:style w:type="paragraph" w:customStyle="1" w:styleId="4920D257AC12405FA3C7C7001D02B22E">
    <w:name w:val="4920D257AC12405FA3C7C7001D02B22E"/>
  </w:style>
  <w:style w:type="paragraph" w:customStyle="1" w:styleId="4003C2B1611C43BAB79EAA6AE64F0D56">
    <w:name w:val="4003C2B1611C43BAB79EAA6AE64F0D56"/>
  </w:style>
  <w:style w:type="paragraph" w:customStyle="1" w:styleId="2B923D50E0C04C2388F630E3D7ACCD3F">
    <w:name w:val="2B923D50E0C04C2388F630E3D7ACCD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39B09-DE52-6248-BA3F-BB5C7ADE9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Шаблон_отчета.dotx</Template>
  <TotalTime>916</TotalTime>
  <Pages>14</Pages>
  <Words>1532</Words>
  <Characters>8736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Fisenko</dc:creator>
  <cp:lastModifiedBy>Фисенко Максим Вячеславович</cp:lastModifiedBy>
  <cp:revision>54</cp:revision>
  <cp:lastPrinted>2024-11-16T00:18:00Z</cp:lastPrinted>
  <dcterms:created xsi:type="dcterms:W3CDTF">2024-09-19T06:07:00Z</dcterms:created>
  <dcterms:modified xsi:type="dcterms:W3CDTF">2024-11-16T00:19:00Z</dcterms:modified>
</cp:coreProperties>
</file>