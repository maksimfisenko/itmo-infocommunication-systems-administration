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551C6F1B" w:rsidR="00F37F19" w:rsidRPr="000F39AC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9AC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A27EED">
            <w:rPr>
              <w:rFonts w:ascii="Times New Roman" w:hAnsi="Times New Roman" w:cs="Times New Roman"/>
              <w:b/>
              <w:sz w:val="32"/>
              <w:szCs w:val="32"/>
            </w:rPr>
            <w:t>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0C18182B" w:rsidR="00F37F19" w:rsidRPr="000F39AC" w:rsidRDefault="00E62A83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0F39AC">
            <w:rPr>
              <w:rFonts w:ascii="Times New Roman" w:hAnsi="Times New Roman" w:cs="Times New Roman"/>
              <w:b/>
              <w:sz w:val="40"/>
              <w:szCs w:val="40"/>
            </w:rPr>
            <w:t>Моделирование сети с топологией звезда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20140509" w14:textId="79DDAAF7" w:rsidR="00E62A8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Шкода Глеб Ярославович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5C275D28" w14:textId="7777777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26E467BD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Смоделировать сеть с топологией «Звезда».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Content>
        <w:p w14:paraId="30FB9349" w14:textId="32614668" w:rsidR="000D2C40" w:rsidRPr="001D1966" w:rsidRDefault="00E62A83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D1966">
            <w:rPr>
              <w:rFonts w:ascii="Times New Roman" w:hAnsi="Times New Roman" w:cs="Times New Roman"/>
              <w:sz w:val="28"/>
              <w:szCs w:val="28"/>
            </w:rPr>
            <w:t>Создать сеть</w:t>
          </w:r>
          <w:r w:rsidR="00896106" w:rsidRPr="001D1966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</w:p>
        <w:p w14:paraId="200B521F" w14:textId="451AF8C8" w:rsidR="00E62A83" w:rsidRPr="001D1966" w:rsidRDefault="00E62A83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D1966">
            <w:rPr>
              <w:rFonts w:ascii="Times New Roman" w:hAnsi="Times New Roman" w:cs="Times New Roman"/>
              <w:sz w:val="28"/>
              <w:szCs w:val="28"/>
            </w:rPr>
            <w:t>Сформировать трафик</w:t>
          </w:r>
          <w:r w:rsidR="00896106" w:rsidRPr="001D196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FE67480" w14:textId="05B7B77D" w:rsidR="00E62A83" w:rsidRPr="001D1966" w:rsidRDefault="00E62A83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1D1966">
            <w:rPr>
              <w:rFonts w:ascii="Times New Roman" w:hAnsi="Times New Roman" w:cs="Times New Roman"/>
              <w:sz w:val="28"/>
              <w:szCs w:val="28"/>
            </w:rPr>
            <w:t>Заменить в сети концентраторы на коммутаторы</w:t>
          </w:r>
          <w:r w:rsidR="00896106" w:rsidRPr="001D196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B9A41C0" w14:textId="39D796D5" w:rsidR="001D1966" w:rsidRPr="001D1966" w:rsidRDefault="001D1966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1D1966">
            <w:rPr>
              <w:rFonts w:ascii="Times New Roman" w:hAnsi="Times New Roman" w:cs="Times New Roman"/>
              <w:sz w:val="28"/>
              <w:szCs w:val="28"/>
            </w:rPr>
            <w:t>Создать статическую маршрутизацию.</w:t>
          </w:r>
        </w:p>
        <w:p w14:paraId="37E7F60C" w14:textId="14B47EDC" w:rsidR="00E62A83" w:rsidRPr="000F39AC" w:rsidRDefault="00E62A83" w:rsidP="00E62A83">
          <w:pPr>
            <w:pStyle w:val="aa"/>
            <w:numPr>
              <w:ilvl w:val="0"/>
              <w:numId w:val="1"/>
            </w:numPr>
            <w:tabs>
              <w:tab w:val="left" w:pos="450"/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1D1966">
            <w:rPr>
              <w:rFonts w:ascii="Times New Roman" w:hAnsi="Times New Roman" w:cs="Times New Roman"/>
              <w:sz w:val="28"/>
              <w:szCs w:val="28"/>
            </w:rPr>
            <w:t>Настроить динамическую маршрутизацию.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26E4D936" w:rsidR="00896106" w:rsidRPr="000F39AC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1. Создание сети</w:t>
      </w:r>
    </w:p>
    <w:p w14:paraId="6D13A558" w14:textId="68C1AC38" w:rsidR="00896106" w:rsidRPr="000F39AC" w:rsidRDefault="0089610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первым делом было необходимо создать сеть. В программе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Cisco</w:t>
      </w:r>
      <w:r w:rsidRPr="001D19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Packet</w:t>
      </w:r>
      <w:r w:rsidRPr="001D19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Tracer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 были добавлены 4 концентратора и 10 клиентских компьютером таким образом, чтобы получилась сеть топологии звезда. При этом за концентраторами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3 и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bCs/>
          <w:sz w:val="28"/>
          <w:szCs w:val="28"/>
        </w:rPr>
        <w:t>4 было установлено по 1 клиентскому компьютеру, что соответствует последней цифре в табельном номере ИСУ (336751). Устройства в сети также были соединены (рисунок 1).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527B05C6">
            <wp:extent cx="3417570" cy="3389325"/>
            <wp:effectExtent l="19050" t="19050" r="11430" b="20955"/>
            <wp:docPr id="150679211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430" cy="3399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4C93C512" w:rsidR="00896106" w:rsidRPr="000F39AC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Получившаяся сеть топологии звезда</w:t>
      </w:r>
    </w:p>
    <w:p w14:paraId="50D98C45" w14:textId="3FD32F8E" w:rsidR="00896106" w:rsidRPr="000F39AC" w:rsidRDefault="00277787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lastRenderedPageBreak/>
        <w:t xml:space="preserve">Далее с помощью опции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</w:t>
      </w:r>
      <w:r w:rsidRPr="000F39AC">
        <w:rPr>
          <w:rFonts w:ascii="Times New Roman" w:hAnsi="Times New Roman" w:cs="Times New Roman"/>
          <w:sz w:val="28"/>
          <w:szCs w:val="28"/>
        </w:rPr>
        <w:t xml:space="preserve"> всем рабочим станциям (клиентским компьютерам) были даны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 xml:space="preserve">-адреса из сети 192.168.24.0/24. Устройства получили </w:t>
      </w:r>
      <w:r w:rsidR="005B0B38" w:rsidRPr="000F39AC">
        <w:rPr>
          <w:rFonts w:ascii="Times New Roman" w:hAnsi="Times New Roman" w:cs="Times New Roman"/>
          <w:sz w:val="28"/>
          <w:szCs w:val="28"/>
        </w:rPr>
        <w:t>статические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>-адреса 192.168.24.1, 192.168.24.2 и так далее</w:t>
      </w:r>
      <w:r w:rsidR="005B0B38" w:rsidRPr="000F39AC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0F39AC">
        <w:rPr>
          <w:rFonts w:ascii="Times New Roman" w:hAnsi="Times New Roman" w:cs="Times New Roman"/>
          <w:sz w:val="28"/>
          <w:szCs w:val="28"/>
        </w:rPr>
        <w:t>.</w:t>
      </w: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93004" wp14:editId="059484DF">
            <wp:extent cx="4732020" cy="1769475"/>
            <wp:effectExtent l="19050" t="19050" r="11430" b="21590"/>
            <wp:docPr id="1662256347" name="Рисунок 2" descr="Изображение выглядит как снимок экрана, текс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 descr="Изображение выглядит как снимок экрана, текст, программное обеспечение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54" cy="1773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2002BAF0" w:rsidR="005B0B38" w:rsidRPr="000F39AC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Настроенный вручную ip-адрес устройства PC1</w:t>
      </w:r>
    </w:p>
    <w:p w14:paraId="55F3FC20" w14:textId="6FE1309B" w:rsidR="005B0B38" w:rsidRPr="000F39AC" w:rsidRDefault="005B0B38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на каждом из конечных устройств была запущена команда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ipconfig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F39AC">
        <w:rPr>
          <w:rFonts w:ascii="Times New Roman" w:hAnsi="Times New Roman" w:cs="Times New Roman"/>
          <w:sz w:val="28"/>
          <w:szCs w:val="28"/>
        </w:rPr>
        <w:t xml:space="preserve">, отображающая информацию о конфигурации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 xml:space="preserve"> на данном устройстве. С помощью это команды было подтверждено, что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>-адреса на хостах были установлены успешно (рисунок 3).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4EC50" wp14:editId="3D8ADB48">
            <wp:extent cx="3810330" cy="1371719"/>
            <wp:effectExtent l="19050" t="19050" r="19050" b="19050"/>
            <wp:docPr id="1826459358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71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38FE54F3" w:rsidR="001753DB" w:rsidRPr="00F71C3A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Информация о конфигурации сети устройства PC1</w:t>
      </w:r>
    </w:p>
    <w:p w14:paraId="78EEF989" w14:textId="5CC7DFE6" w:rsidR="001753DB" w:rsidRPr="000F39AC" w:rsidRDefault="001753DB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После этого была осуществлена проверка доступности узлов в построенной сети. Между некоторыми узлами была запущена утилита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0F39AC">
        <w:rPr>
          <w:rFonts w:ascii="Times New Roman" w:hAnsi="Times New Roman" w:cs="Times New Roman"/>
          <w:sz w:val="28"/>
          <w:szCs w:val="28"/>
        </w:rPr>
        <w:t xml:space="preserve">, позволяющая проверить качество соединения в сети. Утилита была запущена между следующими парами устройств: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1 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2,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1 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8,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1 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9 (рисунок 4),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5 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>10 (рисунок 5). Во всех четырех случаях все пакеты между узлами были успешно доставлены, что говорит о правильной настройки сети.</w:t>
      </w:r>
    </w:p>
    <w:p w14:paraId="507881C3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466FA" wp14:editId="73165118">
            <wp:extent cx="3455670" cy="4746169"/>
            <wp:effectExtent l="19050" t="19050" r="11430" b="16510"/>
            <wp:docPr id="817041117" name="Рисунок 4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1117" name="Рисунок 4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19" cy="474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C9D4" w14:textId="706F8748" w:rsidR="00765995" w:rsidRPr="000F39AC" w:rsidRDefault="001753DB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Успешный запуск ping между PC1 и PC2, PC8, PC9</w:t>
      </w:r>
    </w:p>
    <w:p w14:paraId="1F6023CD" w14:textId="77777777" w:rsidR="00765995" w:rsidRPr="000F39AC" w:rsidRDefault="00765995" w:rsidP="00765995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367FD67C" wp14:editId="37797F29">
            <wp:extent cx="3520745" cy="1615580"/>
            <wp:effectExtent l="19050" t="19050" r="22860" b="22860"/>
            <wp:docPr id="725666763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6763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1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71390" w14:textId="7D1B3BB6" w:rsidR="00765995" w:rsidRPr="000F39AC" w:rsidRDefault="00765995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Успешный запуск ping между PC5 и PC10</w:t>
      </w:r>
    </w:p>
    <w:p w14:paraId="1AA4415F" w14:textId="1230DE49" w:rsidR="00765995" w:rsidRPr="000F39AC" w:rsidRDefault="00765995" w:rsidP="0076599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2. Формирование трафика</w:t>
      </w:r>
    </w:p>
    <w:p w14:paraId="2A6C9EBF" w14:textId="2DDEBC1F" w:rsidR="00765995" w:rsidRPr="000F39AC" w:rsidRDefault="007235E8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Первым делом на устройстве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2 была открыта утилита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Traffic</w:t>
      </w:r>
      <w:r w:rsidRPr="001D19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Generator</w:t>
      </w:r>
      <w:r w:rsidRPr="000F39AC">
        <w:rPr>
          <w:rFonts w:ascii="Times New Roman" w:hAnsi="Times New Roman" w:cs="Times New Roman"/>
          <w:bCs/>
          <w:sz w:val="28"/>
          <w:szCs w:val="28"/>
        </w:rPr>
        <w:t>, позволяющая формировать трафик между двумя узлами. В поля утилиты были вбиты необходимые данные в соответствии с вариантом 4 таблицы 2 в инструкции к лабораторной работе (рисунок 6).</w:t>
      </w:r>
      <w:r w:rsidR="00356815" w:rsidRPr="000F39AC">
        <w:rPr>
          <w:rFonts w:ascii="Times New Roman" w:hAnsi="Times New Roman" w:cs="Times New Roman"/>
          <w:bCs/>
          <w:sz w:val="28"/>
          <w:szCs w:val="28"/>
        </w:rPr>
        <w:t xml:space="preserve"> Аналогичные действия, но с другими данными, были выполнены для второй пары устройств.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DAA9CE" wp14:editId="0322D460">
            <wp:extent cx="4728210" cy="3119598"/>
            <wp:effectExtent l="19050" t="19050" r="15240" b="24130"/>
            <wp:docPr id="1883106338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300" cy="3124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75225" w14:textId="1F31399B" w:rsidR="001753DB" w:rsidRPr="000F39AC" w:rsidRDefault="007235E8" w:rsidP="007235E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заполненные данные утилиты Traffic Generator</w:t>
      </w:r>
    </w:p>
    <w:p w14:paraId="411BDFD1" w14:textId="6D7BED0A" w:rsidR="00356815" w:rsidRPr="000F39AC" w:rsidRDefault="00356815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Затем была нажата кнопка </w:t>
      </w:r>
      <w:r w:rsidRPr="001D1966">
        <w:rPr>
          <w:rFonts w:ascii="Times New Roman" w:hAnsi="Times New Roman" w:cs="Times New Roman"/>
          <w:b/>
          <w:sz w:val="28"/>
          <w:szCs w:val="28"/>
        </w:rPr>
        <w:t>«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1D1966">
        <w:rPr>
          <w:rFonts w:ascii="Times New Roman" w:hAnsi="Times New Roman" w:cs="Times New Roman"/>
          <w:b/>
          <w:sz w:val="28"/>
          <w:szCs w:val="28"/>
        </w:rPr>
        <w:t>»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, вследствие чего появился следующий сетевой трафик: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2 –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7,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0F39AC">
        <w:rPr>
          <w:rFonts w:ascii="Times New Roman" w:hAnsi="Times New Roman" w:cs="Times New Roman"/>
          <w:sz w:val="28"/>
          <w:szCs w:val="28"/>
        </w:rPr>
        <w:t xml:space="preserve">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39AC">
        <w:rPr>
          <w:rFonts w:ascii="Times New Roman" w:hAnsi="Times New Roman" w:cs="Times New Roman"/>
          <w:sz w:val="28"/>
          <w:szCs w:val="28"/>
        </w:rPr>
        <w:t xml:space="preserve"> = 320,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9AC">
        <w:rPr>
          <w:rFonts w:ascii="Times New Roman" w:hAnsi="Times New Roman" w:cs="Times New Roman"/>
          <w:sz w:val="28"/>
          <w:szCs w:val="28"/>
        </w:rPr>
        <w:t xml:space="preserve"> = 0.035. Во время отправки пакетов по этому трафику, на устройстве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1 была запущена утилита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0F39AC">
        <w:rPr>
          <w:rFonts w:ascii="Times New Roman" w:hAnsi="Times New Roman" w:cs="Times New Roman"/>
          <w:sz w:val="28"/>
          <w:szCs w:val="28"/>
        </w:rPr>
        <w:t xml:space="preserve">, которая пыталась отправить 100 пакетов на устройство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8. В результате </w:t>
      </w:r>
      <w:r w:rsidR="00053F43" w:rsidRPr="000F39AC">
        <w:rPr>
          <w:rFonts w:ascii="Times New Roman" w:hAnsi="Times New Roman" w:cs="Times New Roman"/>
          <w:sz w:val="28"/>
          <w:szCs w:val="28"/>
        </w:rPr>
        <w:t>из 100 пакетов было потеряно 2, то есть коэффициент потери пакетов составил 2%.</w:t>
      </w:r>
    </w:p>
    <w:p w14:paraId="5B4995AA" w14:textId="6FE070D7" w:rsidR="00053F43" w:rsidRPr="000F39AC" w:rsidRDefault="00053F4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После этого период повторения пакетов был уменьшен до минимально возможного (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9AC">
        <w:rPr>
          <w:rFonts w:ascii="Times New Roman" w:hAnsi="Times New Roman" w:cs="Times New Roman"/>
          <w:sz w:val="28"/>
          <w:szCs w:val="28"/>
        </w:rPr>
        <w:t xml:space="preserve"> = 0.55). После этого была также запущена утилита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0F39AC">
        <w:rPr>
          <w:rFonts w:ascii="Times New Roman" w:hAnsi="Times New Roman" w:cs="Times New Roman"/>
          <w:sz w:val="28"/>
          <w:szCs w:val="28"/>
        </w:rPr>
        <w:t>: на этот раз коэффициент потери пакетов равнялся 3%.</w:t>
      </w:r>
    </w:p>
    <w:p w14:paraId="45442E42" w14:textId="76406B36" w:rsidR="00053F43" w:rsidRPr="000F39AC" w:rsidRDefault="00053F4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После этого были также проведены испытания со следующим сетевым трафиком: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3 –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9AC">
        <w:rPr>
          <w:rFonts w:ascii="Times New Roman" w:hAnsi="Times New Roman" w:cs="Times New Roman"/>
          <w:sz w:val="28"/>
          <w:szCs w:val="28"/>
        </w:rPr>
        <w:t xml:space="preserve">7,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0F39AC">
        <w:rPr>
          <w:rFonts w:ascii="Times New Roman" w:hAnsi="Times New Roman" w:cs="Times New Roman"/>
          <w:sz w:val="28"/>
          <w:szCs w:val="28"/>
        </w:rPr>
        <w:t xml:space="preserve">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39AC">
        <w:rPr>
          <w:rFonts w:ascii="Times New Roman" w:hAnsi="Times New Roman" w:cs="Times New Roman"/>
          <w:sz w:val="28"/>
          <w:szCs w:val="28"/>
        </w:rPr>
        <w:t xml:space="preserve"> = 870,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9AC">
        <w:rPr>
          <w:rFonts w:ascii="Times New Roman" w:hAnsi="Times New Roman" w:cs="Times New Roman"/>
          <w:sz w:val="28"/>
          <w:szCs w:val="28"/>
        </w:rPr>
        <w:t xml:space="preserve"> = 0.55, был потерян только 1 пакет. После этого период повторения был уменьшен до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9AC">
        <w:rPr>
          <w:rFonts w:ascii="Times New Roman" w:hAnsi="Times New Roman" w:cs="Times New Roman"/>
          <w:sz w:val="28"/>
          <w:szCs w:val="28"/>
        </w:rPr>
        <w:t xml:space="preserve"> = 0.1, а коэффициент потери пакетов увеличился до 6% (рисунок 7).</w:t>
      </w:r>
    </w:p>
    <w:p w14:paraId="48C37B34" w14:textId="77777777" w:rsidR="00053F43" w:rsidRPr="000F39AC" w:rsidRDefault="00053F43" w:rsidP="00053F43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25E13D51" wp14:editId="4998A271">
            <wp:extent cx="3657917" cy="541067"/>
            <wp:effectExtent l="19050" t="19050" r="19050" b="11430"/>
            <wp:docPr id="644493029" name="Рисунок 7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029" name="Рисунок 7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41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F2084" w14:textId="10F87DC0" w:rsidR="00053F43" w:rsidRPr="000F39AC" w:rsidRDefault="00053F43" w:rsidP="00053F4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утилиты ping после уменьшения периода отправки пакетов</w:t>
      </w:r>
    </w:p>
    <w:p w14:paraId="59364A15" w14:textId="76C8528E" w:rsidR="00053F43" w:rsidRPr="000F39AC" w:rsidRDefault="00053F4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Наконец, в последнем, пятом, испытании были включены оба сетевых трафика. Коэффициент потери пакетов в таком случае составил уже 7%. Результаты всех испытаний представлены ниже в таблице 1.</w:t>
      </w:r>
    </w:p>
    <w:p w14:paraId="444CB2EC" w14:textId="4F4C7D42" w:rsidR="00356815" w:rsidRPr="000F39AC" w:rsidRDefault="00356815" w:rsidP="000F39AC">
      <w:pPr>
        <w:pStyle w:val="ab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формирования трафика сети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04"/>
        <w:gridCol w:w="3734"/>
        <w:gridCol w:w="1350"/>
        <w:gridCol w:w="1394"/>
        <w:gridCol w:w="1872"/>
      </w:tblGrid>
      <w:tr w:rsidR="007235E8" w:rsidRPr="000F39AC" w14:paraId="633AC191" w14:textId="77777777" w:rsidTr="000F39AC">
        <w:trPr>
          <w:cantSplit/>
        </w:trPr>
        <w:tc>
          <w:tcPr>
            <w:tcW w:w="1504" w:type="dxa"/>
            <w:vAlign w:val="center"/>
          </w:tcPr>
          <w:p w14:paraId="1B7EE2BF" w14:textId="62A6C546" w:rsidR="007235E8" w:rsidRPr="000F39AC" w:rsidRDefault="007235E8" w:rsidP="00723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№ испытания</w:t>
            </w:r>
          </w:p>
        </w:tc>
        <w:tc>
          <w:tcPr>
            <w:tcW w:w="3734" w:type="dxa"/>
            <w:vAlign w:val="center"/>
          </w:tcPr>
          <w:p w14:paraId="6DCD8643" w14:textId="2C54B889" w:rsidR="007235E8" w:rsidRPr="000F39AC" w:rsidRDefault="007235E8" w:rsidP="00723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Сетевой трафик</w:t>
            </w:r>
          </w:p>
        </w:tc>
        <w:tc>
          <w:tcPr>
            <w:tcW w:w="1350" w:type="dxa"/>
            <w:vAlign w:val="center"/>
          </w:tcPr>
          <w:p w14:paraId="00A4A01F" w14:textId="02AC8C10" w:rsidR="007235E8" w:rsidRPr="000F39AC" w:rsidRDefault="007235E8" w:rsidP="00723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Состояние потока</w:t>
            </w:r>
          </w:p>
        </w:tc>
        <w:tc>
          <w:tcPr>
            <w:tcW w:w="1394" w:type="dxa"/>
            <w:vAlign w:val="center"/>
          </w:tcPr>
          <w:p w14:paraId="469F6867" w14:textId="58DD6EA5" w:rsidR="007235E8" w:rsidRPr="000F39AC" w:rsidRDefault="007235E8" w:rsidP="00723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Кол-во потерянных пакетов</w:t>
            </w:r>
          </w:p>
        </w:tc>
        <w:tc>
          <w:tcPr>
            <w:tcW w:w="1872" w:type="dxa"/>
            <w:vAlign w:val="center"/>
          </w:tcPr>
          <w:p w14:paraId="6C751886" w14:textId="2E069FB8" w:rsidR="007235E8" w:rsidRPr="000F39AC" w:rsidRDefault="007235E8" w:rsidP="00723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Коэффициент потери пакетов, %</w:t>
            </w:r>
          </w:p>
        </w:tc>
      </w:tr>
      <w:tr w:rsidR="00DE7507" w:rsidRPr="000F39AC" w14:paraId="133552FF" w14:textId="77777777" w:rsidTr="000F39AC">
        <w:tc>
          <w:tcPr>
            <w:tcW w:w="1504" w:type="dxa"/>
            <w:vMerge w:val="restart"/>
            <w:vAlign w:val="center"/>
          </w:tcPr>
          <w:p w14:paraId="6020BF4D" w14:textId="4F2A15C2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34" w:type="dxa"/>
            <w:vAlign w:val="center"/>
          </w:tcPr>
          <w:p w14:paraId="6357CED4" w14:textId="61D4A333" w:rsidR="00DE7507" w:rsidRPr="000F39AC" w:rsidRDefault="00DE7507" w:rsidP="00723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3AA67D66" w14:textId="74EC826A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 w:val="restart"/>
            <w:vAlign w:val="center"/>
          </w:tcPr>
          <w:p w14:paraId="2025787D" w14:textId="404B5DD3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72" w:type="dxa"/>
            <w:vMerge w:val="restart"/>
            <w:vAlign w:val="center"/>
          </w:tcPr>
          <w:p w14:paraId="588C235C" w14:textId="265B38A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7507" w:rsidRPr="000F39AC" w14:paraId="0B5179E2" w14:textId="77777777" w:rsidTr="000F39AC">
        <w:tc>
          <w:tcPr>
            <w:tcW w:w="1504" w:type="dxa"/>
            <w:vMerge/>
            <w:vAlign w:val="center"/>
          </w:tcPr>
          <w:p w14:paraId="7FBDBA8D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4" w:type="dxa"/>
            <w:vAlign w:val="center"/>
          </w:tcPr>
          <w:p w14:paraId="2CAAC316" w14:textId="4F8416A2" w:rsidR="00DE7507" w:rsidRPr="000F39AC" w:rsidRDefault="00DE7507" w:rsidP="00723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0.035</w:t>
            </w:r>
          </w:p>
        </w:tc>
        <w:tc>
          <w:tcPr>
            <w:tcW w:w="1350" w:type="dxa"/>
            <w:vAlign w:val="center"/>
          </w:tcPr>
          <w:p w14:paraId="2E0AF33E" w14:textId="311FBF5C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/>
            <w:vAlign w:val="center"/>
          </w:tcPr>
          <w:p w14:paraId="7522599A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41D45F1C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E7507" w:rsidRPr="000F39AC" w14:paraId="26AFC3FC" w14:textId="77777777" w:rsidTr="000F39AC">
        <w:tc>
          <w:tcPr>
            <w:tcW w:w="1504" w:type="dxa"/>
            <w:vMerge/>
            <w:vAlign w:val="center"/>
          </w:tcPr>
          <w:p w14:paraId="4FBD9C3B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381F6810" w14:textId="59C97349" w:rsidR="00DE7507" w:rsidRPr="000F39AC" w:rsidRDefault="00DE7507" w:rsidP="00723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0.55</w:t>
            </w:r>
          </w:p>
        </w:tc>
        <w:tc>
          <w:tcPr>
            <w:tcW w:w="1350" w:type="dxa"/>
            <w:vAlign w:val="center"/>
          </w:tcPr>
          <w:p w14:paraId="27E8057B" w14:textId="719D72D6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94" w:type="dxa"/>
            <w:vMerge/>
            <w:vAlign w:val="center"/>
          </w:tcPr>
          <w:p w14:paraId="0B270718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7347DB2A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6815" w:rsidRPr="000F39AC" w14:paraId="67E25256" w14:textId="77777777" w:rsidTr="000F39AC">
        <w:tc>
          <w:tcPr>
            <w:tcW w:w="1504" w:type="dxa"/>
            <w:vMerge w:val="restart"/>
            <w:vAlign w:val="center"/>
          </w:tcPr>
          <w:p w14:paraId="3FFE5969" w14:textId="51388E48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34" w:type="dxa"/>
            <w:vAlign w:val="center"/>
          </w:tcPr>
          <w:p w14:paraId="1BB8FA32" w14:textId="28000ACB" w:rsidR="00356815" w:rsidRPr="000F39AC" w:rsidRDefault="00356815" w:rsidP="00372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22631CF8" w14:textId="24AAD11C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 w:val="restart"/>
            <w:vAlign w:val="center"/>
          </w:tcPr>
          <w:p w14:paraId="4F5B108A" w14:textId="769D88C0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72" w:type="dxa"/>
            <w:vMerge w:val="restart"/>
            <w:vAlign w:val="center"/>
          </w:tcPr>
          <w:p w14:paraId="73964BAE" w14:textId="11639608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56815" w:rsidRPr="000F39AC" w14:paraId="194B5A7B" w14:textId="77777777" w:rsidTr="000F39AC">
        <w:tc>
          <w:tcPr>
            <w:tcW w:w="1504" w:type="dxa"/>
            <w:vMerge/>
            <w:vAlign w:val="center"/>
          </w:tcPr>
          <w:p w14:paraId="707D9E75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1E34D9F4" w14:textId="27753C32" w:rsidR="00356815" w:rsidRPr="000F39AC" w:rsidRDefault="00356815" w:rsidP="00372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350" w:type="dxa"/>
            <w:vAlign w:val="center"/>
          </w:tcPr>
          <w:p w14:paraId="6C9A2B65" w14:textId="5C4C5775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/>
            <w:vAlign w:val="center"/>
          </w:tcPr>
          <w:p w14:paraId="717FC603" w14:textId="17F2A17D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4DDC58E6" w14:textId="347F6FD9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6815" w:rsidRPr="000F39AC" w14:paraId="0F0FB688" w14:textId="77777777" w:rsidTr="000F39AC">
        <w:tc>
          <w:tcPr>
            <w:tcW w:w="1504" w:type="dxa"/>
            <w:vMerge/>
            <w:vAlign w:val="center"/>
          </w:tcPr>
          <w:p w14:paraId="7ADADBE0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39320D3F" w14:textId="77C41AF0" w:rsidR="00356815" w:rsidRPr="000F39AC" w:rsidRDefault="00356815" w:rsidP="00372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0.55</w:t>
            </w:r>
          </w:p>
        </w:tc>
        <w:tc>
          <w:tcPr>
            <w:tcW w:w="1350" w:type="dxa"/>
            <w:vAlign w:val="center"/>
          </w:tcPr>
          <w:p w14:paraId="503300E1" w14:textId="394A578F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94" w:type="dxa"/>
            <w:vMerge/>
            <w:vAlign w:val="center"/>
          </w:tcPr>
          <w:p w14:paraId="4FB58D28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02F51412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6815" w:rsidRPr="000F39AC" w14:paraId="1FFD82B7" w14:textId="77777777" w:rsidTr="000F39AC">
        <w:tc>
          <w:tcPr>
            <w:tcW w:w="1504" w:type="dxa"/>
            <w:vMerge w:val="restart"/>
            <w:vAlign w:val="center"/>
          </w:tcPr>
          <w:p w14:paraId="68DA3787" w14:textId="0501E7DA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34" w:type="dxa"/>
            <w:vAlign w:val="center"/>
          </w:tcPr>
          <w:p w14:paraId="169128C3" w14:textId="5547EEEF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59D577D6" w14:textId="43A6307A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 w:val="restart"/>
            <w:vAlign w:val="center"/>
          </w:tcPr>
          <w:p w14:paraId="6D633304" w14:textId="0599BA88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2" w:type="dxa"/>
            <w:vMerge w:val="restart"/>
            <w:vAlign w:val="center"/>
          </w:tcPr>
          <w:p w14:paraId="11A91E56" w14:textId="0855879B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6815" w:rsidRPr="000F39AC" w14:paraId="445AE2C7" w14:textId="77777777" w:rsidTr="000F39AC">
        <w:tc>
          <w:tcPr>
            <w:tcW w:w="1504" w:type="dxa"/>
            <w:vMerge/>
            <w:vAlign w:val="center"/>
          </w:tcPr>
          <w:p w14:paraId="2E8F6605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4E499DB0" w14:textId="6DBAC8FA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350" w:type="dxa"/>
            <w:vAlign w:val="center"/>
          </w:tcPr>
          <w:p w14:paraId="79335AE6" w14:textId="67374ACA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94" w:type="dxa"/>
            <w:vMerge/>
            <w:vAlign w:val="center"/>
          </w:tcPr>
          <w:p w14:paraId="42333452" w14:textId="3078B08A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416B16EA" w14:textId="66BDD86A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6815" w:rsidRPr="000F39AC" w14:paraId="3C46F4A1" w14:textId="77777777" w:rsidTr="000F39AC">
        <w:tc>
          <w:tcPr>
            <w:tcW w:w="1504" w:type="dxa"/>
            <w:vMerge/>
            <w:vAlign w:val="center"/>
          </w:tcPr>
          <w:p w14:paraId="29915D16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48ACDECC" w14:textId="09238E4C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0.55</w:t>
            </w:r>
          </w:p>
        </w:tc>
        <w:tc>
          <w:tcPr>
            <w:tcW w:w="1350" w:type="dxa"/>
            <w:vAlign w:val="center"/>
          </w:tcPr>
          <w:p w14:paraId="2AEC0EBA" w14:textId="37BC00AE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/>
            <w:vAlign w:val="center"/>
          </w:tcPr>
          <w:p w14:paraId="3CFDCE83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6FE8425E" w14:textId="77777777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E7507" w:rsidRPr="000F39AC" w14:paraId="12D133AE" w14:textId="77777777" w:rsidTr="000F39AC">
        <w:tc>
          <w:tcPr>
            <w:tcW w:w="1504" w:type="dxa"/>
            <w:vMerge w:val="restart"/>
            <w:vAlign w:val="center"/>
          </w:tcPr>
          <w:p w14:paraId="18DBCBAE" w14:textId="1B33A555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34" w:type="dxa"/>
            <w:vAlign w:val="center"/>
          </w:tcPr>
          <w:p w14:paraId="4321901A" w14:textId="066584BF" w:rsidR="00DE7507" w:rsidRPr="000F39AC" w:rsidRDefault="00DE7507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79A210A1" w14:textId="7FA23A59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 w:val="restart"/>
            <w:vAlign w:val="center"/>
          </w:tcPr>
          <w:p w14:paraId="5964F2DD" w14:textId="4F946AED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72" w:type="dxa"/>
            <w:vMerge w:val="restart"/>
            <w:vAlign w:val="center"/>
          </w:tcPr>
          <w:p w14:paraId="10C5E43A" w14:textId="4C76B613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E7507" w:rsidRPr="000F39AC" w14:paraId="395B6DEA" w14:textId="77777777" w:rsidTr="000F39AC">
        <w:tc>
          <w:tcPr>
            <w:tcW w:w="1504" w:type="dxa"/>
            <w:vMerge/>
            <w:vAlign w:val="center"/>
          </w:tcPr>
          <w:p w14:paraId="2A914FC7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23AE4B5A" w14:textId="3916D3ED" w:rsidR="00DE7507" w:rsidRPr="000F39AC" w:rsidRDefault="00DE7507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350" w:type="dxa"/>
            <w:vAlign w:val="center"/>
          </w:tcPr>
          <w:p w14:paraId="708D8F2A" w14:textId="3BCCFF64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94" w:type="dxa"/>
            <w:vMerge/>
            <w:vAlign w:val="center"/>
          </w:tcPr>
          <w:p w14:paraId="01BA2570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5D3AF1CF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E7507" w:rsidRPr="000F39AC" w14:paraId="3F026DF2" w14:textId="77777777" w:rsidTr="000F39AC">
        <w:tc>
          <w:tcPr>
            <w:tcW w:w="1504" w:type="dxa"/>
            <w:vMerge/>
            <w:vAlign w:val="center"/>
          </w:tcPr>
          <w:p w14:paraId="1EF3CDB7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0A27B6DB" w14:textId="49D36BDE" w:rsidR="00DE7507" w:rsidRPr="000F39AC" w:rsidRDefault="00DE7507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0.1</w:t>
            </w:r>
          </w:p>
        </w:tc>
        <w:tc>
          <w:tcPr>
            <w:tcW w:w="1350" w:type="dxa"/>
            <w:vAlign w:val="center"/>
          </w:tcPr>
          <w:p w14:paraId="309EAD13" w14:textId="2528016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/>
            <w:vAlign w:val="center"/>
          </w:tcPr>
          <w:p w14:paraId="5262909C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2A52A14A" w14:textId="77777777" w:rsidR="00DE7507" w:rsidRPr="000F39AC" w:rsidRDefault="00DE7507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6815" w:rsidRPr="000F39AC" w14:paraId="275A5B67" w14:textId="77777777" w:rsidTr="000F39AC">
        <w:tc>
          <w:tcPr>
            <w:tcW w:w="1504" w:type="dxa"/>
            <w:vMerge w:val="restart"/>
            <w:vAlign w:val="center"/>
          </w:tcPr>
          <w:p w14:paraId="47EA8884" w14:textId="7F256FAE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34" w:type="dxa"/>
            <w:vAlign w:val="center"/>
          </w:tcPr>
          <w:p w14:paraId="0B83FF3B" w14:textId="45EDCDA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61E334A7" w14:textId="4EF7651F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 w:val="restart"/>
            <w:vAlign w:val="center"/>
          </w:tcPr>
          <w:p w14:paraId="6467C9AD" w14:textId="2D434CAF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72" w:type="dxa"/>
            <w:vMerge w:val="restart"/>
            <w:vAlign w:val="center"/>
          </w:tcPr>
          <w:p w14:paraId="7CB0D7F9" w14:textId="09E19471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56815" w:rsidRPr="000F39AC" w14:paraId="1E4A64E8" w14:textId="77777777" w:rsidTr="000F39AC">
        <w:tc>
          <w:tcPr>
            <w:tcW w:w="1504" w:type="dxa"/>
            <w:vMerge/>
            <w:vAlign w:val="center"/>
          </w:tcPr>
          <w:p w14:paraId="7D637D60" w14:textId="7777777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6CCDCAA7" w14:textId="7C4A1A91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350" w:type="dxa"/>
            <w:vAlign w:val="center"/>
          </w:tcPr>
          <w:p w14:paraId="2DE44F65" w14:textId="5A3B57B6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/>
            <w:vAlign w:val="center"/>
          </w:tcPr>
          <w:p w14:paraId="2AC6B0BB" w14:textId="7777777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2376C403" w14:textId="7777777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6815" w:rsidRPr="000F39AC" w14:paraId="142990AF" w14:textId="77777777" w:rsidTr="000F39AC">
        <w:tc>
          <w:tcPr>
            <w:tcW w:w="1504" w:type="dxa"/>
            <w:vMerge/>
            <w:vAlign w:val="center"/>
          </w:tcPr>
          <w:p w14:paraId="5223800B" w14:textId="7777777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4" w:type="dxa"/>
            <w:vAlign w:val="center"/>
          </w:tcPr>
          <w:p w14:paraId="36F4156A" w14:textId="4C5BCD01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0.1</w:t>
            </w:r>
          </w:p>
        </w:tc>
        <w:tc>
          <w:tcPr>
            <w:tcW w:w="1350" w:type="dxa"/>
            <w:vAlign w:val="center"/>
          </w:tcPr>
          <w:p w14:paraId="4CE6612B" w14:textId="78D47D9F" w:rsidR="00356815" w:rsidRPr="000F39AC" w:rsidRDefault="00356815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94" w:type="dxa"/>
            <w:vMerge/>
            <w:vAlign w:val="center"/>
          </w:tcPr>
          <w:p w14:paraId="3D2A8A69" w14:textId="7777777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240CA52E" w14:textId="77777777" w:rsidR="00356815" w:rsidRPr="000F39AC" w:rsidRDefault="00356815" w:rsidP="00DE75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53B00EB" w14:textId="77777777" w:rsidR="007235E8" w:rsidRPr="000F39AC" w:rsidRDefault="007235E8" w:rsidP="007235E8">
      <w:pPr>
        <w:rPr>
          <w:rFonts w:ascii="Times New Roman" w:hAnsi="Times New Roman" w:cs="Times New Roman"/>
          <w:sz w:val="28"/>
          <w:szCs w:val="28"/>
        </w:rPr>
      </w:pPr>
    </w:p>
    <w:p w14:paraId="5161EA4A" w14:textId="77ED9AD4" w:rsidR="00053F43" w:rsidRPr="000F39AC" w:rsidRDefault="00053F43" w:rsidP="00053F4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3. Замена концентраторов коммутаторами</w:t>
      </w:r>
    </w:p>
    <w:p w14:paraId="4E669B55" w14:textId="1BB0D494" w:rsidR="00053F43" w:rsidRPr="000F39AC" w:rsidRDefault="00053F43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На данном этапе концентраторы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2 и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bCs/>
          <w:sz w:val="28"/>
          <w:szCs w:val="28"/>
        </w:rPr>
        <w:t>5 были заменены на коммутаторы 2960</w:t>
      </w:r>
      <w:r w:rsidR="000D1E22" w:rsidRPr="000F39AC">
        <w:rPr>
          <w:rFonts w:ascii="Times New Roman" w:hAnsi="Times New Roman" w:cs="Times New Roman"/>
          <w:bCs/>
          <w:sz w:val="28"/>
          <w:szCs w:val="28"/>
        </w:rPr>
        <w:t>, сеть же осталась в рабочем состоянии (рисунок 8).</w:t>
      </w:r>
    </w:p>
    <w:p w14:paraId="2DBE78A9" w14:textId="77777777" w:rsidR="000D1E22" w:rsidRPr="000F39AC" w:rsidRDefault="000D1E22" w:rsidP="000D1E22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C267943" wp14:editId="5DD24A69">
            <wp:extent cx="3238500" cy="3350948"/>
            <wp:effectExtent l="19050" t="19050" r="19050" b="20955"/>
            <wp:docPr id="92298411" name="Рисунок 8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411" name="Рисунок 8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26" cy="3355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C3670" w14:textId="4820F98E" w:rsidR="000D1E22" w:rsidRPr="000F39AC" w:rsidRDefault="000D1E22" w:rsidP="000F39AC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Сеть после замены концентраторов коммутаторами</w:t>
      </w:r>
    </w:p>
    <w:p w14:paraId="31B7DB34" w14:textId="75613A3F" w:rsidR="00603309" w:rsidRPr="000F39AC" w:rsidRDefault="000D1E22" w:rsidP="006033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После этого был сформирован трафик и были проведены такие же испытания, как и в сети с концентраторами до этого. Результаты испытаний представлены ниже в таблице 2.</w:t>
      </w:r>
    </w:p>
    <w:p w14:paraId="4A4E9F79" w14:textId="12740E05" w:rsidR="000D1E22" w:rsidRPr="000F39AC" w:rsidRDefault="000D1E22" w:rsidP="000F39AC">
      <w:pPr>
        <w:pStyle w:val="ab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формирования трафика сети с коммутаторами</w:t>
      </w:r>
    </w:p>
    <w:tbl>
      <w:tblPr>
        <w:tblStyle w:val="ac"/>
        <w:tblW w:w="9854" w:type="dxa"/>
        <w:tblLayout w:type="fixed"/>
        <w:tblLook w:val="04A0" w:firstRow="1" w:lastRow="0" w:firstColumn="1" w:lastColumn="0" w:noHBand="0" w:noVBand="1"/>
      </w:tblPr>
      <w:tblGrid>
        <w:gridCol w:w="1504"/>
        <w:gridCol w:w="3644"/>
        <w:gridCol w:w="1350"/>
        <w:gridCol w:w="1484"/>
        <w:gridCol w:w="1872"/>
      </w:tblGrid>
      <w:tr w:rsidR="000D1E22" w:rsidRPr="000F39AC" w14:paraId="46F2CEBC" w14:textId="77777777" w:rsidTr="00603309">
        <w:trPr>
          <w:cantSplit/>
        </w:trPr>
        <w:tc>
          <w:tcPr>
            <w:tcW w:w="1504" w:type="dxa"/>
            <w:vAlign w:val="center"/>
          </w:tcPr>
          <w:p w14:paraId="2316C6F9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№ испытания</w:t>
            </w:r>
          </w:p>
        </w:tc>
        <w:tc>
          <w:tcPr>
            <w:tcW w:w="3644" w:type="dxa"/>
            <w:vAlign w:val="center"/>
          </w:tcPr>
          <w:p w14:paraId="3BDC0B1C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Сетевой трафик</w:t>
            </w:r>
          </w:p>
        </w:tc>
        <w:tc>
          <w:tcPr>
            <w:tcW w:w="1350" w:type="dxa"/>
            <w:vAlign w:val="center"/>
          </w:tcPr>
          <w:p w14:paraId="03A3126F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Состояние потока</w:t>
            </w:r>
          </w:p>
        </w:tc>
        <w:tc>
          <w:tcPr>
            <w:tcW w:w="1484" w:type="dxa"/>
            <w:vAlign w:val="center"/>
          </w:tcPr>
          <w:p w14:paraId="2206D6F6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Кол-во потерянных пакетов</w:t>
            </w:r>
          </w:p>
        </w:tc>
        <w:tc>
          <w:tcPr>
            <w:tcW w:w="1872" w:type="dxa"/>
            <w:vAlign w:val="center"/>
          </w:tcPr>
          <w:p w14:paraId="7B715C67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Коэффициент потери пакетов, %</w:t>
            </w:r>
          </w:p>
        </w:tc>
      </w:tr>
      <w:tr w:rsidR="000D1E22" w:rsidRPr="000F39AC" w14:paraId="56A47398" w14:textId="77777777" w:rsidTr="00603309">
        <w:tc>
          <w:tcPr>
            <w:tcW w:w="1504" w:type="dxa"/>
            <w:vMerge w:val="restart"/>
            <w:vAlign w:val="center"/>
          </w:tcPr>
          <w:p w14:paraId="6BF1CAC0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4" w:type="dxa"/>
            <w:vAlign w:val="center"/>
          </w:tcPr>
          <w:p w14:paraId="35FC1A64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238D44DF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Merge w:val="restart"/>
            <w:vAlign w:val="center"/>
          </w:tcPr>
          <w:p w14:paraId="7D97F0FB" w14:textId="1F018CA2" w:rsidR="000D1E22" w:rsidRPr="000F39AC" w:rsidRDefault="00CC1FEB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2" w:type="dxa"/>
            <w:vMerge w:val="restart"/>
            <w:vAlign w:val="center"/>
          </w:tcPr>
          <w:p w14:paraId="4904C272" w14:textId="65036883" w:rsidR="000D1E22" w:rsidRPr="000F39AC" w:rsidRDefault="00CC1FEB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E22" w:rsidRPr="000F39AC" w14:paraId="7CED6F26" w14:textId="77777777" w:rsidTr="00603309">
        <w:tc>
          <w:tcPr>
            <w:tcW w:w="1504" w:type="dxa"/>
            <w:vMerge/>
            <w:vAlign w:val="center"/>
          </w:tcPr>
          <w:p w14:paraId="7DF3626F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7D1442D1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0.035</w:t>
            </w:r>
          </w:p>
        </w:tc>
        <w:tc>
          <w:tcPr>
            <w:tcW w:w="1350" w:type="dxa"/>
            <w:vAlign w:val="center"/>
          </w:tcPr>
          <w:p w14:paraId="0D544DEE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Merge/>
            <w:vAlign w:val="center"/>
          </w:tcPr>
          <w:p w14:paraId="763E5CA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51747D08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E22" w:rsidRPr="000F39AC" w14:paraId="6D09590B" w14:textId="77777777" w:rsidTr="00603309">
        <w:tc>
          <w:tcPr>
            <w:tcW w:w="1504" w:type="dxa"/>
            <w:vMerge/>
            <w:vAlign w:val="center"/>
          </w:tcPr>
          <w:p w14:paraId="3BCDFD7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  <w:vAlign w:val="center"/>
          </w:tcPr>
          <w:p w14:paraId="68809C9C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0.55</w:t>
            </w:r>
          </w:p>
        </w:tc>
        <w:tc>
          <w:tcPr>
            <w:tcW w:w="1350" w:type="dxa"/>
            <w:vAlign w:val="center"/>
          </w:tcPr>
          <w:p w14:paraId="2904EE3B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84" w:type="dxa"/>
            <w:vMerge/>
            <w:vAlign w:val="center"/>
          </w:tcPr>
          <w:p w14:paraId="3D3413F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11EDDB79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E22" w:rsidRPr="000F39AC" w14:paraId="0FAA6A90" w14:textId="77777777" w:rsidTr="00603309">
        <w:tc>
          <w:tcPr>
            <w:tcW w:w="1504" w:type="dxa"/>
            <w:vMerge w:val="restart"/>
            <w:vAlign w:val="center"/>
          </w:tcPr>
          <w:p w14:paraId="1AA9DBA8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44" w:type="dxa"/>
            <w:vAlign w:val="center"/>
          </w:tcPr>
          <w:p w14:paraId="015C7BCD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54060AB0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Merge w:val="restart"/>
            <w:vAlign w:val="center"/>
          </w:tcPr>
          <w:p w14:paraId="06D4EA05" w14:textId="38ED6797" w:rsidR="000D1E22" w:rsidRPr="000F39AC" w:rsidRDefault="00CC1FEB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2" w:type="dxa"/>
            <w:vMerge w:val="restart"/>
            <w:vAlign w:val="center"/>
          </w:tcPr>
          <w:p w14:paraId="312265DC" w14:textId="0D3B5C75" w:rsidR="000D1E22" w:rsidRPr="000F39AC" w:rsidRDefault="00CC1FEB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E22" w:rsidRPr="000F39AC" w14:paraId="45D8CB66" w14:textId="77777777" w:rsidTr="00603309">
        <w:tc>
          <w:tcPr>
            <w:tcW w:w="1504" w:type="dxa"/>
            <w:vMerge/>
            <w:vAlign w:val="center"/>
          </w:tcPr>
          <w:p w14:paraId="17C6CE49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  <w:vAlign w:val="center"/>
          </w:tcPr>
          <w:p w14:paraId="40E4944C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350" w:type="dxa"/>
            <w:vAlign w:val="center"/>
          </w:tcPr>
          <w:p w14:paraId="1C19EFEB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Merge/>
            <w:vAlign w:val="center"/>
          </w:tcPr>
          <w:p w14:paraId="2A15C8B7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20C1CCC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E22" w:rsidRPr="000F39AC" w14:paraId="403EB458" w14:textId="77777777" w:rsidTr="00603309">
        <w:tc>
          <w:tcPr>
            <w:tcW w:w="1504" w:type="dxa"/>
            <w:vMerge/>
            <w:vAlign w:val="center"/>
          </w:tcPr>
          <w:p w14:paraId="28FFE63E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  <w:vAlign w:val="center"/>
          </w:tcPr>
          <w:p w14:paraId="7C30985C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0.55</w:t>
            </w:r>
          </w:p>
        </w:tc>
        <w:tc>
          <w:tcPr>
            <w:tcW w:w="1350" w:type="dxa"/>
            <w:vAlign w:val="center"/>
          </w:tcPr>
          <w:p w14:paraId="6F51F855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84" w:type="dxa"/>
            <w:vMerge/>
            <w:vAlign w:val="center"/>
          </w:tcPr>
          <w:p w14:paraId="36B0B8E9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34B2890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E22" w:rsidRPr="000F39AC" w14:paraId="28F5A793" w14:textId="77777777" w:rsidTr="00603309">
        <w:tc>
          <w:tcPr>
            <w:tcW w:w="1504" w:type="dxa"/>
            <w:vMerge w:val="restart"/>
            <w:vAlign w:val="center"/>
          </w:tcPr>
          <w:p w14:paraId="40996AA9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44" w:type="dxa"/>
            <w:vAlign w:val="center"/>
          </w:tcPr>
          <w:p w14:paraId="589DB54D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354137FF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Merge w:val="restart"/>
            <w:vAlign w:val="center"/>
          </w:tcPr>
          <w:p w14:paraId="220DF021" w14:textId="52EC958A" w:rsidR="000D1E22" w:rsidRPr="000F39AC" w:rsidRDefault="00991FFF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2" w:type="dxa"/>
            <w:vMerge w:val="restart"/>
            <w:vAlign w:val="center"/>
          </w:tcPr>
          <w:p w14:paraId="0BC1E833" w14:textId="610F6B6C" w:rsidR="000D1E22" w:rsidRPr="000F39AC" w:rsidRDefault="00991FFF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E22" w:rsidRPr="000F39AC" w14:paraId="401DE859" w14:textId="77777777" w:rsidTr="00603309">
        <w:tc>
          <w:tcPr>
            <w:tcW w:w="1504" w:type="dxa"/>
            <w:vMerge/>
            <w:vAlign w:val="center"/>
          </w:tcPr>
          <w:p w14:paraId="732A6AF8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  <w:vAlign w:val="center"/>
          </w:tcPr>
          <w:p w14:paraId="3D56B19E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350" w:type="dxa"/>
            <w:vAlign w:val="center"/>
          </w:tcPr>
          <w:p w14:paraId="41E8C840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84" w:type="dxa"/>
            <w:vMerge/>
            <w:vAlign w:val="center"/>
          </w:tcPr>
          <w:p w14:paraId="1A570E87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18D50B44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E22" w:rsidRPr="000F39AC" w14:paraId="12D16266" w14:textId="77777777" w:rsidTr="00603309">
        <w:tc>
          <w:tcPr>
            <w:tcW w:w="1504" w:type="dxa"/>
            <w:vMerge/>
            <w:vAlign w:val="center"/>
          </w:tcPr>
          <w:p w14:paraId="56678475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  <w:vAlign w:val="center"/>
          </w:tcPr>
          <w:p w14:paraId="5C516C72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0.55</w:t>
            </w:r>
          </w:p>
        </w:tc>
        <w:tc>
          <w:tcPr>
            <w:tcW w:w="1350" w:type="dxa"/>
            <w:vAlign w:val="center"/>
          </w:tcPr>
          <w:p w14:paraId="3ABA397D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Merge/>
            <w:vAlign w:val="center"/>
          </w:tcPr>
          <w:p w14:paraId="153C55B7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Merge/>
            <w:vAlign w:val="center"/>
          </w:tcPr>
          <w:p w14:paraId="46B11723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E22" w:rsidRPr="000F39AC" w14:paraId="4760CDBE" w14:textId="77777777" w:rsidTr="00603309">
        <w:tc>
          <w:tcPr>
            <w:tcW w:w="1504" w:type="dxa"/>
            <w:vAlign w:val="center"/>
          </w:tcPr>
          <w:p w14:paraId="05B89DE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44" w:type="dxa"/>
            <w:vAlign w:val="center"/>
          </w:tcPr>
          <w:p w14:paraId="168D6468" w14:textId="77777777" w:rsidR="000D1E22" w:rsidRPr="000F39AC" w:rsidRDefault="000D1E22" w:rsidP="00144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350" w:type="dxa"/>
            <w:vAlign w:val="center"/>
          </w:tcPr>
          <w:p w14:paraId="4951AEF1" w14:textId="77777777" w:rsidR="000D1E22" w:rsidRPr="000F39AC" w:rsidRDefault="000D1E22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84" w:type="dxa"/>
            <w:vAlign w:val="center"/>
          </w:tcPr>
          <w:p w14:paraId="5DB12020" w14:textId="3067EE70" w:rsidR="000D1E22" w:rsidRPr="000F39AC" w:rsidRDefault="00991FFF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2" w:type="dxa"/>
            <w:vAlign w:val="center"/>
          </w:tcPr>
          <w:p w14:paraId="6F2A5DE3" w14:textId="26ABA276" w:rsidR="000D1E22" w:rsidRPr="000F39AC" w:rsidRDefault="00991FFF" w:rsidP="000F3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4C0E6BB" w14:textId="19411654" w:rsidR="00603309" w:rsidRPr="00603309" w:rsidRDefault="00603309" w:rsidP="000D1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1559"/>
        <w:gridCol w:w="1843"/>
      </w:tblGrid>
      <w:tr w:rsidR="00603309" w14:paraId="3B268848" w14:textId="77777777" w:rsidTr="00603309">
        <w:tc>
          <w:tcPr>
            <w:tcW w:w="1526" w:type="dxa"/>
            <w:vMerge w:val="restart"/>
            <w:vAlign w:val="center"/>
          </w:tcPr>
          <w:p w14:paraId="5AE70A81" w14:textId="77777777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6C8ADEDD" w14:textId="09F47F84" w:rsidR="00603309" w:rsidRP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417" w:type="dxa"/>
            <w:vAlign w:val="center"/>
          </w:tcPr>
          <w:p w14:paraId="2694A29F" w14:textId="22E6819D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Merge w:val="restart"/>
            <w:vAlign w:val="center"/>
          </w:tcPr>
          <w:p w14:paraId="2F2F7B9D" w14:textId="77777777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BA6054F" w14:textId="77777777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309" w14:paraId="45D63C7E" w14:textId="77777777" w:rsidTr="00603309">
        <w:tc>
          <w:tcPr>
            <w:tcW w:w="1526" w:type="dxa"/>
            <w:vMerge/>
            <w:vAlign w:val="center"/>
          </w:tcPr>
          <w:p w14:paraId="5047112A" w14:textId="77777777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16A5E62" w14:textId="03CCB01E" w:rsidR="00603309" w:rsidRP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 – PC7, Traffic Generator, N = 870, T = 0.1</w:t>
            </w:r>
          </w:p>
        </w:tc>
        <w:tc>
          <w:tcPr>
            <w:tcW w:w="1417" w:type="dxa"/>
            <w:vAlign w:val="center"/>
          </w:tcPr>
          <w:p w14:paraId="78B3C58B" w14:textId="0007272D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Merge/>
            <w:vAlign w:val="center"/>
          </w:tcPr>
          <w:p w14:paraId="23AE4D93" w14:textId="77777777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70E2BF6A" w14:textId="77777777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309" w14:paraId="213FD961" w14:textId="77777777" w:rsidTr="00603309">
        <w:tc>
          <w:tcPr>
            <w:tcW w:w="1526" w:type="dxa"/>
            <w:vMerge w:val="restart"/>
            <w:vAlign w:val="center"/>
          </w:tcPr>
          <w:p w14:paraId="46DB98B2" w14:textId="56164806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  <w:vAlign w:val="center"/>
          </w:tcPr>
          <w:p w14:paraId="717DC638" w14:textId="5E8D151C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 – PC8, ping, n = 100</w:t>
            </w:r>
          </w:p>
        </w:tc>
        <w:tc>
          <w:tcPr>
            <w:tcW w:w="1417" w:type="dxa"/>
            <w:vAlign w:val="center"/>
          </w:tcPr>
          <w:p w14:paraId="012A3F38" w14:textId="2D76933C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Merge w:val="restart"/>
            <w:vAlign w:val="center"/>
          </w:tcPr>
          <w:p w14:paraId="4CC7F7F9" w14:textId="123DD692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vMerge w:val="restart"/>
            <w:vAlign w:val="center"/>
          </w:tcPr>
          <w:p w14:paraId="2E80E0E1" w14:textId="695D58F5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03309" w14:paraId="060F6DE3" w14:textId="77777777" w:rsidTr="00603309">
        <w:tc>
          <w:tcPr>
            <w:tcW w:w="1526" w:type="dxa"/>
            <w:vMerge/>
          </w:tcPr>
          <w:p w14:paraId="29831636" w14:textId="77777777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24F7E365" w14:textId="656FC570" w:rsidR="00603309" w:rsidRP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417" w:type="dxa"/>
            <w:vAlign w:val="center"/>
          </w:tcPr>
          <w:p w14:paraId="54DB61FF" w14:textId="38FB2CE1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Merge/>
          </w:tcPr>
          <w:p w14:paraId="7F4B5856" w14:textId="77777777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888E03E" w14:textId="77777777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309" w14:paraId="02E25725" w14:textId="77777777" w:rsidTr="00603309">
        <w:tc>
          <w:tcPr>
            <w:tcW w:w="1526" w:type="dxa"/>
            <w:vMerge/>
          </w:tcPr>
          <w:p w14:paraId="18F75C42" w14:textId="77777777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649B0BB1" w14:textId="0BF6339B" w:rsidR="00603309" w:rsidRP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 – PC7, Traffic Generator, N = 320, T = 0.001</w:t>
            </w:r>
          </w:p>
        </w:tc>
        <w:tc>
          <w:tcPr>
            <w:tcW w:w="1417" w:type="dxa"/>
            <w:vAlign w:val="center"/>
          </w:tcPr>
          <w:p w14:paraId="2B1C7C97" w14:textId="16F5912D" w:rsidR="00603309" w:rsidRDefault="00603309" w:rsidP="006033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9" w:type="dxa"/>
            <w:vMerge/>
          </w:tcPr>
          <w:p w14:paraId="7EE466EC" w14:textId="77777777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B4D632C" w14:textId="77777777" w:rsidR="00603309" w:rsidRDefault="00603309" w:rsidP="00603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A4EC01" w14:textId="77777777" w:rsidR="00603309" w:rsidRPr="00603309" w:rsidRDefault="00603309" w:rsidP="000D1E22">
      <w:pPr>
        <w:rPr>
          <w:rFonts w:ascii="Times New Roman" w:hAnsi="Times New Roman" w:cs="Times New Roman"/>
          <w:sz w:val="24"/>
          <w:szCs w:val="24"/>
        </w:rPr>
      </w:pPr>
    </w:p>
    <w:p w14:paraId="6EA34D73" w14:textId="70B909B1" w:rsidR="009F0373" w:rsidRPr="000F39AC" w:rsidRDefault="009F0373" w:rsidP="009F037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4. Создание статической маршрутизации</w:t>
      </w:r>
    </w:p>
    <w:p w14:paraId="28DCF62A" w14:textId="59F265CD" w:rsidR="009F0373" w:rsidRPr="000F39AC" w:rsidRDefault="009F0373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Для выполнения данной задачи в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Cisco</w:t>
      </w:r>
      <w:r w:rsidRPr="001D19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Packet</w:t>
      </w:r>
      <w:r w:rsidRPr="001D19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sz w:val="28"/>
          <w:szCs w:val="28"/>
          <w:lang w:val="en-US"/>
        </w:rPr>
        <w:t>Tracer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 была создана новая сеть, включающая в себя маршрутизаторы, коммутаторы, а также рабочие станции (рисунок 9). Все устройства были переименованы в соответствии с заданием.</w:t>
      </w:r>
    </w:p>
    <w:p w14:paraId="37437D1E" w14:textId="77777777" w:rsidR="009F0373" w:rsidRPr="000F39AC" w:rsidRDefault="009F0373" w:rsidP="009F037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FB7E03" wp14:editId="3B0C4CE5">
            <wp:extent cx="3059430" cy="2508473"/>
            <wp:effectExtent l="19050" t="19050" r="26670" b="25400"/>
            <wp:docPr id="15980011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1173" name="Рисунок 15980011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48" cy="2510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8B68" w14:textId="7DFE83A6" w:rsidR="009F0373" w:rsidRPr="000F39AC" w:rsidRDefault="009F0373" w:rsidP="009F037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новая созданная сеть</w:t>
      </w:r>
    </w:p>
    <w:p w14:paraId="584F209F" w14:textId="529E0427" w:rsidR="009F0373" w:rsidRPr="000F39AC" w:rsidRDefault="005B689E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Первым делом было необходимо задать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 xml:space="preserve"> адреса сетевым интерфейсам маршрутизаторов. Это было сделано с помощью ввода команд в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0F39AC">
        <w:rPr>
          <w:rFonts w:ascii="Times New Roman" w:hAnsi="Times New Roman" w:cs="Times New Roman"/>
          <w:sz w:val="28"/>
          <w:szCs w:val="28"/>
        </w:rPr>
        <w:t xml:space="preserve">, в частности с помощью команды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Pr="000F39AC">
        <w:rPr>
          <w:rFonts w:ascii="Times New Roman" w:hAnsi="Times New Roman" w:cs="Times New Roman"/>
          <w:sz w:val="28"/>
          <w:szCs w:val="28"/>
        </w:rPr>
        <w:t xml:space="preserve"> (рисунок 10).</w:t>
      </w:r>
    </w:p>
    <w:p w14:paraId="0A921218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51AB2D" wp14:editId="1DC44435">
            <wp:extent cx="4530090" cy="2314905"/>
            <wp:effectExtent l="19050" t="19050" r="22860" b="28575"/>
            <wp:docPr id="16174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3928" name="Рисунок 16174539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35" cy="2317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0D392" w14:textId="3F9B4D64" w:rsidR="005B689E" w:rsidRPr="000F39AC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настройка IP адресов интерфейсов роутера R2</w:t>
      </w:r>
    </w:p>
    <w:p w14:paraId="1E945B9A" w14:textId="58C98317" w:rsidR="005B689E" w:rsidRPr="000F39AC" w:rsidRDefault="005B689E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то же самое было сделано и на коммутаторах, но уже с помощью команды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r w:rsidRPr="000F39AC">
        <w:rPr>
          <w:rFonts w:ascii="Times New Roman" w:hAnsi="Times New Roman" w:cs="Times New Roman"/>
          <w:sz w:val="28"/>
          <w:szCs w:val="28"/>
        </w:rPr>
        <w:t xml:space="preserve"> (рисунок 11).</w:t>
      </w:r>
    </w:p>
    <w:p w14:paraId="46C5923D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8BC9" wp14:editId="73E9BE3A">
            <wp:extent cx="4076700" cy="1374468"/>
            <wp:effectExtent l="19050" t="19050" r="19050" b="16510"/>
            <wp:docPr id="1055922559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2559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966" cy="1375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A8EEA" w14:textId="39AFD0CE" w:rsidR="005B689E" w:rsidRPr="000F39AC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настройка ip адреса интерфейса управления коммутатора S1</w:t>
      </w:r>
    </w:p>
    <w:p w14:paraId="2DF32B17" w14:textId="47A31518" w:rsidR="005B689E" w:rsidRPr="00F71C3A" w:rsidRDefault="004F43A6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 xml:space="preserve">-адреса также были даны и клиентским компьютерам, однако это уже было сделано с помощью графического интерфейса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Cisco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Packet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Tracer</w:t>
      </w:r>
      <w:r w:rsidRPr="000F39AC">
        <w:rPr>
          <w:rFonts w:ascii="Times New Roman" w:hAnsi="Times New Roman" w:cs="Times New Roman"/>
          <w:sz w:val="28"/>
          <w:szCs w:val="28"/>
        </w:rPr>
        <w:t xml:space="preserve">. Таким образом, после настройки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sz w:val="28"/>
          <w:szCs w:val="28"/>
        </w:rPr>
        <w:t xml:space="preserve">-адресов интерфейсов всех устройств, была установлена связь между соседними маршрутизаторами на физическом и канальном уровнях по последовательному сетевому интерфейсу. Чтобы проверить это, была использована утилита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0F39AC">
        <w:rPr>
          <w:rFonts w:ascii="Times New Roman" w:hAnsi="Times New Roman" w:cs="Times New Roman"/>
          <w:sz w:val="28"/>
          <w:szCs w:val="28"/>
        </w:rPr>
        <w:t xml:space="preserve">. Как видно (рисунок 12), маршрутизатор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 xml:space="preserve">2 получает пакеты от маршрутизатора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>1.</w:t>
      </w:r>
    </w:p>
    <w:p w14:paraId="77DA20D6" w14:textId="77777777" w:rsidR="004F43A6" w:rsidRPr="000F39AC" w:rsidRDefault="004F43A6" w:rsidP="004F43A6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EFC11" wp14:editId="672284EA">
            <wp:extent cx="4438650" cy="790243"/>
            <wp:effectExtent l="19050" t="19050" r="19050" b="10160"/>
            <wp:docPr id="61320934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9343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67" cy="791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A935" w14:textId="015E14A0" w:rsidR="004F43A6" w:rsidRPr="000F39AC" w:rsidRDefault="004F43A6" w:rsidP="004F43A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успешная доставка пакетов от R1 к R2</w:t>
      </w:r>
    </w:p>
    <w:p w14:paraId="651E6044" w14:textId="3A5A3F43" w:rsidR="004F43A6" w:rsidRPr="000F39AC" w:rsidRDefault="004F43A6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lastRenderedPageBreak/>
        <w:t xml:space="preserve">При этом устройства также </w:t>
      </w:r>
      <w:r w:rsidR="00582861" w:rsidRPr="000F39AC">
        <w:rPr>
          <w:rFonts w:ascii="Times New Roman" w:hAnsi="Times New Roman" w:cs="Times New Roman"/>
          <w:sz w:val="28"/>
          <w:szCs w:val="28"/>
        </w:rPr>
        <w:t xml:space="preserve">могут также пересылать данные соседним объектам своей сети. Например, с маршрутизатора </w:t>
      </w:r>
      <w:r w:rsidR="00582861"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82861" w:rsidRPr="000F39AC">
        <w:rPr>
          <w:rFonts w:ascii="Times New Roman" w:hAnsi="Times New Roman" w:cs="Times New Roman"/>
          <w:sz w:val="28"/>
          <w:szCs w:val="28"/>
        </w:rPr>
        <w:t xml:space="preserve">1 успешно доходят пакеты до хоста </w:t>
      </w:r>
      <w:r w:rsidR="00582861" w:rsidRPr="000F39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82861" w:rsidRPr="000F39AC">
        <w:rPr>
          <w:rFonts w:ascii="Times New Roman" w:hAnsi="Times New Roman" w:cs="Times New Roman"/>
          <w:sz w:val="28"/>
          <w:szCs w:val="28"/>
        </w:rPr>
        <w:t>1 (рисунок 13).</w:t>
      </w:r>
    </w:p>
    <w:p w14:paraId="0079EB03" w14:textId="77777777" w:rsidR="00582861" w:rsidRPr="000F39AC" w:rsidRDefault="00582861" w:rsidP="00582861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E5115" wp14:editId="250B2A82">
            <wp:extent cx="4290432" cy="777307"/>
            <wp:effectExtent l="19050" t="19050" r="15240" b="22860"/>
            <wp:docPr id="1828098716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8716" name="Рисунок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77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43854" w14:textId="70D8F2C7" w:rsidR="00582861" w:rsidRPr="000F39AC" w:rsidRDefault="00582861" w:rsidP="00582861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доставка данных между объектами одной сети</w:t>
      </w:r>
    </w:p>
    <w:p w14:paraId="4FCF5873" w14:textId="46E3B241" w:rsidR="00582861" w:rsidRPr="000F39AC" w:rsidRDefault="00582861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Далее с помощью команды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route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 были настроены статические маршруты на маршрутизаторы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2 к сетям локальных компьютеров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1 и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bCs/>
          <w:sz w:val="28"/>
          <w:szCs w:val="28"/>
        </w:rPr>
        <w:t>3 (рисунок 14).</w:t>
      </w:r>
    </w:p>
    <w:p w14:paraId="58C7924C" w14:textId="77777777" w:rsidR="00582861" w:rsidRPr="000F39AC" w:rsidRDefault="00582861" w:rsidP="00582861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92A79E" wp14:editId="42358C5E">
            <wp:extent cx="3772227" cy="731583"/>
            <wp:effectExtent l="19050" t="19050" r="19050" b="11430"/>
            <wp:docPr id="467239861" name="Рисунок 5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9861" name="Рисунок 5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731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40CEE" w14:textId="50DF83D3" w:rsidR="00582861" w:rsidRPr="00FC60FC" w:rsidRDefault="00582861" w:rsidP="00582861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настройка статических маршрутов</w:t>
      </w:r>
    </w:p>
    <w:p w14:paraId="0CA62EA2" w14:textId="062C080F" w:rsidR="00582861" w:rsidRPr="000F39AC" w:rsidRDefault="00582861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на маршрутизаторе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>1 был задан маршрут по умолчанию</w:t>
      </w:r>
      <w:r w:rsidR="00DB3B44" w:rsidRPr="000F39AC">
        <w:rPr>
          <w:rFonts w:ascii="Times New Roman" w:hAnsi="Times New Roman" w:cs="Times New Roman"/>
          <w:sz w:val="28"/>
          <w:szCs w:val="28"/>
        </w:rPr>
        <w:t xml:space="preserve"> к сетям других локальных компьютеров (рисунок 15). Трафик будет идти на маршрутизатор </w:t>
      </w:r>
      <w:r w:rsidR="00DB3B44"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3B44" w:rsidRPr="000F39AC">
        <w:rPr>
          <w:rFonts w:ascii="Times New Roman" w:hAnsi="Times New Roman" w:cs="Times New Roman"/>
          <w:sz w:val="28"/>
          <w:szCs w:val="28"/>
        </w:rPr>
        <w:t xml:space="preserve">2, где уже будет решаться, куда он пойдет дальше. То же самое было сделано и на маршрутизаторе </w:t>
      </w:r>
      <w:r w:rsidR="00DB3B44"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3B44" w:rsidRPr="000F39AC">
        <w:rPr>
          <w:rFonts w:ascii="Times New Roman" w:hAnsi="Times New Roman" w:cs="Times New Roman"/>
          <w:sz w:val="28"/>
          <w:szCs w:val="28"/>
        </w:rPr>
        <w:t>3.</w:t>
      </w:r>
    </w:p>
    <w:p w14:paraId="6306ACDA" w14:textId="77777777" w:rsidR="00DB3B44" w:rsidRPr="000F39AC" w:rsidRDefault="00DB3B44" w:rsidP="00DB3B44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C04C1D" wp14:editId="6AC45603">
            <wp:extent cx="3711262" cy="586791"/>
            <wp:effectExtent l="19050" t="19050" r="22860" b="22860"/>
            <wp:docPr id="650098059" name="Рисунок 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8059" name="Рисунок 6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86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EB934" w14:textId="757DD633" w:rsidR="00DB3B44" w:rsidRPr="00FC60FC" w:rsidRDefault="00DB3B44" w:rsidP="00DB3B44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настройка маршрута по умолчанию</w:t>
      </w:r>
    </w:p>
    <w:p w14:paraId="50D4C501" w14:textId="64C3C449" w:rsidR="00582861" w:rsidRPr="000F39AC" w:rsidRDefault="00347EC2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После выполнения всех этих действия пересылка пакетов по протоколу </w:t>
      </w:r>
      <w:r w:rsidRPr="000F39AC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0F39AC">
        <w:rPr>
          <w:rFonts w:ascii="Times New Roman" w:hAnsi="Times New Roman" w:cs="Times New Roman"/>
          <w:bCs/>
          <w:sz w:val="28"/>
          <w:szCs w:val="28"/>
        </w:rPr>
        <w:t xml:space="preserve"> стала доступно по всем объектам сети.</w:t>
      </w:r>
      <w:r w:rsidR="00014C0B" w:rsidRPr="000F39AC">
        <w:rPr>
          <w:rFonts w:ascii="Times New Roman" w:hAnsi="Times New Roman" w:cs="Times New Roman"/>
          <w:bCs/>
          <w:sz w:val="28"/>
          <w:szCs w:val="28"/>
        </w:rPr>
        <w:t xml:space="preserve"> Например, утилита </w:t>
      </w:r>
      <w:r w:rsidR="00014C0B" w:rsidRPr="000F39AC">
        <w:rPr>
          <w:rFonts w:ascii="Times New Roman" w:hAnsi="Times New Roman" w:cs="Times New Roman"/>
          <w:bCs/>
          <w:sz w:val="28"/>
          <w:szCs w:val="28"/>
          <w:lang w:val="en-US"/>
        </w:rPr>
        <w:t>ping</w:t>
      </w:r>
      <w:r w:rsidR="00014C0B" w:rsidRPr="000F39AC">
        <w:rPr>
          <w:rFonts w:ascii="Times New Roman" w:hAnsi="Times New Roman" w:cs="Times New Roman"/>
          <w:bCs/>
          <w:sz w:val="28"/>
          <w:szCs w:val="28"/>
        </w:rPr>
        <w:t xml:space="preserve"> успешно работает с компьютера </w:t>
      </w:r>
      <w:r w:rsidR="00014C0B" w:rsidRPr="000F39A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014C0B" w:rsidRPr="000F39AC">
        <w:rPr>
          <w:rFonts w:ascii="Times New Roman" w:hAnsi="Times New Roman" w:cs="Times New Roman"/>
          <w:bCs/>
          <w:sz w:val="28"/>
          <w:szCs w:val="28"/>
        </w:rPr>
        <w:t xml:space="preserve">1 до компьютера </w:t>
      </w:r>
      <w:r w:rsidR="00014C0B" w:rsidRPr="000F39AC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014C0B" w:rsidRPr="000F39AC">
        <w:rPr>
          <w:rFonts w:ascii="Times New Roman" w:hAnsi="Times New Roman" w:cs="Times New Roman"/>
          <w:bCs/>
          <w:sz w:val="28"/>
          <w:szCs w:val="28"/>
        </w:rPr>
        <w:t>3, находящегося в другой сети (рисунок 16).</w:t>
      </w:r>
    </w:p>
    <w:p w14:paraId="484FA9F6" w14:textId="77777777" w:rsidR="00014C0B" w:rsidRPr="000F39AC" w:rsidRDefault="00014C0B" w:rsidP="00014C0B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FB952CA" wp14:editId="79B5F74C">
            <wp:extent cx="3406435" cy="1623201"/>
            <wp:effectExtent l="19050" t="19050" r="22860" b="15240"/>
            <wp:docPr id="1056328788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8788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23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B2AC6" w14:textId="65C21CDB" w:rsidR="00014C0B" w:rsidRPr="00FC60FC" w:rsidRDefault="00014C0B" w:rsidP="00014C0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успешная доставка пакетов из одной сети в другую</w:t>
      </w:r>
    </w:p>
    <w:p w14:paraId="58AED400" w14:textId="6373132B" w:rsidR="003B3ED1" w:rsidRPr="00F71C3A" w:rsidRDefault="003B3ED1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была выполнена команда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0F39AC">
        <w:rPr>
          <w:rFonts w:ascii="Times New Roman" w:hAnsi="Times New Roman" w:cs="Times New Roman"/>
          <w:sz w:val="28"/>
          <w:szCs w:val="28"/>
        </w:rPr>
        <w:t xml:space="preserve"> между устройствами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sz w:val="28"/>
          <w:szCs w:val="28"/>
        </w:rPr>
        <w:t xml:space="preserve">1 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sz w:val="28"/>
          <w:szCs w:val="28"/>
        </w:rPr>
        <w:t xml:space="preserve">5, а в режиме симуляции было рассмотрено, как происходит процесс обмена данными между узлами. Сначала пакет был отправлен на коммутатор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39AC">
        <w:rPr>
          <w:rFonts w:ascii="Times New Roman" w:hAnsi="Times New Roman" w:cs="Times New Roman"/>
          <w:sz w:val="28"/>
          <w:szCs w:val="28"/>
        </w:rPr>
        <w:t xml:space="preserve">1, от него к маршрутизатору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 xml:space="preserve">1. После пакет пошел к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 xml:space="preserve">2,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 xml:space="preserve">3, коммутатору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39AC">
        <w:rPr>
          <w:rFonts w:ascii="Times New Roman" w:hAnsi="Times New Roman" w:cs="Times New Roman"/>
          <w:sz w:val="28"/>
          <w:szCs w:val="28"/>
        </w:rPr>
        <w:t xml:space="preserve">3 и, наконец, компьютеру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sz w:val="28"/>
          <w:szCs w:val="28"/>
        </w:rPr>
        <w:t xml:space="preserve">5. Затем ответ от устройства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sz w:val="28"/>
          <w:szCs w:val="28"/>
        </w:rPr>
        <w:t xml:space="preserve">5 был направлен устройству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39AC">
        <w:rPr>
          <w:rFonts w:ascii="Times New Roman" w:hAnsi="Times New Roman" w:cs="Times New Roman"/>
          <w:sz w:val="28"/>
          <w:szCs w:val="28"/>
        </w:rPr>
        <w:t>1 по такому же маршруту.</w:t>
      </w:r>
    </w:p>
    <w:p w14:paraId="4C5604BC" w14:textId="29758C00" w:rsidR="00A97838" w:rsidRPr="000F39AC" w:rsidRDefault="00A97838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 этом процессе важную роль сыграл протокол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F39AC">
        <w:rPr>
          <w:rFonts w:ascii="Times New Roman" w:hAnsi="Times New Roman" w:cs="Times New Roman"/>
          <w:sz w:val="28"/>
          <w:szCs w:val="28"/>
        </w:rPr>
        <w:t>.</w:t>
      </w:r>
      <w:r w:rsidRPr="000F39AC">
        <w:rPr>
          <w:rFonts w:ascii="Times New Roman" w:hAnsi="Times New Roman" w:cs="Times New Roman"/>
          <w:sz w:val="24"/>
          <w:szCs w:val="24"/>
        </w:rPr>
        <w:t xml:space="preserve"> </w:t>
      </w:r>
      <w:r w:rsidRPr="000F39AC">
        <w:rPr>
          <w:rFonts w:ascii="Times New Roman" w:hAnsi="Times New Roman" w:cs="Times New Roman"/>
          <w:sz w:val="28"/>
          <w:szCs w:val="28"/>
        </w:rPr>
        <w:t xml:space="preserve">Когда компьютер (P1) пытается отправить ICMP-запрос на другой компьютер (P5), он должен знать MAC-адрес шлюза (например,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39AC">
        <w:rPr>
          <w:rFonts w:ascii="Times New Roman" w:hAnsi="Times New Roman" w:cs="Times New Roman"/>
          <w:sz w:val="28"/>
          <w:szCs w:val="28"/>
        </w:rPr>
        <w:t xml:space="preserve">1). P1 отправляет ARP-запрос, чтобы его узнать. Шлюз получается этот запрос и отвечает своим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F39AC">
        <w:rPr>
          <w:rFonts w:ascii="Times New Roman" w:hAnsi="Times New Roman" w:cs="Times New Roman"/>
          <w:sz w:val="28"/>
          <w:szCs w:val="28"/>
        </w:rPr>
        <w:t xml:space="preserve">-адресом – это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F39AC">
        <w:rPr>
          <w:rFonts w:ascii="Times New Roman" w:hAnsi="Times New Roman" w:cs="Times New Roman"/>
          <w:sz w:val="28"/>
          <w:szCs w:val="28"/>
        </w:rPr>
        <w:t>-ответ. После этого P1 знает, куда отправлять ICMP-запрос. Он отправляет пакет на MAC-адрес шлюза. Шлюз передает этот пакет дальше к P5, который также использует ARP, чтобы узнать MAC-адрес своего шлюза.</w:t>
      </w:r>
    </w:p>
    <w:p w14:paraId="1B904603" w14:textId="634F8524" w:rsidR="00A97838" w:rsidRDefault="00A97838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Именно из-за протокола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F39AC">
        <w:rPr>
          <w:rFonts w:ascii="Times New Roman" w:hAnsi="Times New Roman" w:cs="Times New Roman"/>
          <w:sz w:val="28"/>
          <w:szCs w:val="28"/>
        </w:rPr>
        <w:t xml:space="preserve"> при первой работе утилиты </w:t>
      </w:r>
      <w:r w:rsidRPr="001D1966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0F39AC">
        <w:rPr>
          <w:rFonts w:ascii="Times New Roman" w:hAnsi="Times New Roman" w:cs="Times New Roman"/>
          <w:sz w:val="28"/>
          <w:szCs w:val="28"/>
        </w:rPr>
        <w:t xml:space="preserve"> один или несколько запросов из 4 не проходят. При доставке первого запроса компьютер не знает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F39AC">
        <w:rPr>
          <w:rFonts w:ascii="Times New Roman" w:hAnsi="Times New Roman" w:cs="Times New Roman"/>
          <w:sz w:val="28"/>
          <w:szCs w:val="28"/>
        </w:rPr>
        <w:t xml:space="preserve">-адрес устройства, которому хочет послать пакет, поэтому вместо доставки пакета начинает действовать протокол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0F39AC">
        <w:rPr>
          <w:rFonts w:ascii="Times New Roman" w:hAnsi="Times New Roman" w:cs="Times New Roman"/>
          <w:sz w:val="28"/>
          <w:szCs w:val="28"/>
        </w:rPr>
        <w:t xml:space="preserve">, пытаясь найти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F39AC">
        <w:rPr>
          <w:rFonts w:ascii="Times New Roman" w:hAnsi="Times New Roman" w:cs="Times New Roman"/>
          <w:sz w:val="28"/>
          <w:szCs w:val="28"/>
        </w:rPr>
        <w:t>-адрес нужного устройства.</w:t>
      </w:r>
    </w:p>
    <w:p w14:paraId="3BB11C87" w14:textId="25517103" w:rsidR="00FC60FC" w:rsidRPr="000F39AC" w:rsidRDefault="00FC60FC" w:rsidP="00FC60FC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Настройка динамической маршрутизации</w:t>
      </w:r>
    </w:p>
    <w:p w14:paraId="62D90C13" w14:textId="6278454E" w:rsidR="00FC60FC" w:rsidRDefault="00FC60FC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первым делом было необходимо просмотреть существующие таблицы маршрутизации на маршрутизаторах. Это можно сделать, воспользовавшись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C6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вбив туда команду </w:t>
      </w:r>
      <w:r w:rsidRPr="00FC60FC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FC6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0FC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FC6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0FC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 w:rsidRPr="00FC60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видно из рисунка 17, для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60F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успешно вывелась таблица маршрутизации с указанными маршрутами, часть из которых была добавлена при выполнении предыдущего задания лабораторной работы.</w:t>
      </w:r>
    </w:p>
    <w:p w14:paraId="5DAE9BE6" w14:textId="77777777" w:rsidR="00FC60FC" w:rsidRDefault="00FC60FC" w:rsidP="00FC60F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ACEA8F" wp14:editId="0402866E">
            <wp:extent cx="5014395" cy="1981372"/>
            <wp:effectExtent l="19050" t="19050" r="15240" b="19050"/>
            <wp:docPr id="1673995719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5719" name="Рисунок 8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81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CA0F2" w14:textId="4989700A" w:rsidR="00FC60FC" w:rsidRPr="00F71C3A" w:rsidRDefault="00FC60FC" w:rsidP="00FC60FC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маршрутизации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</w:p>
    <w:p w14:paraId="79304C17" w14:textId="141BA102" w:rsidR="00FC60FC" w:rsidRDefault="00FC60FC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 всех маршрутизаторах была включена поддержка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93248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932480" w:rsidRPr="00932480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932480" w:rsidRPr="0093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2480" w:rsidRPr="00932480">
        <w:rPr>
          <w:rFonts w:ascii="Times New Roman" w:hAnsi="Times New Roman" w:cs="Times New Roman"/>
          <w:b/>
          <w:bCs/>
          <w:sz w:val="28"/>
          <w:szCs w:val="28"/>
          <w:lang w:val="en-US"/>
        </w:rPr>
        <w:t>rip</w:t>
      </w:r>
      <w:r w:rsidR="00932480" w:rsidRPr="00932480">
        <w:rPr>
          <w:rFonts w:ascii="Times New Roman" w:hAnsi="Times New Roman" w:cs="Times New Roman"/>
          <w:sz w:val="28"/>
          <w:szCs w:val="28"/>
        </w:rPr>
        <w:t xml:space="preserve">. </w:t>
      </w:r>
      <w:r w:rsidR="00932480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932480" w:rsidRPr="00932480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="00932480" w:rsidRPr="00932480">
        <w:rPr>
          <w:rFonts w:ascii="Times New Roman" w:hAnsi="Times New Roman" w:cs="Times New Roman"/>
          <w:sz w:val="28"/>
          <w:szCs w:val="28"/>
        </w:rPr>
        <w:t xml:space="preserve"> </w:t>
      </w:r>
      <w:r w:rsidR="00932480">
        <w:rPr>
          <w:rFonts w:ascii="Times New Roman" w:hAnsi="Times New Roman" w:cs="Times New Roman"/>
          <w:sz w:val="28"/>
          <w:szCs w:val="28"/>
        </w:rPr>
        <w:t xml:space="preserve">к протоколу были подключены все необходимые сети. После этого таблицы маршрутизации были обновлены. Например, на рисунке 18 видно, что в таблице маршрутизации маршрутизатора </w:t>
      </w:r>
      <w:r w:rsidR="009324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2480" w:rsidRPr="00932480">
        <w:rPr>
          <w:rFonts w:ascii="Times New Roman" w:hAnsi="Times New Roman" w:cs="Times New Roman"/>
          <w:sz w:val="28"/>
          <w:szCs w:val="28"/>
        </w:rPr>
        <w:t xml:space="preserve">3 </w:t>
      </w:r>
      <w:r w:rsidR="00932480">
        <w:rPr>
          <w:rFonts w:ascii="Times New Roman" w:hAnsi="Times New Roman" w:cs="Times New Roman"/>
          <w:sz w:val="28"/>
          <w:szCs w:val="28"/>
        </w:rPr>
        <w:t xml:space="preserve">была добавлена запись с кодом </w:t>
      </w:r>
      <w:r w:rsidR="009324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2480">
        <w:rPr>
          <w:rFonts w:ascii="Times New Roman" w:hAnsi="Times New Roman" w:cs="Times New Roman"/>
          <w:sz w:val="28"/>
          <w:szCs w:val="28"/>
        </w:rPr>
        <w:t>, что означает, что запись была получена в ходе динамической маршрутизации.</w:t>
      </w:r>
    </w:p>
    <w:p w14:paraId="3B0C1F9B" w14:textId="77777777" w:rsidR="00932480" w:rsidRDefault="00932480" w:rsidP="00932480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2039D" wp14:editId="6267719F">
            <wp:extent cx="3756986" cy="746825"/>
            <wp:effectExtent l="19050" t="19050" r="15240" b="15240"/>
            <wp:docPr id="700147134" name="Рисунок 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47134" name="Рисунок 9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4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DCB92" w14:textId="549B62C7" w:rsidR="00932480" w:rsidRPr="00932480" w:rsidRDefault="00932480" w:rsidP="00932480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обновленная таблица маршрутизации R3</w:t>
      </w:r>
    </w:p>
    <w:p w14:paraId="186C73C9" w14:textId="1219B0C9" w:rsidR="00932480" w:rsidRDefault="00932480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480">
        <w:rPr>
          <w:rFonts w:ascii="Times New Roman" w:hAnsi="Times New Roman" w:cs="Times New Roman"/>
          <w:sz w:val="28"/>
          <w:szCs w:val="28"/>
        </w:rPr>
        <w:t xml:space="preserve">При этом пересылка данных по протоколу IP свободно возможно по всем объектам сети, что было проверено с помощью утилиты </w:t>
      </w:r>
      <w:r w:rsidRPr="001D1966">
        <w:rPr>
          <w:rFonts w:ascii="Times New Roman" w:hAnsi="Times New Roman" w:cs="Times New Roman"/>
          <w:b/>
          <w:bCs/>
          <w:sz w:val="28"/>
          <w:szCs w:val="28"/>
        </w:rPr>
        <w:t>ping</w:t>
      </w:r>
      <w:r w:rsidRPr="00932480">
        <w:rPr>
          <w:rFonts w:ascii="Times New Roman" w:hAnsi="Times New Roman" w:cs="Times New Roman"/>
          <w:sz w:val="28"/>
          <w:szCs w:val="28"/>
        </w:rPr>
        <w:t>, результат работы которой представлен на рисунке 19.</w:t>
      </w:r>
    </w:p>
    <w:p w14:paraId="003288A6" w14:textId="77777777" w:rsidR="00932480" w:rsidRDefault="00932480" w:rsidP="00932480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C71A" wp14:editId="425371EE">
            <wp:extent cx="3234690" cy="1542698"/>
            <wp:effectExtent l="19050" t="19050" r="22860" b="19685"/>
            <wp:docPr id="1333779265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9265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71" cy="154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3C34A" w14:textId="6060F7C4" w:rsidR="00932480" w:rsidRDefault="00932480" w:rsidP="00932480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B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проверка работы пересылки данных</w:t>
      </w:r>
    </w:p>
    <w:p w14:paraId="2A2D4092" w14:textId="77777777" w:rsidR="00932480" w:rsidRPr="00932480" w:rsidRDefault="00932480" w:rsidP="00932480"/>
    <w:p w14:paraId="7BCA3642" w14:textId="77777777" w:rsidR="00603309" w:rsidRDefault="00603309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A16A806" w14:textId="37078FDE" w:rsidR="001D1966" w:rsidRPr="000F48D3" w:rsidRDefault="001D196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 в программе </w:t>
      </w:r>
      <w:r w:rsidR="000F48D3">
        <w:rPr>
          <w:rFonts w:ascii="Times New Roman" w:hAnsi="Times New Roman" w:cs="Times New Roman"/>
          <w:bCs/>
          <w:sz w:val="28"/>
          <w:szCs w:val="28"/>
          <w:lang w:val="en-US"/>
        </w:rPr>
        <w:t>Cisco</w:t>
      </w:r>
      <w:r w:rsidR="000F48D3" w:rsidRP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48D3">
        <w:rPr>
          <w:rFonts w:ascii="Times New Roman" w:hAnsi="Times New Roman" w:cs="Times New Roman"/>
          <w:bCs/>
          <w:sz w:val="28"/>
          <w:szCs w:val="28"/>
          <w:lang w:val="en-US"/>
        </w:rPr>
        <w:t>Packet</w:t>
      </w:r>
      <w:r w:rsidR="000F48D3" w:rsidRP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48D3">
        <w:rPr>
          <w:rFonts w:ascii="Times New Roman" w:hAnsi="Times New Roman" w:cs="Times New Roman"/>
          <w:bCs/>
          <w:sz w:val="28"/>
          <w:szCs w:val="28"/>
          <w:lang w:val="en-US"/>
        </w:rPr>
        <w:t>Tracer</w:t>
      </w:r>
      <w:r w:rsidR="000F48D3" w:rsidRP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была смоделирована сеть с топологией звезда, а также было выполнены все задачи лабораторной работы: была создана сама сеть, в ней был сформирован трафик, а также в ней была произведена замена концентраторов на коммутаторы. Также была создана еще одна сеть, в которой была настроена статическая маршрутизация пакетов и динамическая маршрутизация по протоколу </w:t>
      </w:r>
      <w:r w:rsidR="000F48D3">
        <w:rPr>
          <w:rFonts w:ascii="Times New Roman" w:hAnsi="Times New Roman" w:cs="Times New Roman"/>
          <w:bCs/>
          <w:sz w:val="28"/>
          <w:szCs w:val="28"/>
          <w:lang w:val="en-US"/>
        </w:rPr>
        <w:t>RIP</w:t>
      </w:r>
      <w:r w:rsidR="000F48D3" w:rsidRPr="000F48D3">
        <w:rPr>
          <w:rFonts w:ascii="Times New Roman" w:hAnsi="Times New Roman" w:cs="Times New Roman"/>
          <w:bCs/>
          <w:sz w:val="28"/>
          <w:szCs w:val="28"/>
        </w:rPr>
        <w:t>.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 Помимо этого, были даны ответы на контрольные вопросы, представленные ниже.</w:t>
      </w:r>
    </w:p>
    <w:p w14:paraId="6B1BEC6C" w14:textId="6D3A2578" w:rsidR="00825953" w:rsidRDefault="001B5B56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317728DE" w14:textId="10F9BB22" w:rsidR="00A91E8E" w:rsidRPr="000F39AC" w:rsidRDefault="00A91E8E" w:rsidP="00A91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1</w:t>
      </w:r>
    </w:p>
    <w:p w14:paraId="4367AA89" w14:textId="77777777" w:rsidR="00A91E8E" w:rsidRPr="000F39AC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1. Как видно из результатов формирования трафика сети, в структурированной сети количество потерянных пакетов по сравнению с сетью общим доменном коллизий не только заметно уменьшилось, но и вовсе стало равняться нулю. Это связано с тем, что концентраторы, перенаправляющие полученные пакеты на все остальные порты, были заменены на коммутаторы, транслирующие пакеты только на нужные порты, вследствие чего нагрузка на сеть заметно уменьшилась.</w:t>
      </w:r>
    </w:p>
    <w:p w14:paraId="7B061418" w14:textId="77777777" w:rsidR="00A91E8E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2. В замене концентраторов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sz w:val="28"/>
          <w:szCs w:val="28"/>
        </w:rPr>
        <w:t xml:space="preserve">3 и </w:t>
      </w:r>
      <w:r w:rsidRPr="000F39A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0F39AC">
        <w:rPr>
          <w:rFonts w:ascii="Times New Roman" w:hAnsi="Times New Roman" w:cs="Times New Roman"/>
          <w:sz w:val="28"/>
          <w:szCs w:val="28"/>
        </w:rPr>
        <w:t>4 на коммутаторы смысла нет, так как за ними пока что стоит только по одному устройству и, соответственно, заняты всего 2 порта. Получается, что данные концентраторы и так перенаправляют пакеты только на 1 оставшийся порт, и поэтому коммутаторы будут излишними. В замене будет смысл тогда, когда коммутаторы будут подсоединены к большему количеству устройств и нагрузка на сеть возрастет.</w:t>
      </w:r>
    </w:p>
    <w:p w14:paraId="12C0986D" w14:textId="1E201AC3" w:rsidR="00A91E8E" w:rsidRPr="000F39AC" w:rsidRDefault="00A91E8E" w:rsidP="00A91E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2</w:t>
      </w:r>
    </w:p>
    <w:p w14:paraId="01A44366" w14:textId="5EBDA046" w:rsidR="00A91E8E" w:rsidRPr="000F39AC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1. </w:t>
      </w:r>
      <w:r w:rsidRPr="00A91E8E">
        <w:rPr>
          <w:rFonts w:ascii="Times New Roman" w:hAnsi="Times New Roman" w:cs="Times New Roman"/>
          <w:sz w:val="28"/>
          <w:szCs w:val="28"/>
        </w:rPr>
        <w:t xml:space="preserve">Основной принцип работы протоколов маршрутизации в сетях с коммутацией пакетов заключается в </w:t>
      </w:r>
      <w:r>
        <w:rPr>
          <w:rFonts w:ascii="Times New Roman" w:hAnsi="Times New Roman" w:cs="Times New Roman"/>
          <w:sz w:val="28"/>
          <w:szCs w:val="28"/>
        </w:rPr>
        <w:t>том, что маршрутизаторы обмениваются информацию о сетевых маршрутах друг с другом через протоколы маршрутизации</w:t>
      </w:r>
      <w:r w:rsidRPr="00A91E8E">
        <w:rPr>
          <w:rFonts w:ascii="Times New Roman" w:hAnsi="Times New Roman" w:cs="Times New Roman"/>
          <w:sz w:val="28"/>
          <w:szCs w:val="28"/>
        </w:rPr>
        <w:t xml:space="preserve">, что позволяет им эффективно определять наилучший путь для передачи данных. </w:t>
      </w:r>
      <w:r>
        <w:rPr>
          <w:rFonts w:ascii="Times New Roman" w:hAnsi="Times New Roman" w:cs="Times New Roman"/>
          <w:sz w:val="28"/>
          <w:szCs w:val="28"/>
        </w:rPr>
        <w:t>Такие протоколы могут быть статическими или динамическими.</w:t>
      </w:r>
    </w:p>
    <w:p w14:paraId="15BA6391" w14:textId="305F3C7F" w:rsidR="00A91E8E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2. </w:t>
      </w:r>
      <w:r w:rsidRPr="00A91E8E">
        <w:rPr>
          <w:rFonts w:ascii="Times New Roman" w:hAnsi="Times New Roman" w:cs="Times New Roman"/>
          <w:sz w:val="28"/>
          <w:szCs w:val="28"/>
        </w:rPr>
        <w:t>Метрика маршрута — это числовое значение, которое используется протоколами маршрутизации для оценки "стоимости" маршрута к определенной сети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Pr="00A91E8E">
        <w:rPr>
          <w:rFonts w:ascii="Times New Roman" w:hAnsi="Times New Roman" w:cs="Times New Roman"/>
          <w:sz w:val="28"/>
          <w:szCs w:val="28"/>
        </w:rPr>
        <w:t xml:space="preserve"> помогает маршрутизаторам определять наилучший путь для передачи данных.</w:t>
      </w:r>
      <w:r>
        <w:rPr>
          <w:rFonts w:ascii="Times New Roman" w:hAnsi="Times New Roman" w:cs="Times New Roman"/>
          <w:sz w:val="28"/>
          <w:szCs w:val="28"/>
        </w:rPr>
        <w:t xml:space="preserve"> Метрика отражает такие параметры </w:t>
      </w:r>
      <w:r>
        <w:rPr>
          <w:rFonts w:ascii="Times New Roman" w:hAnsi="Times New Roman" w:cs="Times New Roman"/>
          <w:sz w:val="28"/>
          <w:szCs w:val="28"/>
        </w:rPr>
        <w:lastRenderedPageBreak/>
        <w:t>маршрута, как дальность, надежность, пропускная способность и т. д. При этом р</w:t>
      </w:r>
      <w:r w:rsidRPr="00A91E8E">
        <w:rPr>
          <w:rFonts w:ascii="Times New Roman" w:hAnsi="Times New Roman" w:cs="Times New Roman"/>
          <w:sz w:val="28"/>
          <w:szCs w:val="28"/>
        </w:rPr>
        <w:t>азные протоколы маршрутизации используют разные методы для расчета метрик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284E0A" w14:textId="0E880BD7" w:rsidR="00A91E8E" w:rsidRPr="0021770A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91E8E">
        <w:rPr>
          <w:rFonts w:ascii="Times New Roman" w:hAnsi="Times New Roman" w:cs="Times New Roman"/>
          <w:sz w:val="28"/>
          <w:szCs w:val="28"/>
        </w:rPr>
        <w:t xml:space="preserve">MPLS — это технология сетевой передачи, которая позволяет эффективно управлять трафиком и маршрутизацией в сетях с </w:t>
      </w:r>
      <w:r>
        <w:rPr>
          <w:rFonts w:ascii="Times New Roman" w:hAnsi="Times New Roman" w:cs="Times New Roman"/>
          <w:sz w:val="28"/>
          <w:szCs w:val="28"/>
        </w:rPr>
        <w:t>коммутацией пакетов</w:t>
      </w:r>
      <w:r w:rsidRPr="00A91E8E">
        <w:rPr>
          <w:rFonts w:ascii="Times New Roman" w:hAnsi="Times New Roman" w:cs="Times New Roman"/>
          <w:sz w:val="28"/>
          <w:szCs w:val="28"/>
        </w:rPr>
        <w:t xml:space="preserve">. Она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A91E8E">
        <w:rPr>
          <w:rFonts w:ascii="Times New Roman" w:hAnsi="Times New Roman" w:cs="Times New Roman"/>
          <w:sz w:val="28"/>
          <w:szCs w:val="28"/>
        </w:rPr>
        <w:t xml:space="preserve"> повы</w:t>
      </w:r>
      <w:r>
        <w:rPr>
          <w:rFonts w:ascii="Times New Roman" w:hAnsi="Times New Roman" w:cs="Times New Roman"/>
          <w:sz w:val="28"/>
          <w:szCs w:val="28"/>
        </w:rPr>
        <w:t>сить</w:t>
      </w:r>
      <w:r w:rsidRPr="00A91E8E">
        <w:rPr>
          <w:rFonts w:ascii="Times New Roman" w:hAnsi="Times New Roman" w:cs="Times New Roman"/>
          <w:sz w:val="28"/>
          <w:szCs w:val="28"/>
        </w:rPr>
        <w:t xml:space="preserve"> скорост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91E8E">
        <w:rPr>
          <w:rFonts w:ascii="Times New Roman" w:hAnsi="Times New Roman" w:cs="Times New Roman"/>
          <w:sz w:val="28"/>
          <w:szCs w:val="28"/>
        </w:rPr>
        <w:t xml:space="preserve"> передачи данных и улучш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A91E8E">
        <w:rPr>
          <w:rFonts w:ascii="Times New Roman" w:hAnsi="Times New Roman" w:cs="Times New Roman"/>
          <w:sz w:val="28"/>
          <w:szCs w:val="28"/>
        </w:rPr>
        <w:t xml:space="preserve"> качеств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91E8E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E8E">
        <w:rPr>
          <w:rFonts w:ascii="Times New Roman" w:hAnsi="Times New Roman" w:cs="Times New Roman"/>
          <w:sz w:val="28"/>
          <w:szCs w:val="28"/>
        </w:rPr>
        <w:t>в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1E8E">
        <w:rPr>
          <w:rFonts w:ascii="Times New Roman" w:hAnsi="Times New Roman" w:cs="Times New Roman"/>
          <w:sz w:val="28"/>
          <w:szCs w:val="28"/>
        </w:rPr>
        <w:t>.</w:t>
      </w:r>
      <w:r w:rsidR="0021770A">
        <w:rPr>
          <w:rFonts w:ascii="Times New Roman" w:hAnsi="Times New Roman" w:cs="Times New Roman"/>
          <w:sz w:val="28"/>
          <w:szCs w:val="28"/>
        </w:rPr>
        <w:t xml:space="preserve"> Принцип работы такой передачи данных заключается в том, что при входе в </w:t>
      </w:r>
      <w:r w:rsidR="0021770A">
        <w:rPr>
          <w:rFonts w:ascii="Times New Roman" w:hAnsi="Times New Roman" w:cs="Times New Roman"/>
          <w:sz w:val="28"/>
          <w:szCs w:val="28"/>
          <w:lang w:val="en-US"/>
        </w:rPr>
        <w:t>MPLS</w:t>
      </w:r>
      <w:r w:rsidR="0021770A" w:rsidRPr="0021770A">
        <w:rPr>
          <w:rFonts w:ascii="Times New Roman" w:hAnsi="Times New Roman" w:cs="Times New Roman"/>
          <w:sz w:val="28"/>
          <w:szCs w:val="28"/>
        </w:rPr>
        <w:t>-</w:t>
      </w:r>
      <w:r w:rsidR="0021770A">
        <w:rPr>
          <w:rFonts w:ascii="Times New Roman" w:hAnsi="Times New Roman" w:cs="Times New Roman"/>
          <w:sz w:val="28"/>
          <w:szCs w:val="28"/>
        </w:rPr>
        <w:t xml:space="preserve">сеть каждому пакету присваивается числовая метка, в зависимости от которой определяется дальнейший маршрут пакета, и каждый последующий в сети маршрутизатор определяет следующий хоп, основываясь на метке. Этот процесс значительно ускоряет процесс маршрутизации в сети, ведь маршрутизаторы не смотрят на </w:t>
      </w:r>
      <w:r w:rsidR="0021770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1770A" w:rsidRPr="0021770A">
        <w:rPr>
          <w:rFonts w:ascii="Times New Roman" w:hAnsi="Times New Roman" w:cs="Times New Roman"/>
          <w:sz w:val="28"/>
          <w:szCs w:val="28"/>
        </w:rPr>
        <w:t>-</w:t>
      </w:r>
      <w:r w:rsidR="0021770A">
        <w:rPr>
          <w:rFonts w:ascii="Times New Roman" w:hAnsi="Times New Roman" w:cs="Times New Roman"/>
          <w:sz w:val="28"/>
          <w:szCs w:val="28"/>
        </w:rPr>
        <w:t>адреса.</w:t>
      </w:r>
    </w:p>
    <w:p w14:paraId="4570C84A" w14:textId="77777777" w:rsidR="00A91E8E" w:rsidRPr="000F39AC" w:rsidRDefault="00A91E8E" w:rsidP="00A91E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214DC" w14:textId="77777777" w:rsidR="00A91E8E" w:rsidRPr="00A91E8E" w:rsidRDefault="00A91E8E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91E8E" w:rsidRPr="00A91E8E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4EB83" w14:textId="77777777" w:rsidR="00F705B1" w:rsidRDefault="00F705B1" w:rsidP="00186C2F">
      <w:pPr>
        <w:spacing w:after="0" w:line="240" w:lineRule="auto"/>
      </w:pPr>
      <w:r>
        <w:separator/>
      </w:r>
    </w:p>
  </w:endnote>
  <w:endnote w:type="continuationSeparator" w:id="0">
    <w:p w14:paraId="45C30FAB" w14:textId="77777777" w:rsidR="00F705B1" w:rsidRDefault="00F705B1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9B5AC" w14:textId="77777777" w:rsidR="00F705B1" w:rsidRDefault="00F705B1" w:rsidP="00186C2F">
      <w:pPr>
        <w:spacing w:after="0" w:line="240" w:lineRule="auto"/>
      </w:pPr>
      <w:r>
        <w:separator/>
      </w:r>
    </w:p>
  </w:footnote>
  <w:footnote w:type="continuationSeparator" w:id="0">
    <w:p w14:paraId="1F900570" w14:textId="77777777" w:rsidR="00F705B1" w:rsidRDefault="00F705B1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1"/>
  </w:num>
  <w:num w:numId="2" w16cid:durableId="407849389">
    <w:abstractNumId w:val="2"/>
  </w:num>
  <w:num w:numId="3" w16cid:durableId="1277787246">
    <w:abstractNumId w:val="0"/>
  </w:num>
  <w:num w:numId="4" w16cid:durableId="68571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410EB"/>
    <w:rsid w:val="00053F43"/>
    <w:rsid w:val="000D1E22"/>
    <w:rsid w:val="000D2C40"/>
    <w:rsid w:val="000F39AC"/>
    <w:rsid w:val="000F48D3"/>
    <w:rsid w:val="0010500D"/>
    <w:rsid w:val="001753DB"/>
    <w:rsid w:val="00186C2F"/>
    <w:rsid w:val="00191F57"/>
    <w:rsid w:val="001B5B56"/>
    <w:rsid w:val="001C10CF"/>
    <w:rsid w:val="001D1966"/>
    <w:rsid w:val="0021770A"/>
    <w:rsid w:val="00227E46"/>
    <w:rsid w:val="00277787"/>
    <w:rsid w:val="002902B0"/>
    <w:rsid w:val="002B0405"/>
    <w:rsid w:val="00312634"/>
    <w:rsid w:val="00347EC2"/>
    <w:rsid w:val="00356815"/>
    <w:rsid w:val="003726BB"/>
    <w:rsid w:val="00384D2E"/>
    <w:rsid w:val="00385252"/>
    <w:rsid w:val="003B3ED1"/>
    <w:rsid w:val="00425718"/>
    <w:rsid w:val="004F43A6"/>
    <w:rsid w:val="005504F3"/>
    <w:rsid w:val="005815F3"/>
    <w:rsid w:val="00582861"/>
    <w:rsid w:val="005A311E"/>
    <w:rsid w:val="005B0B38"/>
    <w:rsid w:val="005B689E"/>
    <w:rsid w:val="00603309"/>
    <w:rsid w:val="00604EF4"/>
    <w:rsid w:val="00641348"/>
    <w:rsid w:val="006D74BD"/>
    <w:rsid w:val="007235E8"/>
    <w:rsid w:val="00723B5F"/>
    <w:rsid w:val="00765995"/>
    <w:rsid w:val="007D018C"/>
    <w:rsid w:val="007F1711"/>
    <w:rsid w:val="00825953"/>
    <w:rsid w:val="0087359F"/>
    <w:rsid w:val="00896106"/>
    <w:rsid w:val="00897D41"/>
    <w:rsid w:val="00932480"/>
    <w:rsid w:val="00991FFF"/>
    <w:rsid w:val="009F0373"/>
    <w:rsid w:val="00A27EED"/>
    <w:rsid w:val="00A71023"/>
    <w:rsid w:val="00A8270D"/>
    <w:rsid w:val="00A91E8E"/>
    <w:rsid w:val="00A97838"/>
    <w:rsid w:val="00AE6BCC"/>
    <w:rsid w:val="00BC47E2"/>
    <w:rsid w:val="00C96B31"/>
    <w:rsid w:val="00CC1FEB"/>
    <w:rsid w:val="00CC3454"/>
    <w:rsid w:val="00DB3B44"/>
    <w:rsid w:val="00DD0898"/>
    <w:rsid w:val="00DE7507"/>
    <w:rsid w:val="00DF74D2"/>
    <w:rsid w:val="00E1782D"/>
    <w:rsid w:val="00E62A83"/>
    <w:rsid w:val="00F12BED"/>
    <w:rsid w:val="00F14FA5"/>
    <w:rsid w:val="00F37F19"/>
    <w:rsid w:val="00F705B1"/>
    <w:rsid w:val="00F71C3A"/>
    <w:rsid w:val="00F9320F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84D2E"/>
    <w:rsid w:val="00385252"/>
    <w:rsid w:val="005A311E"/>
    <w:rsid w:val="00957BB1"/>
    <w:rsid w:val="00B91464"/>
    <w:rsid w:val="00D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</TotalTime>
  <Pages>14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5</cp:revision>
  <cp:lastPrinted>2024-09-19T06:07:00Z</cp:lastPrinted>
  <dcterms:created xsi:type="dcterms:W3CDTF">2024-09-19T06:07:00Z</dcterms:created>
  <dcterms:modified xsi:type="dcterms:W3CDTF">2024-09-19T06:08:00Z</dcterms:modified>
</cp:coreProperties>
</file>