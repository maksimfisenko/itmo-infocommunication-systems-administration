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35BAB" w14:textId="111007F3" w:rsidR="00897D41" w:rsidRPr="000F39AC" w:rsidRDefault="000410EB" w:rsidP="000410EB">
      <w:pPr>
        <w:spacing w:after="300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F39AC">
        <w:rPr>
          <w:rFonts w:ascii="Times New Roman" w:hAnsi="Times New Roman" w:cs="Times New Roman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0505868" w14:textId="7190915A" w:rsidR="00F37F19" w:rsidRPr="000F39AC" w:rsidRDefault="000410EB" w:rsidP="000410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39AC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7011D24015114F8897C752FC8DC8CBDD"/>
          </w:placeholder>
        </w:sdtPr>
        <w:sdtContent>
          <w:r w:rsidR="00F15049" w:rsidRPr="00F15049">
            <w:rPr>
              <w:rFonts w:ascii="Times New Roman" w:hAnsi="Times New Roman" w:cs="Times New Roman"/>
              <w:b/>
              <w:sz w:val="32"/>
              <w:szCs w:val="32"/>
            </w:rPr>
            <w:t>3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B132C0B33D1D44AE81C64760AE9CFF05"/>
        </w:placeholder>
      </w:sdtPr>
      <w:sdtContent>
        <w:p w14:paraId="655C6AD7" w14:textId="220D46AE" w:rsidR="00F37F19" w:rsidRPr="000F39AC" w:rsidRDefault="00F15049" w:rsidP="009272F9">
          <w:pPr>
            <w:spacing w:after="192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Установка и настройка ОС на виртуальные машины</w:t>
          </w:r>
        </w:p>
      </w:sdtContent>
    </w:sdt>
    <w:p w14:paraId="6544BF16" w14:textId="0FDCD316" w:rsidR="00E62A83" w:rsidRPr="000F39AC" w:rsidRDefault="000410EB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62A83" w:rsidRPr="000F39AC">
        <w:rPr>
          <w:rFonts w:ascii="Times New Roman" w:hAnsi="Times New Roman" w:cs="Times New Roman"/>
          <w:sz w:val="28"/>
          <w:szCs w:val="28"/>
        </w:rPr>
        <w:t>Фисенко</w:t>
      </w:r>
    </w:p>
    <w:p w14:paraId="14571504" w14:textId="28B93C22" w:rsidR="005815F3" w:rsidRPr="000F39AC" w:rsidRDefault="00E62A83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Максим Вячеславович</w:t>
      </w:r>
    </w:p>
    <w:p w14:paraId="20140509" w14:textId="79DDAAF7" w:rsidR="00E62A83" w:rsidRPr="000F39AC" w:rsidRDefault="00E62A83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Шкода Глеб Ярославович</w:t>
      </w:r>
    </w:p>
    <w:p w14:paraId="6BCDF26C" w14:textId="1EA9AA8C" w:rsidR="005815F3" w:rsidRPr="000F39AC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4920D257AC12405FA3C7C7001D02B22E"/>
          </w:placeholder>
        </w:sdtPr>
        <w:sdtContent>
          <w:r w:rsidR="00E62A83" w:rsidRPr="000F39AC">
            <w:rPr>
              <w:rFonts w:ascii="Times New Roman" w:hAnsi="Times New Roman" w:cs="Times New Roman"/>
              <w:sz w:val="28"/>
              <w:szCs w:val="28"/>
            </w:rPr>
            <w:t>К34211</w:t>
          </w:r>
        </w:sdtContent>
      </w:sdt>
    </w:p>
    <w:p w14:paraId="56DA0D5F" w14:textId="77777777" w:rsidR="000410EB" w:rsidRPr="000F39AC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0D2C40" w:rsidRPr="000F39AC">
        <w:rPr>
          <w:rFonts w:ascii="Times New Roman" w:hAnsi="Times New Roman" w:cs="Times New Roman"/>
          <w:sz w:val="28"/>
          <w:szCs w:val="28"/>
        </w:rPr>
        <w:t>Казанова</w:t>
      </w:r>
    </w:p>
    <w:p w14:paraId="063FE456" w14:textId="77777777" w:rsidR="000410EB" w:rsidRPr="000F39AC" w:rsidRDefault="000D2C40" w:rsidP="001B5B56">
      <w:pPr>
        <w:spacing w:after="408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Полина Петровна</w:t>
      </w:r>
    </w:p>
    <w:p w14:paraId="5C275D28" w14:textId="77777777" w:rsidR="000410EB" w:rsidRPr="000F39AC" w:rsidRDefault="000410E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D2D9DEC" w14:textId="62F225D3" w:rsidR="00A71023" w:rsidRPr="000F39AC" w:rsidRDefault="00000000" w:rsidP="00A71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4003C2B1611C43BAB79EAA6AE64F0D56"/>
          </w:placeholder>
        </w:sdtPr>
        <w:sdtContent>
          <w:r w:rsidR="00E62A83" w:rsidRPr="000F39AC">
            <w:rPr>
              <w:rFonts w:ascii="Times New Roman" w:hAnsi="Times New Roman" w:cs="Times New Roman"/>
              <w:sz w:val="28"/>
              <w:szCs w:val="28"/>
            </w:rPr>
            <w:t>2024</w:t>
          </w:r>
        </w:sdtContent>
      </w:sdt>
    </w:p>
    <w:p w14:paraId="0A105123" w14:textId="77777777" w:rsidR="00A71023" w:rsidRPr="000F39AC" w:rsidRDefault="000410EB" w:rsidP="000D2C40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F055C7F" w14:textId="7C38B116" w:rsidR="00825953" w:rsidRPr="000F39AC" w:rsidRDefault="00000000" w:rsidP="00825953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15166624"/>
          <w:placeholder>
            <w:docPart w:val="3229325816EB48F2BF653EE52EB6C8E8"/>
          </w:placeholder>
        </w:sdtPr>
        <w:sdtEndPr>
          <w:rPr>
            <w:sz w:val="28"/>
            <w:szCs w:val="28"/>
          </w:rPr>
        </w:sdtEndPr>
        <w:sdtContent>
          <w:r w:rsidR="009272F9">
            <w:rPr>
              <w:rFonts w:ascii="Times New Roman" w:hAnsi="Times New Roman" w:cs="Times New Roman"/>
              <w:sz w:val="28"/>
              <w:szCs w:val="28"/>
            </w:rPr>
            <w:t>Установить ОС на виртуальные машины и настроить их.</w:t>
          </w:r>
        </w:sdtContent>
      </w:sdt>
    </w:p>
    <w:p w14:paraId="7BBA3120" w14:textId="77777777" w:rsidR="000D2C40" w:rsidRPr="000F39AC" w:rsidRDefault="000D2C40" w:rsidP="00EA3EC5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Задачи:</w:t>
      </w:r>
    </w:p>
    <w:sdt>
      <w:sdtPr>
        <w:rPr>
          <w:rFonts w:ascii="Times New Roman" w:hAnsi="Times New Roman" w:cs="Times New Roman"/>
        </w:rPr>
        <w:id w:val="-883492137"/>
        <w:placeholder>
          <w:docPart w:val="2B923D50E0C04C2388F630E3D7ACCD3F"/>
        </w:placeholder>
      </w:sdtPr>
      <w:sdtContent>
        <w:p w14:paraId="30FB9349" w14:textId="702D5112" w:rsidR="000D2C40" w:rsidRPr="00F15049" w:rsidRDefault="00F15049" w:rsidP="00E62A83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Создать виртуальные машины и виртуальный коммутатор</w:t>
          </w:r>
          <w:r w:rsidR="00896106" w:rsidRPr="00F15049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200B521F" w14:textId="5FC619B7" w:rsidR="00E62A83" w:rsidRPr="001D1966" w:rsidRDefault="00F15049" w:rsidP="00E62A83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Настроить параметры виртуальных машин</w:t>
          </w:r>
          <w:r w:rsidR="00896106" w:rsidRPr="001D1966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4FE67480" w14:textId="795E2539" w:rsidR="00E62A83" w:rsidRPr="001D1966" w:rsidRDefault="00F15049" w:rsidP="00E62A83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Добавить жесткий диск для виртуальных машин</w:t>
          </w:r>
          <w:r w:rsidR="00896106" w:rsidRPr="001D1966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7B9A41C0" w14:textId="3B99940E" w:rsidR="001D1966" w:rsidRPr="001D1966" w:rsidRDefault="001D1966" w:rsidP="00E62A83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 w:rsidRPr="001D1966">
            <w:rPr>
              <w:rFonts w:ascii="Times New Roman" w:hAnsi="Times New Roman" w:cs="Times New Roman"/>
              <w:sz w:val="28"/>
              <w:szCs w:val="28"/>
            </w:rPr>
            <w:t xml:space="preserve">Создать </w:t>
          </w:r>
          <w:r w:rsidR="00F15049">
            <w:rPr>
              <w:rFonts w:ascii="Times New Roman" w:hAnsi="Times New Roman" w:cs="Times New Roman"/>
              <w:sz w:val="28"/>
              <w:szCs w:val="28"/>
            </w:rPr>
            <w:t>тома и отказоустойчивые диски</w:t>
          </w:r>
          <w:r w:rsidRPr="001D1966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37E7F60C" w14:textId="1AEAEEED" w:rsidR="00E62A83" w:rsidRPr="000F39AC" w:rsidRDefault="00F15049" w:rsidP="00E62A83">
          <w:pPr>
            <w:pStyle w:val="aa"/>
            <w:numPr>
              <w:ilvl w:val="0"/>
              <w:numId w:val="1"/>
            </w:numPr>
            <w:tabs>
              <w:tab w:val="left" w:pos="450"/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Восстановить работу системы на виртуальных машинах</w:t>
          </w:r>
          <w:r w:rsidR="00E62A83" w:rsidRPr="001D1966">
            <w:rPr>
              <w:rFonts w:ascii="Times New Roman" w:hAnsi="Times New Roman" w:cs="Times New Roman"/>
              <w:sz w:val="28"/>
              <w:szCs w:val="28"/>
            </w:rPr>
            <w:t>.</w:t>
          </w:r>
        </w:p>
      </w:sdtContent>
    </w:sdt>
    <w:p w14:paraId="5508534A" w14:textId="43942258" w:rsidR="00825953" w:rsidRPr="000F39AC" w:rsidRDefault="000410EB" w:rsidP="0089610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189CADB0" w14:textId="75046AB7" w:rsidR="00896106" w:rsidRPr="00ED2A2A" w:rsidRDefault="00896106" w:rsidP="0089610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F15049">
        <w:rPr>
          <w:rFonts w:ascii="Times New Roman" w:hAnsi="Times New Roman" w:cs="Times New Roman"/>
          <w:b/>
          <w:sz w:val="28"/>
          <w:szCs w:val="28"/>
        </w:rPr>
        <w:t>Создание виртуальных машин и виртуального коммутатора</w:t>
      </w:r>
    </w:p>
    <w:p w14:paraId="6D13A558" w14:textId="0E7970E7" w:rsidR="00896106" w:rsidRPr="00F15049" w:rsidRDefault="00F15049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выполнения лабораторной работы первым делом необходимо было создать виртуальные машины. Чтобы это сделать, на устройстве был включен гипервизор </w:t>
      </w:r>
      <w:r w:rsidRPr="00F1504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Hyper</w:t>
      </w:r>
      <w:r w:rsidRPr="00F15049">
        <w:rPr>
          <w:rFonts w:ascii="Times New Roman" w:hAnsi="Times New Roman" w:cs="Times New Roman"/>
          <w:bCs/>
          <w:i/>
          <w:iCs/>
          <w:sz w:val="28"/>
          <w:szCs w:val="28"/>
        </w:rPr>
        <w:t>-</w:t>
      </w:r>
      <w:r w:rsidRPr="00F1504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V</w:t>
      </w:r>
      <w:r w:rsidRPr="00F1504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 этого в приложении </w:t>
      </w:r>
      <w:r w:rsidRPr="00F1504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Диспетчер </w:t>
      </w:r>
      <w:r w:rsidRPr="00F1504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Hyper</w:t>
      </w:r>
      <w:r w:rsidRPr="00F15049">
        <w:rPr>
          <w:rFonts w:ascii="Times New Roman" w:hAnsi="Times New Roman" w:cs="Times New Roman"/>
          <w:bCs/>
          <w:i/>
          <w:iCs/>
          <w:sz w:val="28"/>
          <w:szCs w:val="28"/>
        </w:rPr>
        <w:t>-</w:t>
      </w:r>
      <w:r w:rsidRPr="00F1504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стало отображаться устройство, на котором выполняется лабораторная работа, что говорит о том, что гипервизор включен и работает (рисунок 1).</w:t>
      </w:r>
    </w:p>
    <w:p w14:paraId="65D36FBC" w14:textId="77777777" w:rsidR="00896106" w:rsidRPr="000F39AC" w:rsidRDefault="00896106" w:rsidP="00896106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A31F4A7" wp14:editId="4BDAEE61">
            <wp:extent cx="4804940" cy="2960370"/>
            <wp:effectExtent l="19050" t="19050" r="15240" b="11430"/>
            <wp:docPr id="1506792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92118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039" cy="2966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0FCD4" w14:textId="18003E55" w:rsidR="00896106" w:rsidRPr="00F15049" w:rsidRDefault="00896106" w:rsidP="00896106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7B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1504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1504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Работающий гипервизор </w:t>
      </w:r>
      <w:r w:rsidR="00F15049" w:rsidRPr="00F15049">
        <w:rPr>
          <w:rFonts w:ascii="Times New Roman" w:hAnsi="Times New Roman" w:cs="Times New Roman"/>
          <w:color w:val="auto"/>
          <w:sz w:val="28"/>
          <w:szCs w:val="28"/>
          <w:lang w:val="en-US"/>
        </w:rPr>
        <w:t>Hyper</w:t>
      </w:r>
      <w:r w:rsidR="00F15049" w:rsidRPr="00F15049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F15049" w:rsidRPr="00F15049">
        <w:rPr>
          <w:rFonts w:ascii="Times New Roman" w:hAnsi="Times New Roman" w:cs="Times New Roman"/>
          <w:color w:val="auto"/>
          <w:sz w:val="28"/>
          <w:szCs w:val="28"/>
          <w:lang w:val="en-US"/>
        </w:rPr>
        <w:t>V</w:t>
      </w:r>
    </w:p>
    <w:p w14:paraId="50D98C45" w14:textId="5D39A886" w:rsidR="00896106" w:rsidRPr="00ED2A2A" w:rsidRDefault="00277787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3A69F4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="003A69F4" w:rsidRPr="003A69F4">
        <w:rPr>
          <w:rFonts w:ascii="Times New Roman" w:hAnsi="Times New Roman" w:cs="Times New Roman"/>
          <w:i/>
          <w:iCs/>
          <w:sz w:val="28"/>
          <w:szCs w:val="28"/>
        </w:rPr>
        <w:t xml:space="preserve">Диспетчер </w:t>
      </w:r>
      <w:r w:rsidR="003A69F4" w:rsidRPr="003A69F4">
        <w:rPr>
          <w:rFonts w:ascii="Times New Roman" w:hAnsi="Times New Roman" w:cs="Times New Roman"/>
          <w:i/>
          <w:iCs/>
          <w:sz w:val="28"/>
          <w:szCs w:val="28"/>
          <w:lang w:val="en-US"/>
        </w:rPr>
        <w:t>Hyper</w:t>
      </w:r>
      <w:r w:rsidR="003A69F4" w:rsidRPr="003A69F4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3A69F4" w:rsidRPr="003A69F4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3A69F4" w:rsidRPr="003A69F4">
        <w:rPr>
          <w:rFonts w:ascii="Times New Roman" w:hAnsi="Times New Roman" w:cs="Times New Roman"/>
          <w:sz w:val="28"/>
          <w:szCs w:val="28"/>
        </w:rPr>
        <w:t xml:space="preserve"> </w:t>
      </w:r>
      <w:r w:rsidR="003A69F4">
        <w:rPr>
          <w:rFonts w:ascii="Times New Roman" w:hAnsi="Times New Roman" w:cs="Times New Roman"/>
          <w:sz w:val="28"/>
          <w:szCs w:val="28"/>
        </w:rPr>
        <w:t xml:space="preserve">было открыто окно </w:t>
      </w:r>
      <w:r w:rsidR="003A69F4" w:rsidRPr="003A69F4">
        <w:rPr>
          <w:rFonts w:ascii="Times New Roman" w:hAnsi="Times New Roman" w:cs="Times New Roman"/>
          <w:i/>
          <w:iCs/>
          <w:sz w:val="28"/>
          <w:szCs w:val="28"/>
        </w:rPr>
        <w:t>«Создание виртуальной машины»</w:t>
      </w:r>
      <w:r w:rsidR="003A69F4">
        <w:rPr>
          <w:rFonts w:ascii="Times New Roman" w:hAnsi="Times New Roman" w:cs="Times New Roman"/>
          <w:sz w:val="28"/>
          <w:szCs w:val="28"/>
        </w:rPr>
        <w:t xml:space="preserve">, в котором в качестве источника установки был выбран </w:t>
      </w:r>
      <w:r w:rsidR="003A69F4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3A69F4" w:rsidRPr="003A69F4">
        <w:rPr>
          <w:rFonts w:ascii="Times New Roman" w:hAnsi="Times New Roman" w:cs="Times New Roman"/>
          <w:sz w:val="28"/>
          <w:szCs w:val="28"/>
        </w:rPr>
        <w:t>-</w:t>
      </w:r>
      <w:r w:rsidR="003A69F4">
        <w:rPr>
          <w:rFonts w:ascii="Times New Roman" w:hAnsi="Times New Roman" w:cs="Times New Roman"/>
          <w:sz w:val="28"/>
          <w:szCs w:val="28"/>
        </w:rPr>
        <w:t xml:space="preserve">образ, заранее скачанный на устройство (рисунок 2), после чего была нажата кнопка </w:t>
      </w:r>
      <w:r w:rsidR="003A69F4" w:rsidRPr="003A69F4">
        <w:rPr>
          <w:rFonts w:ascii="Times New Roman" w:hAnsi="Times New Roman" w:cs="Times New Roman"/>
          <w:i/>
          <w:iCs/>
          <w:sz w:val="28"/>
          <w:szCs w:val="28"/>
        </w:rPr>
        <w:t>«Создать виртуальную машину»</w:t>
      </w:r>
      <w:r w:rsidR="003A69F4">
        <w:rPr>
          <w:rFonts w:ascii="Times New Roman" w:hAnsi="Times New Roman" w:cs="Times New Roman"/>
          <w:sz w:val="28"/>
          <w:szCs w:val="28"/>
        </w:rPr>
        <w:t>.</w:t>
      </w:r>
    </w:p>
    <w:p w14:paraId="50E1401A" w14:textId="77777777" w:rsidR="005B0B38" w:rsidRPr="000F39AC" w:rsidRDefault="005B0B38" w:rsidP="005B0B38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293004" wp14:editId="63D05F0A">
            <wp:extent cx="4018752" cy="2404110"/>
            <wp:effectExtent l="19050" t="19050" r="20320" b="15240"/>
            <wp:docPr id="16622563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56347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943" cy="2407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DFCCA" w14:textId="0313FADE" w:rsidR="005B0B38" w:rsidRPr="000F39AC" w:rsidRDefault="005B0B38" w:rsidP="005B0B38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7B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A69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A69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Выбор локального источника установки</w:t>
      </w:r>
    </w:p>
    <w:p w14:paraId="55F3FC20" w14:textId="2BD60780" w:rsidR="005B0B38" w:rsidRPr="00BB202C" w:rsidRDefault="005B0B38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BB202C">
        <w:rPr>
          <w:rFonts w:ascii="Times New Roman" w:hAnsi="Times New Roman" w:cs="Times New Roman"/>
          <w:sz w:val="28"/>
          <w:szCs w:val="28"/>
        </w:rPr>
        <w:t xml:space="preserve">виртуальная машина была запущена, а в ней начал работу загрузчик ОС </w:t>
      </w:r>
      <w:r w:rsidR="00BB202C" w:rsidRPr="00BB202C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BB202C" w:rsidRPr="00BB20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B202C" w:rsidRPr="00BB202C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="00BB202C" w:rsidRPr="00BB202C">
        <w:rPr>
          <w:rFonts w:ascii="Times New Roman" w:hAnsi="Times New Roman" w:cs="Times New Roman"/>
          <w:i/>
          <w:iCs/>
          <w:sz w:val="28"/>
          <w:szCs w:val="28"/>
        </w:rPr>
        <w:t xml:space="preserve"> 2022</w:t>
      </w:r>
      <w:r w:rsidR="00BB202C" w:rsidRPr="00BB202C">
        <w:rPr>
          <w:rFonts w:ascii="Times New Roman" w:hAnsi="Times New Roman" w:cs="Times New Roman"/>
          <w:sz w:val="28"/>
          <w:szCs w:val="28"/>
        </w:rPr>
        <w:t>.</w:t>
      </w:r>
      <w:r w:rsidR="00BB202C">
        <w:rPr>
          <w:rFonts w:ascii="Times New Roman" w:hAnsi="Times New Roman" w:cs="Times New Roman"/>
          <w:sz w:val="28"/>
          <w:szCs w:val="28"/>
        </w:rPr>
        <w:t xml:space="preserve"> После выбора языка системы, а также места на диске началась установка операционной системы</w:t>
      </w:r>
      <w:r w:rsidR="004C5177">
        <w:rPr>
          <w:rFonts w:ascii="Times New Roman" w:hAnsi="Times New Roman" w:cs="Times New Roman"/>
          <w:sz w:val="28"/>
          <w:szCs w:val="28"/>
        </w:rPr>
        <w:t xml:space="preserve">, после завершения которой была создана учетная запись с именем </w:t>
      </w:r>
      <w:r w:rsidR="004C5177" w:rsidRPr="00280BE8">
        <w:rPr>
          <w:rFonts w:ascii="Times New Roman" w:hAnsi="Times New Roman" w:cs="Times New Roman"/>
          <w:i/>
          <w:iCs/>
          <w:sz w:val="28"/>
          <w:szCs w:val="28"/>
        </w:rPr>
        <w:t>Администратор</w:t>
      </w:r>
      <w:r w:rsidR="004C5177">
        <w:rPr>
          <w:rFonts w:ascii="Times New Roman" w:hAnsi="Times New Roman" w:cs="Times New Roman"/>
          <w:sz w:val="28"/>
          <w:szCs w:val="28"/>
        </w:rPr>
        <w:t xml:space="preserve"> и паролем, указанным в инструкции к лабораторной работе (рисунок 3).</w:t>
      </w:r>
    </w:p>
    <w:p w14:paraId="1D8C7E3D" w14:textId="77777777" w:rsidR="001753DB" w:rsidRPr="000F39AC" w:rsidRDefault="001753DB" w:rsidP="001753DB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4EC50" wp14:editId="54F205AB">
            <wp:extent cx="3728966" cy="2388870"/>
            <wp:effectExtent l="19050" t="19050" r="24130" b="11430"/>
            <wp:docPr id="18264593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59358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935" cy="2393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1FF35" w14:textId="74CBA88E" w:rsidR="001753DB" w:rsidRPr="00F71C3A" w:rsidRDefault="001753DB" w:rsidP="001753DB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7B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70E2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70E2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Установленная ОС с учетной записью</w:t>
      </w:r>
    </w:p>
    <w:p w14:paraId="78EEF989" w14:textId="3A26A599" w:rsidR="001753DB" w:rsidRPr="00ED2A2A" w:rsidRDefault="00370E23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Аналогичные действия были проделаны на второй виртуальной машине.</w:t>
      </w:r>
    </w:p>
    <w:p w14:paraId="612DEB37" w14:textId="468A9909" w:rsidR="00967018" w:rsidRPr="00967018" w:rsidRDefault="00967018" w:rsidP="009670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было необходимо создать виртуальный коммутатор и подключить его к виртуальным машинам. Для этого в </w:t>
      </w:r>
      <w:r w:rsidRPr="00967018">
        <w:rPr>
          <w:rFonts w:ascii="Times New Roman" w:hAnsi="Times New Roman" w:cs="Times New Roman"/>
          <w:i/>
          <w:iCs/>
          <w:sz w:val="28"/>
          <w:szCs w:val="28"/>
        </w:rPr>
        <w:t xml:space="preserve">Диспетчере </w:t>
      </w:r>
      <w:r w:rsidRPr="00967018">
        <w:rPr>
          <w:rFonts w:ascii="Times New Roman" w:hAnsi="Times New Roman" w:cs="Times New Roman"/>
          <w:i/>
          <w:iCs/>
          <w:sz w:val="28"/>
          <w:szCs w:val="28"/>
          <w:lang w:val="en-US"/>
        </w:rPr>
        <w:t>Hyper</w:t>
      </w:r>
      <w:r w:rsidRPr="00967018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967018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9670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открыто окно </w:t>
      </w:r>
      <w:r w:rsidRPr="00967018">
        <w:rPr>
          <w:rFonts w:ascii="Times New Roman" w:hAnsi="Times New Roman" w:cs="Times New Roman"/>
          <w:i/>
          <w:iCs/>
          <w:sz w:val="28"/>
          <w:szCs w:val="28"/>
          <w:lang w:val="en-US"/>
        </w:rPr>
        <w:t>Hyper</w:t>
      </w:r>
      <w:r w:rsidRPr="00967018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967018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9670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67018">
        <w:rPr>
          <w:rFonts w:ascii="Times New Roman" w:hAnsi="Times New Roman" w:cs="Times New Roman"/>
          <w:i/>
          <w:iCs/>
          <w:sz w:val="28"/>
          <w:szCs w:val="28"/>
          <w:lang w:val="en-US"/>
        </w:rPr>
        <w:t>Virtual</w:t>
      </w:r>
      <w:r w:rsidRPr="009670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67018">
        <w:rPr>
          <w:rFonts w:ascii="Times New Roman" w:hAnsi="Times New Roman" w:cs="Times New Roman"/>
          <w:i/>
          <w:iCs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, в котором был создан новый виртуальный коммутатор с именем </w:t>
      </w:r>
      <w:r w:rsidRPr="00967018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967018">
        <w:rPr>
          <w:rFonts w:ascii="Times New Roman" w:hAnsi="Times New Roman" w:cs="Times New Roman"/>
          <w:i/>
          <w:iCs/>
          <w:sz w:val="28"/>
          <w:szCs w:val="28"/>
          <w:lang w:val="en-US"/>
        </w:rPr>
        <w:t>netClass</w:t>
      </w:r>
      <w:r w:rsidRPr="00967018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9670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типом подключения </w:t>
      </w:r>
      <w:r w:rsidRPr="00967018">
        <w:rPr>
          <w:rFonts w:ascii="Times New Roman" w:hAnsi="Times New Roman" w:cs="Times New Roman"/>
          <w:i/>
          <w:iCs/>
          <w:sz w:val="28"/>
          <w:szCs w:val="28"/>
        </w:rPr>
        <w:t>«Частная сеть»</w:t>
      </w:r>
      <w:r>
        <w:rPr>
          <w:rFonts w:ascii="Times New Roman" w:hAnsi="Times New Roman" w:cs="Times New Roman"/>
          <w:sz w:val="28"/>
          <w:szCs w:val="28"/>
        </w:rPr>
        <w:t xml:space="preserve"> (рисунок 4).</w:t>
      </w:r>
    </w:p>
    <w:p w14:paraId="507881C3" w14:textId="77777777" w:rsidR="001753DB" w:rsidRPr="008E704C" w:rsidRDefault="001753DB" w:rsidP="001753DB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6466FA" wp14:editId="6D7516E5">
            <wp:extent cx="3434441" cy="4747610"/>
            <wp:effectExtent l="19050" t="19050" r="13970" b="15240"/>
            <wp:docPr id="8170411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41117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441" cy="4747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DEC9D4" w14:textId="6E957FFC" w:rsidR="00765995" w:rsidRDefault="001753DB" w:rsidP="00765995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7B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9670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9670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Создание виртуального коммутатора</w:t>
      </w:r>
    </w:p>
    <w:p w14:paraId="0493F16F" w14:textId="00098AA0" w:rsidR="00967018" w:rsidRPr="00967018" w:rsidRDefault="00967018" w:rsidP="00967018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параметрах виртуальных машин </w:t>
      </w:r>
      <w:r w:rsidRPr="008E704C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8E704C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670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E704C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8E704C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670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</w:t>
      </w:r>
      <w:r w:rsidR="008E704C">
        <w:rPr>
          <w:rFonts w:ascii="Times New Roman" w:hAnsi="Times New Roman" w:cs="Times New Roman"/>
          <w:sz w:val="28"/>
          <w:szCs w:val="28"/>
        </w:rPr>
        <w:t xml:space="preserve"> сетевого адаптера был выбран только что созданный виртуальный коммутатор </w:t>
      </w:r>
      <w:r w:rsidR="008E704C" w:rsidRPr="008E704C">
        <w:rPr>
          <w:rFonts w:ascii="Times New Roman" w:hAnsi="Times New Roman" w:cs="Times New Roman"/>
          <w:i/>
          <w:iCs/>
          <w:sz w:val="28"/>
          <w:szCs w:val="28"/>
          <w:lang w:val="en-US"/>
        </w:rPr>
        <w:t>netClass</w:t>
      </w:r>
      <w:r w:rsidR="008E704C" w:rsidRPr="008E704C">
        <w:rPr>
          <w:rFonts w:ascii="Times New Roman" w:hAnsi="Times New Roman" w:cs="Times New Roman"/>
          <w:sz w:val="28"/>
          <w:szCs w:val="28"/>
        </w:rPr>
        <w:t xml:space="preserve"> </w:t>
      </w:r>
      <w:r w:rsidR="008E704C">
        <w:rPr>
          <w:rFonts w:ascii="Times New Roman" w:hAnsi="Times New Roman" w:cs="Times New Roman"/>
          <w:sz w:val="28"/>
          <w:szCs w:val="28"/>
        </w:rPr>
        <w:t xml:space="preserve">(рисунок 5). </w:t>
      </w:r>
    </w:p>
    <w:p w14:paraId="1F6023CD" w14:textId="77777777" w:rsidR="00765995" w:rsidRPr="000F39AC" w:rsidRDefault="00765995" w:rsidP="00765995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</w:rPr>
        <w:drawing>
          <wp:inline distT="0" distB="0" distL="0" distR="0" wp14:anchorId="367FD67C" wp14:editId="55B435F0">
            <wp:extent cx="2335530" cy="2684181"/>
            <wp:effectExtent l="19050" t="19050" r="26670" b="20955"/>
            <wp:docPr id="7256667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66763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371" cy="2703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71390" w14:textId="4BFB5E5E" w:rsidR="00765995" w:rsidRPr="000F39AC" w:rsidRDefault="00765995" w:rsidP="00765995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7B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70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70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Выбранный виртуальный коммутатор в настройках</w:t>
      </w:r>
    </w:p>
    <w:p w14:paraId="1AA4415F" w14:textId="5C57E8E4" w:rsidR="00765995" w:rsidRPr="00F43BF9" w:rsidRDefault="00765995" w:rsidP="00765995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2C7D6D">
        <w:rPr>
          <w:rFonts w:ascii="Times New Roman" w:hAnsi="Times New Roman" w:cs="Times New Roman"/>
          <w:b/>
          <w:sz w:val="28"/>
          <w:szCs w:val="28"/>
        </w:rPr>
        <w:t>Настройка параметров виртуальных машин</w:t>
      </w:r>
    </w:p>
    <w:p w14:paraId="2A6C9EBF" w14:textId="63386AA5" w:rsidR="00765995" w:rsidRPr="00F43BF9" w:rsidRDefault="007235E8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39AC">
        <w:rPr>
          <w:rFonts w:ascii="Times New Roman" w:hAnsi="Times New Roman" w:cs="Times New Roman"/>
          <w:bCs/>
          <w:sz w:val="28"/>
          <w:szCs w:val="28"/>
        </w:rPr>
        <w:t xml:space="preserve">Первым делом </w:t>
      </w:r>
      <w:r w:rsidR="00F43BF9">
        <w:rPr>
          <w:rFonts w:ascii="Times New Roman" w:hAnsi="Times New Roman" w:cs="Times New Roman"/>
          <w:bCs/>
          <w:sz w:val="28"/>
          <w:szCs w:val="28"/>
        </w:rPr>
        <w:t xml:space="preserve">на обеих виртуальных машинах было изменено имя компьютера – на </w:t>
      </w:r>
      <w:r w:rsidR="00F43BF9" w:rsidRPr="00F43BF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v</w:t>
      </w:r>
      <w:r w:rsidR="00F43BF9" w:rsidRPr="00F43BF9">
        <w:rPr>
          <w:rFonts w:ascii="Times New Roman" w:hAnsi="Times New Roman" w:cs="Times New Roman"/>
          <w:bCs/>
          <w:i/>
          <w:iCs/>
          <w:sz w:val="28"/>
          <w:szCs w:val="28"/>
        </w:rPr>
        <w:t>1</w:t>
      </w:r>
      <w:r w:rsidR="00F43BF9" w:rsidRPr="00F43B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3BF9">
        <w:rPr>
          <w:rFonts w:ascii="Times New Roman" w:hAnsi="Times New Roman" w:cs="Times New Roman"/>
          <w:bCs/>
          <w:sz w:val="28"/>
          <w:szCs w:val="28"/>
        </w:rPr>
        <w:t xml:space="preserve">для первой виртуальный машины (рисунок 6) и </w:t>
      </w:r>
      <w:r w:rsidR="00F43BF9" w:rsidRPr="00F43BF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v</w:t>
      </w:r>
      <w:r w:rsidR="00F43BF9" w:rsidRPr="00F43BF9">
        <w:rPr>
          <w:rFonts w:ascii="Times New Roman" w:hAnsi="Times New Roman" w:cs="Times New Roman"/>
          <w:bCs/>
          <w:i/>
          <w:iCs/>
          <w:sz w:val="28"/>
          <w:szCs w:val="28"/>
        </w:rPr>
        <w:t>2</w:t>
      </w:r>
      <w:r w:rsidR="00F43BF9">
        <w:rPr>
          <w:rFonts w:ascii="Times New Roman" w:hAnsi="Times New Roman" w:cs="Times New Roman"/>
          <w:bCs/>
          <w:sz w:val="28"/>
          <w:szCs w:val="28"/>
        </w:rPr>
        <w:t>, соответственно, для второй.</w:t>
      </w:r>
    </w:p>
    <w:p w14:paraId="1CD9B667" w14:textId="77777777" w:rsidR="007235E8" w:rsidRPr="000F39AC" w:rsidRDefault="007235E8" w:rsidP="007235E8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</w:rPr>
        <w:drawing>
          <wp:inline distT="0" distB="0" distL="0" distR="0" wp14:anchorId="49DAA9CE" wp14:editId="5D9A7E95">
            <wp:extent cx="2722583" cy="3124936"/>
            <wp:effectExtent l="19050" t="19050" r="20955" b="18415"/>
            <wp:docPr id="18831063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06338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583" cy="3124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75225" w14:textId="03BABA0B" w:rsidR="001753DB" w:rsidRPr="000F39AC" w:rsidRDefault="007235E8" w:rsidP="007235E8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7B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43B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43B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Новое имя виртуальной машины</w:t>
      </w:r>
    </w:p>
    <w:p w14:paraId="45442E42" w14:textId="5BA4ECC7" w:rsidR="00053F43" w:rsidRPr="00825E12" w:rsidRDefault="00825E12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Также был отключён брандмауэр для всех типов сетей, после чего были настроены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Pr="00825E12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адреса машин, данные в инструкции к лабораторной работе (рисунок 7).</w:t>
      </w:r>
    </w:p>
    <w:p w14:paraId="48C37B34" w14:textId="77777777" w:rsidR="00053F43" w:rsidRPr="0071505E" w:rsidRDefault="00053F43" w:rsidP="00053F43">
      <w:pPr>
        <w:keepNext/>
        <w:jc w:val="center"/>
        <w:rPr>
          <w:rFonts w:ascii="Times New Roman" w:hAnsi="Times New Roman" w:cs="Times New Roman"/>
          <w:lang w:val="el-GR"/>
        </w:rPr>
      </w:pPr>
      <w:r w:rsidRPr="000F39AC">
        <w:rPr>
          <w:rFonts w:ascii="Times New Roman" w:hAnsi="Times New Roman" w:cs="Times New Roman"/>
          <w:noProof/>
        </w:rPr>
        <w:drawing>
          <wp:inline distT="0" distB="0" distL="0" distR="0" wp14:anchorId="25E13D51" wp14:editId="6A4FC799">
            <wp:extent cx="2547200" cy="2899410"/>
            <wp:effectExtent l="19050" t="19050" r="24765" b="15240"/>
            <wp:docPr id="6444930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93029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143" cy="2917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F2084" w14:textId="1BD71002" w:rsidR="00053F43" w:rsidRPr="00825E12" w:rsidRDefault="00053F43" w:rsidP="00053F43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7B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25E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25E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IP</w:t>
      </w:r>
      <w:r w:rsidR="00825E12" w:rsidRPr="00825E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 w:rsidR="00825E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адрес и маска подсети устройства </w:t>
      </w:r>
      <w:r w:rsidR="00825E12" w:rsidRPr="00825E12">
        <w:rPr>
          <w:rFonts w:ascii="Times New Roman" w:hAnsi="Times New Roman" w:cs="Times New Roman"/>
          <w:color w:val="auto"/>
          <w:sz w:val="28"/>
          <w:szCs w:val="28"/>
          <w:lang w:val="en-US"/>
        </w:rPr>
        <w:t>v</w:t>
      </w:r>
      <w:r w:rsidR="00825E12" w:rsidRPr="00825E12">
        <w:rPr>
          <w:rFonts w:ascii="Times New Roman" w:hAnsi="Times New Roman" w:cs="Times New Roman"/>
          <w:color w:val="auto"/>
          <w:sz w:val="28"/>
          <w:szCs w:val="28"/>
        </w:rPr>
        <w:t>2</w:t>
      </w:r>
    </w:p>
    <w:p w14:paraId="59364A15" w14:textId="51A2B641" w:rsidR="00053F43" w:rsidRPr="0071505E" w:rsidRDefault="0071505E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Сразу же с помощью утилиты </w:t>
      </w:r>
      <w:r w:rsidRPr="0071505E">
        <w:rPr>
          <w:rFonts w:ascii="Times New Roman" w:hAnsi="Times New Roman" w:cs="Times New Roman"/>
          <w:i/>
          <w:iCs/>
          <w:sz w:val="28"/>
          <w:szCs w:val="28"/>
          <w:lang w:val="en-US"/>
        </w:rPr>
        <w:t>ping</w:t>
      </w:r>
      <w:r w:rsidRPr="007150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протестирована связь между виртуальными машинами. Как видно из рисунка 8, пакеты успешно доходят от </w:t>
      </w:r>
      <w:r w:rsidRPr="0071505E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71505E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7150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71505E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71505E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обратно, а это значит, что связь между устройствами установлена.</w:t>
      </w:r>
    </w:p>
    <w:p w14:paraId="2DBE78A9" w14:textId="77777777" w:rsidR="000D1E22" w:rsidRPr="000F39AC" w:rsidRDefault="000D1E22" w:rsidP="000D1E22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C267943" wp14:editId="21A3EAAB">
            <wp:extent cx="3690397" cy="2731770"/>
            <wp:effectExtent l="19050" t="19050" r="24765" b="11430"/>
            <wp:docPr id="922984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8411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76" cy="2734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C3670" w14:textId="50F4F3B0" w:rsidR="000D1E22" w:rsidRPr="0071505E" w:rsidRDefault="000D1E22" w:rsidP="000F39AC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7B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150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150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Успешная работа утилиты </w:t>
      </w:r>
      <w:r w:rsidR="0071505E" w:rsidRPr="0071505E">
        <w:rPr>
          <w:rFonts w:ascii="Times New Roman" w:hAnsi="Times New Roman" w:cs="Times New Roman"/>
          <w:color w:val="auto"/>
          <w:sz w:val="28"/>
          <w:szCs w:val="28"/>
          <w:lang w:val="en-US"/>
        </w:rPr>
        <w:t>ping</w:t>
      </w:r>
    </w:p>
    <w:p w14:paraId="31B7DB34" w14:textId="20213051" w:rsidR="00603309" w:rsidRPr="000F39AC" w:rsidRDefault="0071505E" w:rsidP="006033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было настроить удаленное подключение к виртуальным машинам. Внутри обеих машин в настройках были разрешены удаленные подключения (рисунок 9).</w:t>
      </w:r>
    </w:p>
    <w:p w14:paraId="37437D1E" w14:textId="77777777" w:rsidR="009F0373" w:rsidRPr="000F39AC" w:rsidRDefault="009F0373" w:rsidP="009F0373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FFB7E03" wp14:editId="49A0EE83">
            <wp:extent cx="2866390" cy="3305196"/>
            <wp:effectExtent l="19050" t="19050" r="10160" b="28575"/>
            <wp:docPr id="159800117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01173" name="Рисунок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886" cy="3308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F8B68" w14:textId="145B1163" w:rsidR="009F0373" w:rsidRPr="000F39AC" w:rsidRDefault="009F0373" w:rsidP="009F0373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7B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150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150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Разрешение на удаленные подключения</w:t>
      </w:r>
    </w:p>
    <w:p w14:paraId="584F209F" w14:textId="6501288B" w:rsidR="009F0373" w:rsidRPr="00ED2A2A" w:rsidRDefault="0071505E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было проверено подключение к виртуальным машинам с помощью утилиты </w:t>
      </w:r>
      <w:r w:rsidRPr="00280BE8">
        <w:rPr>
          <w:rFonts w:ascii="Times New Roman" w:hAnsi="Times New Roman" w:cs="Times New Roman"/>
          <w:i/>
          <w:iCs/>
          <w:sz w:val="28"/>
          <w:szCs w:val="28"/>
          <w:lang w:val="en-US"/>
        </w:rPr>
        <w:t>mstsc</w:t>
      </w:r>
      <w:r w:rsidR="00ED2A2A">
        <w:rPr>
          <w:rFonts w:ascii="Times New Roman" w:hAnsi="Times New Roman" w:cs="Times New Roman"/>
          <w:sz w:val="28"/>
          <w:szCs w:val="28"/>
        </w:rPr>
        <w:t xml:space="preserve">. В поле ввода было указано имя / </w:t>
      </w:r>
      <w:r w:rsidR="00ED2A2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D2A2A" w:rsidRPr="00ED2A2A">
        <w:rPr>
          <w:rFonts w:ascii="Times New Roman" w:hAnsi="Times New Roman" w:cs="Times New Roman"/>
          <w:sz w:val="28"/>
          <w:szCs w:val="28"/>
        </w:rPr>
        <w:t>-</w:t>
      </w:r>
      <w:r w:rsidR="00ED2A2A">
        <w:rPr>
          <w:rFonts w:ascii="Times New Roman" w:hAnsi="Times New Roman" w:cs="Times New Roman"/>
          <w:sz w:val="28"/>
          <w:szCs w:val="28"/>
        </w:rPr>
        <w:t>адрес компьютера, к которому осуществлялась попытка подключения, после чего было указано имя пользователя и пароль, которые устанавливались при установке операционной системы на виртуальную машину (рисунок 10). При корректном вводе всех данных удаленное подключение к виртуальным машинам успешно осуществлялось.</w:t>
      </w:r>
    </w:p>
    <w:p w14:paraId="0A921218" w14:textId="77777777" w:rsidR="005B689E" w:rsidRPr="000F39AC" w:rsidRDefault="005B689E" w:rsidP="005B689E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1AB2D" wp14:editId="5EBDBDE3">
            <wp:extent cx="3146389" cy="3102229"/>
            <wp:effectExtent l="19050" t="19050" r="16510" b="22225"/>
            <wp:docPr id="1617453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53928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35" cy="3110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0D392" w14:textId="0DE4861D" w:rsidR="005B689E" w:rsidRPr="00C11884" w:rsidRDefault="005B689E" w:rsidP="005B689E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7B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118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118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Окно для ввода данных для удаленного подключения</w:t>
      </w:r>
    </w:p>
    <w:p w14:paraId="0B647564" w14:textId="5B50E60F" w:rsidR="00AB55D4" w:rsidRPr="00F43BF9" w:rsidRDefault="00AB55D4" w:rsidP="00AB55D4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F39AC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Добавление жесткого диска для виртуальных машин</w:t>
      </w:r>
    </w:p>
    <w:p w14:paraId="27F82917" w14:textId="3EE735AB" w:rsidR="00AB55D4" w:rsidRPr="00AB55D4" w:rsidRDefault="00AB55D4" w:rsidP="00AB55D4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того, чтобы добавить жесткий диск, на устройстве в оснастке </w:t>
      </w:r>
      <w:r w:rsidRPr="00AB55D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Hyper</w:t>
      </w:r>
      <w:r w:rsidRPr="00AB55D4">
        <w:rPr>
          <w:rFonts w:ascii="Times New Roman" w:hAnsi="Times New Roman" w:cs="Times New Roman"/>
          <w:bCs/>
          <w:i/>
          <w:iCs/>
          <w:sz w:val="28"/>
          <w:szCs w:val="28"/>
        </w:rPr>
        <w:t>-</w:t>
      </w:r>
      <w:r w:rsidRPr="00AB55D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 открыт </w:t>
      </w:r>
      <w:r w:rsidRPr="00280BE8">
        <w:rPr>
          <w:rFonts w:ascii="Times New Roman" w:hAnsi="Times New Roman" w:cs="Times New Roman"/>
          <w:bCs/>
          <w:i/>
          <w:iCs/>
          <w:sz w:val="28"/>
          <w:szCs w:val="28"/>
        </w:rPr>
        <w:t>Мастер создания виртуального жесткого диска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нем к виртуальной машине </w:t>
      </w:r>
      <w:r w:rsidRPr="00280BE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v</w:t>
      </w:r>
      <w:r w:rsidRPr="00280BE8">
        <w:rPr>
          <w:rFonts w:ascii="Times New Roman" w:hAnsi="Times New Roman" w:cs="Times New Roman"/>
          <w:bCs/>
          <w:i/>
          <w:iCs/>
          <w:sz w:val="28"/>
          <w:szCs w:val="28"/>
        </w:rPr>
        <w:t>1</w:t>
      </w:r>
      <w:r w:rsidRPr="00AB55D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был добавлен динамически расширяемый жесткий диск с размером 10 Г</w:t>
      </w:r>
      <w:r w:rsidR="009952B3">
        <w:rPr>
          <w:rFonts w:ascii="Times New Roman" w:hAnsi="Times New Roman" w:cs="Times New Roman"/>
          <w:bCs/>
          <w:sz w:val="28"/>
          <w:szCs w:val="28"/>
        </w:rPr>
        <w:t>Б</w:t>
      </w:r>
      <w:r>
        <w:rPr>
          <w:rFonts w:ascii="Times New Roman" w:hAnsi="Times New Roman" w:cs="Times New Roman"/>
          <w:bCs/>
          <w:sz w:val="28"/>
          <w:szCs w:val="28"/>
        </w:rPr>
        <w:t xml:space="preserve"> (рисунок 11).</w:t>
      </w:r>
    </w:p>
    <w:p w14:paraId="46C5923D" w14:textId="77777777" w:rsidR="005B689E" w:rsidRPr="000F39AC" w:rsidRDefault="005B689E" w:rsidP="005B689E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888BC9" wp14:editId="3D17E36F">
            <wp:extent cx="3848934" cy="2960370"/>
            <wp:effectExtent l="19050" t="19050" r="18415" b="11430"/>
            <wp:docPr id="10559225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22559" name="Рисунок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692" cy="2968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4A8EEA" w14:textId="51BFE588" w:rsidR="005B689E" w:rsidRPr="000F39AC" w:rsidRDefault="005B689E" w:rsidP="005B689E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7B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AB55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AB55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Создание виртуального жесткого диска</w:t>
      </w:r>
    </w:p>
    <w:p w14:paraId="2DF32B17" w14:textId="4BB7A479" w:rsidR="005B689E" w:rsidRPr="00F71C3A" w:rsidRDefault="009952B3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расположению, указанному в окне создания виртуального жесткого диска, был найден образ того самого только что созданного диска. Как видно из рисунка 12, сам файл с образом вести всего 4 МБ.</w:t>
      </w:r>
    </w:p>
    <w:p w14:paraId="77DA20D6" w14:textId="77777777" w:rsidR="004F43A6" w:rsidRPr="000F39AC" w:rsidRDefault="004F43A6" w:rsidP="004F43A6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0EFC11" wp14:editId="0DCC80A3">
            <wp:extent cx="2483938" cy="3196590"/>
            <wp:effectExtent l="19050" t="19050" r="12065" b="22860"/>
            <wp:docPr id="613209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09343" name="Рисунок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806" cy="3219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AA935" w14:textId="519D236E" w:rsidR="004F43A6" w:rsidRPr="000F39AC" w:rsidRDefault="004F43A6" w:rsidP="004F43A6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7B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9952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9952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Файл образа жесткого диска</w:t>
      </w:r>
    </w:p>
    <w:p w14:paraId="651E6044" w14:textId="25802940" w:rsidR="004F43A6" w:rsidRPr="009952B3" w:rsidRDefault="009952B3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 настройках виртуальной машины </w:t>
      </w:r>
      <w:r w:rsidRPr="009952B3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9952B3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95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окне компакт-диска была нажата кнопка </w:t>
      </w:r>
      <w:r w:rsidRPr="00280BE8">
        <w:rPr>
          <w:rFonts w:ascii="Times New Roman" w:hAnsi="Times New Roman" w:cs="Times New Roman"/>
          <w:i/>
          <w:iCs/>
          <w:sz w:val="28"/>
          <w:szCs w:val="28"/>
        </w:rPr>
        <w:t>«Удалить»</w:t>
      </w:r>
      <w:r>
        <w:rPr>
          <w:rFonts w:ascii="Times New Roman" w:hAnsi="Times New Roman" w:cs="Times New Roman"/>
          <w:sz w:val="28"/>
          <w:szCs w:val="28"/>
        </w:rPr>
        <w:t xml:space="preserve">, что привело к извлечению компакт-диска с образом ОС из виртуальной машины – это сразу было отражено в оснастке </w:t>
      </w:r>
      <w:r w:rsidRPr="009952B3">
        <w:rPr>
          <w:rFonts w:ascii="Times New Roman" w:hAnsi="Times New Roman" w:cs="Times New Roman"/>
          <w:i/>
          <w:iCs/>
          <w:sz w:val="28"/>
          <w:szCs w:val="28"/>
          <w:lang w:val="en-US"/>
        </w:rPr>
        <w:t>Hyper</w:t>
      </w:r>
      <w:r w:rsidRPr="009952B3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9952B3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995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13)</w:t>
      </w:r>
      <w:r w:rsidRPr="009952B3">
        <w:rPr>
          <w:rFonts w:ascii="Times New Roman" w:hAnsi="Times New Roman" w:cs="Times New Roman"/>
          <w:sz w:val="28"/>
          <w:szCs w:val="28"/>
        </w:rPr>
        <w:t>.</w:t>
      </w:r>
    </w:p>
    <w:p w14:paraId="0079EB03" w14:textId="77777777" w:rsidR="00582861" w:rsidRPr="000F39AC" w:rsidRDefault="00582861" w:rsidP="00582861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5E5115" wp14:editId="24B9E46E">
            <wp:extent cx="2787986" cy="1466850"/>
            <wp:effectExtent l="19050" t="19050" r="12700" b="19050"/>
            <wp:docPr id="18280987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98716" name="Рисунок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197" cy="1469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643854" w14:textId="77788DB9" w:rsidR="00582861" w:rsidRPr="009272F9" w:rsidRDefault="00582861" w:rsidP="00582861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7B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9952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9952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Отсутствие компакт-диска с образом ОС</w:t>
      </w:r>
    </w:p>
    <w:p w14:paraId="4FCF5873" w14:textId="046F1B39" w:rsidR="00582861" w:rsidRPr="000F39AC" w:rsidRDefault="00582861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39AC">
        <w:rPr>
          <w:rFonts w:ascii="Times New Roman" w:hAnsi="Times New Roman" w:cs="Times New Roman"/>
          <w:bCs/>
          <w:sz w:val="28"/>
          <w:szCs w:val="28"/>
        </w:rPr>
        <w:t xml:space="preserve">Далее </w:t>
      </w:r>
      <w:r w:rsidR="00C26F8D">
        <w:rPr>
          <w:rFonts w:ascii="Times New Roman" w:hAnsi="Times New Roman" w:cs="Times New Roman"/>
          <w:bCs/>
          <w:sz w:val="28"/>
          <w:szCs w:val="28"/>
        </w:rPr>
        <w:t xml:space="preserve">в виртуальной машине было открыто окно </w:t>
      </w:r>
      <w:r w:rsidR="00C26F8D" w:rsidRPr="00280B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«Управление дисками», </w:t>
      </w:r>
      <w:r w:rsidR="00C26F8D">
        <w:rPr>
          <w:rFonts w:ascii="Times New Roman" w:hAnsi="Times New Roman" w:cs="Times New Roman"/>
          <w:bCs/>
          <w:sz w:val="28"/>
          <w:szCs w:val="28"/>
        </w:rPr>
        <w:t xml:space="preserve">в котором у Диска 1 была нажата кнопка </w:t>
      </w:r>
      <w:r w:rsidR="00C26F8D" w:rsidRPr="00280BE8">
        <w:rPr>
          <w:rFonts w:ascii="Times New Roman" w:hAnsi="Times New Roman" w:cs="Times New Roman"/>
          <w:bCs/>
          <w:i/>
          <w:iCs/>
          <w:sz w:val="28"/>
          <w:szCs w:val="28"/>
        </w:rPr>
        <w:t>«В сети»</w:t>
      </w:r>
      <w:r w:rsidR="00C26F8D">
        <w:rPr>
          <w:rFonts w:ascii="Times New Roman" w:hAnsi="Times New Roman" w:cs="Times New Roman"/>
          <w:bCs/>
          <w:sz w:val="28"/>
          <w:szCs w:val="28"/>
        </w:rPr>
        <w:t xml:space="preserve">, а затем кнопка </w:t>
      </w:r>
      <w:r w:rsidR="00C26F8D" w:rsidRPr="00280BE8">
        <w:rPr>
          <w:rFonts w:ascii="Times New Roman" w:hAnsi="Times New Roman" w:cs="Times New Roman"/>
          <w:bCs/>
          <w:i/>
          <w:iCs/>
          <w:sz w:val="28"/>
          <w:szCs w:val="28"/>
        </w:rPr>
        <w:t>«Инициализировать диск»</w:t>
      </w:r>
      <w:r w:rsidR="00C26F8D">
        <w:rPr>
          <w:rFonts w:ascii="Times New Roman" w:hAnsi="Times New Roman" w:cs="Times New Roman"/>
          <w:bCs/>
          <w:sz w:val="28"/>
          <w:szCs w:val="28"/>
        </w:rPr>
        <w:t>. В результате данных действий созданный жесткий диск был инициализирован и подключен к системе (рисунок 14).</w:t>
      </w:r>
    </w:p>
    <w:p w14:paraId="58C7924C" w14:textId="77777777" w:rsidR="00582861" w:rsidRPr="000F39AC" w:rsidRDefault="00582861" w:rsidP="00582861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792A79E" wp14:editId="11AB3943">
            <wp:extent cx="3899919" cy="933450"/>
            <wp:effectExtent l="19050" t="19050" r="24765" b="19050"/>
            <wp:docPr id="46723986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39861" name="Рисунок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661" cy="9338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40CEE" w14:textId="4C73BA3C" w:rsidR="00582861" w:rsidRPr="009272F9" w:rsidRDefault="00582861" w:rsidP="00582861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7B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26F8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26F8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Проинициализированный жесткий диск</w:t>
      </w:r>
    </w:p>
    <w:p w14:paraId="3F5BBA69" w14:textId="26C5CF47" w:rsidR="0084718B" w:rsidRPr="0084718B" w:rsidRDefault="0084718B" w:rsidP="0084718B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4718B">
        <w:rPr>
          <w:rFonts w:ascii="Times New Roman" w:hAnsi="Times New Roman" w:cs="Times New Roman"/>
          <w:b/>
          <w:sz w:val="28"/>
          <w:szCs w:val="28"/>
        </w:rPr>
        <w:t>4</w:t>
      </w:r>
      <w:r w:rsidRPr="000F39AC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Создание томов и отказоустойчивых дисков</w:t>
      </w:r>
    </w:p>
    <w:p w14:paraId="0CA62EA2" w14:textId="7ADCC19B" w:rsidR="00582861" w:rsidRDefault="0084718B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на виртуальной машине </w:t>
      </w:r>
      <w:r w:rsidRPr="00280BE8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280BE8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847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создан и проинициализирован еще один виртуальный жесткий диск так же, как это было сделано на предыдущем шаге.</w:t>
      </w:r>
      <w:r w:rsidR="007939C9">
        <w:rPr>
          <w:rFonts w:ascii="Times New Roman" w:hAnsi="Times New Roman" w:cs="Times New Roman"/>
          <w:sz w:val="28"/>
          <w:szCs w:val="28"/>
        </w:rPr>
        <w:t xml:space="preserve"> Затем, созданные несистемные </w:t>
      </w:r>
      <w:r w:rsidR="00280BE8">
        <w:rPr>
          <w:rFonts w:ascii="Times New Roman" w:hAnsi="Times New Roman" w:cs="Times New Roman"/>
          <w:sz w:val="28"/>
          <w:szCs w:val="28"/>
        </w:rPr>
        <w:t>д</w:t>
      </w:r>
      <w:r w:rsidR="007939C9">
        <w:rPr>
          <w:rFonts w:ascii="Times New Roman" w:hAnsi="Times New Roman" w:cs="Times New Roman"/>
          <w:sz w:val="28"/>
          <w:szCs w:val="28"/>
        </w:rPr>
        <w:t>иски 1 и 2 были преобразованы в динамические.</w:t>
      </w:r>
    </w:p>
    <w:p w14:paraId="4473BC06" w14:textId="643D2303" w:rsidR="00B67C2C" w:rsidRPr="0084718B" w:rsidRDefault="00B67C2C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был создан зеркальный том на Диск 1 и Диск 2. Размер, буква тома, а также его метка и форматирование были указаны в соответствии с инструкцией к лабораторной работе (рисунок 15).</w:t>
      </w:r>
    </w:p>
    <w:p w14:paraId="6306ACDA" w14:textId="77777777" w:rsidR="00DB3B44" w:rsidRPr="000F39AC" w:rsidRDefault="00DB3B44" w:rsidP="00DB3B44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BC04C1D" wp14:editId="373293B6">
            <wp:extent cx="3185374" cy="2655570"/>
            <wp:effectExtent l="19050" t="19050" r="15240" b="11430"/>
            <wp:docPr id="65009805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98059" name="Рисунок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514" cy="2669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7EB934" w14:textId="1F720D30" w:rsidR="00DB3B44" w:rsidRPr="00FC60FC" w:rsidRDefault="00DB3B44" w:rsidP="00DB3B44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7B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67C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67C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Параметры созданного тома</w:t>
      </w:r>
    </w:p>
    <w:p w14:paraId="50D4C501" w14:textId="236F9B50" w:rsidR="00582861" w:rsidRPr="000F39AC" w:rsidRDefault="00B67C2C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Как видно из рисунка 16, созданный том был успешно создан и поэтому отображается в </w:t>
      </w:r>
      <w:r w:rsidRPr="00B67C2C">
        <w:rPr>
          <w:rFonts w:ascii="Times New Roman" w:hAnsi="Times New Roman" w:cs="Times New Roman"/>
          <w:bCs/>
          <w:i/>
          <w:iCs/>
          <w:sz w:val="28"/>
          <w:szCs w:val="28"/>
        </w:rPr>
        <w:t>Проводнике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84FA9F6" w14:textId="77777777" w:rsidR="00014C0B" w:rsidRPr="00F935FF" w:rsidRDefault="00014C0B" w:rsidP="00014C0B">
      <w:pPr>
        <w:keepNext/>
        <w:spacing w:after="240" w:line="240" w:lineRule="auto"/>
        <w:jc w:val="center"/>
        <w:rPr>
          <w:rFonts w:ascii="Times New Roman" w:hAnsi="Times New Roman" w:cs="Times New Roman"/>
          <w:lang w:val="el-GR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FB952CA" wp14:editId="207AC30B">
            <wp:extent cx="3089910" cy="1190795"/>
            <wp:effectExtent l="19050" t="19050" r="15240" b="28575"/>
            <wp:docPr id="105632878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28788" name="Рисунок 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27" cy="1191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DB2AC6" w14:textId="23F2EE8E" w:rsidR="00014C0B" w:rsidRPr="00FC60FC" w:rsidRDefault="00014C0B" w:rsidP="00014C0B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7B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67C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67C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Отображение зеркального тома в </w:t>
      </w:r>
      <w:r w:rsidR="00B67C2C" w:rsidRPr="00B67C2C">
        <w:rPr>
          <w:rFonts w:ascii="Times New Roman" w:hAnsi="Times New Roman" w:cs="Times New Roman"/>
          <w:color w:val="auto"/>
          <w:sz w:val="28"/>
          <w:szCs w:val="28"/>
        </w:rPr>
        <w:t>Проводнике</w:t>
      </w:r>
    </w:p>
    <w:p w14:paraId="58AED400" w14:textId="004CBF63" w:rsidR="003B3ED1" w:rsidRPr="00F935FF" w:rsidRDefault="003B3ED1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F935FF">
        <w:rPr>
          <w:rFonts w:ascii="Times New Roman" w:hAnsi="Times New Roman" w:cs="Times New Roman"/>
          <w:sz w:val="28"/>
          <w:szCs w:val="28"/>
        </w:rPr>
        <w:t xml:space="preserve">в зеркальном томе был создан текстовый файл </w:t>
      </w:r>
      <w:r w:rsidR="00F935FF">
        <w:rPr>
          <w:rFonts w:ascii="Times New Roman" w:hAnsi="Times New Roman" w:cs="Times New Roman"/>
          <w:i/>
          <w:iCs/>
          <w:sz w:val="28"/>
          <w:szCs w:val="28"/>
        </w:rPr>
        <w:t>З</w:t>
      </w:r>
      <w:r w:rsidR="00F935FF" w:rsidRPr="00F935FF">
        <w:rPr>
          <w:rFonts w:ascii="Times New Roman" w:hAnsi="Times New Roman" w:cs="Times New Roman"/>
          <w:i/>
          <w:iCs/>
          <w:sz w:val="28"/>
          <w:szCs w:val="28"/>
        </w:rPr>
        <w:t>еркало.</w:t>
      </w:r>
      <w:r w:rsidR="00F935FF" w:rsidRPr="00F935FF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="00F935FF" w:rsidRPr="00F935FF">
        <w:rPr>
          <w:rFonts w:ascii="Times New Roman" w:hAnsi="Times New Roman" w:cs="Times New Roman"/>
          <w:sz w:val="28"/>
          <w:szCs w:val="28"/>
        </w:rPr>
        <w:t xml:space="preserve"> </w:t>
      </w:r>
      <w:r w:rsidR="00F935FF">
        <w:rPr>
          <w:rFonts w:ascii="Times New Roman" w:hAnsi="Times New Roman" w:cs="Times New Roman"/>
          <w:sz w:val="28"/>
          <w:szCs w:val="28"/>
        </w:rPr>
        <w:t>с довольно простым текстовым содержанием (рисунок 17).</w:t>
      </w:r>
    </w:p>
    <w:p w14:paraId="5DAE9BE6" w14:textId="77777777" w:rsidR="00FC60FC" w:rsidRDefault="00FC60FC" w:rsidP="00FC60FC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ACEA8F" wp14:editId="7BD32F32">
            <wp:extent cx="2702147" cy="2411730"/>
            <wp:effectExtent l="19050" t="19050" r="22225" b="26670"/>
            <wp:docPr id="16739957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95719" name="Рисунок 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38" cy="2414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CA0F2" w14:textId="527D1D93" w:rsidR="00FC60FC" w:rsidRPr="00F71C3A" w:rsidRDefault="00FC60FC" w:rsidP="00FC60FC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7B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935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935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Созданный текстовый файл</w:t>
      </w:r>
    </w:p>
    <w:p w14:paraId="79304C17" w14:textId="69F12DDF" w:rsidR="00FC60FC" w:rsidRDefault="00346F2F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этого </w:t>
      </w:r>
      <w:r w:rsidR="003865F9">
        <w:rPr>
          <w:rFonts w:ascii="Times New Roman" w:hAnsi="Times New Roman" w:cs="Times New Roman"/>
          <w:sz w:val="28"/>
          <w:szCs w:val="28"/>
        </w:rPr>
        <w:t xml:space="preserve">был сымитирован отказ системы: в </w:t>
      </w:r>
      <w:r w:rsidR="003865F9" w:rsidRPr="003865F9">
        <w:rPr>
          <w:rFonts w:ascii="Times New Roman" w:hAnsi="Times New Roman" w:cs="Times New Roman"/>
          <w:i/>
          <w:iCs/>
          <w:sz w:val="28"/>
          <w:szCs w:val="28"/>
        </w:rPr>
        <w:t xml:space="preserve">Диспетчере </w:t>
      </w:r>
      <w:r w:rsidR="003865F9" w:rsidRPr="003865F9">
        <w:rPr>
          <w:rFonts w:ascii="Times New Roman" w:hAnsi="Times New Roman" w:cs="Times New Roman"/>
          <w:i/>
          <w:iCs/>
          <w:sz w:val="28"/>
          <w:szCs w:val="28"/>
          <w:lang w:val="en-US"/>
        </w:rPr>
        <w:t>Hyper</w:t>
      </w:r>
      <w:r w:rsidR="003865F9" w:rsidRPr="003865F9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3865F9" w:rsidRPr="003865F9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3865F9" w:rsidRPr="003865F9">
        <w:rPr>
          <w:rFonts w:ascii="Times New Roman" w:hAnsi="Times New Roman" w:cs="Times New Roman"/>
          <w:sz w:val="28"/>
          <w:szCs w:val="28"/>
        </w:rPr>
        <w:t xml:space="preserve"> </w:t>
      </w:r>
      <w:r w:rsidR="003865F9">
        <w:rPr>
          <w:rFonts w:ascii="Times New Roman" w:hAnsi="Times New Roman" w:cs="Times New Roman"/>
          <w:sz w:val="28"/>
          <w:szCs w:val="28"/>
        </w:rPr>
        <w:t>Диск 1 был удален. После применения настроек к системе доступ к текстовому файлу также остался и никакие данные не потерялись. Это говорит о том, что зеркальный том успешно «справился со своей работой», не позволил потерять данные.</w:t>
      </w:r>
    </w:p>
    <w:p w14:paraId="7A892645" w14:textId="0DE8A844" w:rsidR="004C64E9" w:rsidRPr="00936514" w:rsidRDefault="004C64E9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данный жесткий диск был подключен уже к виртуальной машине </w:t>
      </w:r>
      <w:r w:rsidRPr="004C64E9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4C64E9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4C64E9">
        <w:rPr>
          <w:rFonts w:ascii="Times New Roman" w:hAnsi="Times New Roman" w:cs="Times New Roman"/>
          <w:sz w:val="28"/>
          <w:szCs w:val="28"/>
        </w:rPr>
        <w:t>.</w:t>
      </w:r>
      <w:r w:rsidR="00936514" w:rsidRPr="00936514">
        <w:rPr>
          <w:rFonts w:ascii="Times New Roman" w:hAnsi="Times New Roman" w:cs="Times New Roman"/>
          <w:sz w:val="28"/>
          <w:szCs w:val="28"/>
        </w:rPr>
        <w:t xml:space="preserve"> </w:t>
      </w:r>
      <w:r w:rsidR="00936514">
        <w:rPr>
          <w:rFonts w:ascii="Times New Roman" w:hAnsi="Times New Roman" w:cs="Times New Roman"/>
          <w:sz w:val="28"/>
          <w:szCs w:val="28"/>
        </w:rPr>
        <w:t>Для этого необходимо было воспользоваться импортом чужих дисков (рисунок 18), после чего диск успешно стал отображаться на второй виртуальной машине.</w:t>
      </w:r>
    </w:p>
    <w:p w14:paraId="3B0C1F9B" w14:textId="77777777" w:rsidR="00932480" w:rsidRDefault="00932480" w:rsidP="00932480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12039D" wp14:editId="2B0147A2">
            <wp:extent cx="3160310" cy="1710690"/>
            <wp:effectExtent l="19050" t="19050" r="21590" b="22860"/>
            <wp:docPr id="70014713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47134" name="Рисунок 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26" cy="1713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DCB92" w14:textId="79C715B9" w:rsidR="00932480" w:rsidRPr="00932480" w:rsidRDefault="00932480" w:rsidP="00932480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7B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18</w:t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обновленная таблица маршрутизации R3</w:t>
      </w:r>
    </w:p>
    <w:p w14:paraId="186C73C9" w14:textId="29189BF5" w:rsidR="00932480" w:rsidRDefault="00936514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доступный зеркальный том был подмонтирован к созданной на диске </w:t>
      </w:r>
      <w:r w:rsidRPr="00280BE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280BE8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папке </w:t>
      </w:r>
      <w:r w:rsidRPr="00280BE8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, благодаря чему созданный на первой виртуальной машине файл стал доступен и на второй, что видно на рисунке 19. </w:t>
      </w:r>
    </w:p>
    <w:p w14:paraId="003288A6" w14:textId="77777777" w:rsidR="00932480" w:rsidRDefault="00932480" w:rsidP="00932480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0C71A" wp14:editId="106E0FCC">
            <wp:extent cx="2633846" cy="2350770"/>
            <wp:effectExtent l="19050" t="19050" r="14605" b="11430"/>
            <wp:docPr id="133377926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79265" name="Рисунок 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875" cy="2357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53C34A" w14:textId="28A3472D" w:rsidR="00932480" w:rsidRDefault="00932480" w:rsidP="00932480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7B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19</w:t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93651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93651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Созданный файл доступен на второй машине</w:t>
      </w:r>
    </w:p>
    <w:p w14:paraId="5D84094F" w14:textId="469F6664" w:rsidR="002F5D1A" w:rsidRDefault="002F5D1A" w:rsidP="002F5D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данных действия файл </w:t>
      </w:r>
      <w:r w:rsidR="00280BE8" w:rsidRPr="00280BE8">
        <w:rPr>
          <w:rFonts w:ascii="Times New Roman" w:hAnsi="Times New Roman" w:cs="Times New Roman"/>
          <w:i/>
          <w:iCs/>
          <w:sz w:val="28"/>
          <w:szCs w:val="28"/>
        </w:rPr>
        <w:t>З</w:t>
      </w:r>
      <w:r w:rsidRPr="00280BE8">
        <w:rPr>
          <w:rFonts w:ascii="Times New Roman" w:hAnsi="Times New Roman" w:cs="Times New Roman"/>
          <w:i/>
          <w:iCs/>
          <w:sz w:val="28"/>
          <w:szCs w:val="28"/>
        </w:rPr>
        <w:t>еркало.</w:t>
      </w:r>
      <w:r w:rsidRPr="00280BE8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2F5D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изменен, диск был отключен от виртуальной машины </w:t>
      </w:r>
      <w:r w:rsidRPr="00280BE8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280BE8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заново подключен к виртуальной машине </w:t>
      </w:r>
      <w:r w:rsidRPr="00280BE8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280BE8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где также был реактивирован, а находящийся в нем том был восстановлен. </w:t>
      </w:r>
      <w:r w:rsidR="00EB5273">
        <w:rPr>
          <w:rFonts w:ascii="Times New Roman" w:hAnsi="Times New Roman" w:cs="Times New Roman"/>
          <w:sz w:val="28"/>
          <w:szCs w:val="28"/>
        </w:rPr>
        <w:t xml:space="preserve">Однако в связи с прерыванием зеркалирования </w:t>
      </w:r>
      <w:r w:rsidR="00EB5273">
        <w:rPr>
          <w:rFonts w:ascii="Times New Roman" w:hAnsi="Times New Roman" w:cs="Times New Roman"/>
          <w:sz w:val="28"/>
          <w:szCs w:val="28"/>
        </w:rPr>
        <w:lastRenderedPageBreak/>
        <w:t>изменения, внесенные на второй машине, в первом файле уже никак не отображались (рисунок 20).</w:t>
      </w:r>
    </w:p>
    <w:p w14:paraId="2D660427" w14:textId="77777777" w:rsidR="002F5D1A" w:rsidRDefault="002F5D1A" w:rsidP="002F5D1A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C1E0E8" wp14:editId="4DE1DB9F">
            <wp:extent cx="4500929" cy="2404110"/>
            <wp:effectExtent l="19050" t="19050" r="13970" b="15240"/>
            <wp:docPr id="31254127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41278" name="Рисунок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709" cy="240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A0796" w14:textId="35C61CAB" w:rsidR="002F5D1A" w:rsidRDefault="002F5D1A" w:rsidP="002F5D1A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EB527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20</w:t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324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B527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Различия в текстовых файлах на разных машинах</w:t>
      </w:r>
    </w:p>
    <w:p w14:paraId="440F622B" w14:textId="69F7774B" w:rsidR="00EB5273" w:rsidRPr="00ED2A2A" w:rsidRDefault="00EB5273" w:rsidP="00EB527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0F39AC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Восстановление работы системы на виртуальных машинах</w:t>
      </w:r>
    </w:p>
    <w:p w14:paraId="1D35F25A" w14:textId="3E307784" w:rsidR="00EB5273" w:rsidRPr="00EB5273" w:rsidRDefault="00EB5273" w:rsidP="00EB5273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Последним шагом в выполнение лабораторной работы было восстановление рабочей системы. Все динамические диски, созданные до этого, были убраны из систем, вместо них были созданы по одному диску с томом </w:t>
      </w:r>
      <w:r w:rsidRPr="00EB527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</w:t>
      </w:r>
      <w:r w:rsidRPr="00EB5273">
        <w:rPr>
          <w:rFonts w:ascii="Times New Roman" w:hAnsi="Times New Roman" w:cs="Times New Roman"/>
          <w:bCs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каждой машине (рисунок 21).</w:t>
      </w:r>
    </w:p>
    <w:p w14:paraId="399F1B4C" w14:textId="77777777" w:rsidR="00EB5273" w:rsidRPr="000F39AC" w:rsidRDefault="00EB5273" w:rsidP="00EB5273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306C9C7" wp14:editId="7F0E527D">
            <wp:extent cx="4815039" cy="1731795"/>
            <wp:effectExtent l="19050" t="19050" r="24130" b="20955"/>
            <wp:docPr id="1586251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51845" name="Рисунок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039" cy="1731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6F9B8" w14:textId="55CB4FF1" w:rsidR="00EB5273" w:rsidRPr="00EB5273" w:rsidRDefault="00EB5273" w:rsidP="00EB5273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87BA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20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Новый созданный диск в </w:t>
      </w:r>
      <w:r w:rsidRPr="00EB5273">
        <w:rPr>
          <w:rFonts w:ascii="Times New Roman" w:hAnsi="Times New Roman" w:cs="Times New Roman"/>
          <w:color w:val="auto"/>
          <w:sz w:val="28"/>
          <w:szCs w:val="28"/>
          <w:lang w:val="en-US"/>
        </w:rPr>
        <w:t>v</w:t>
      </w:r>
      <w:r w:rsidRPr="00EB5273">
        <w:rPr>
          <w:rFonts w:ascii="Times New Roman" w:hAnsi="Times New Roman" w:cs="Times New Roman"/>
          <w:color w:val="auto"/>
          <w:sz w:val="28"/>
          <w:szCs w:val="28"/>
        </w:rPr>
        <w:t>1</w:t>
      </w:r>
    </w:p>
    <w:p w14:paraId="7BCA3642" w14:textId="77777777" w:rsidR="00603309" w:rsidRDefault="00603309" w:rsidP="001D196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876EAC" w14:textId="2E04735B" w:rsidR="00825953" w:rsidRPr="00A27EED" w:rsidRDefault="000410EB" w:rsidP="001D196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7A16A806" w14:textId="380E0161" w:rsidR="001D1966" w:rsidRPr="00EB5273" w:rsidRDefault="001D1966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лабораторной работы</w:t>
      </w:r>
      <w:r w:rsidR="000F48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5273">
        <w:rPr>
          <w:rFonts w:ascii="Times New Roman" w:hAnsi="Times New Roman" w:cs="Times New Roman"/>
          <w:bCs/>
          <w:sz w:val="28"/>
          <w:szCs w:val="28"/>
        </w:rPr>
        <w:t xml:space="preserve">на двух виртуальных машинах была установлена и настроена операционная система </w:t>
      </w:r>
      <w:r w:rsidR="00EB5273" w:rsidRPr="00280BE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Windows</w:t>
      </w:r>
      <w:r w:rsidR="00EB5273" w:rsidRPr="00280B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EB5273" w:rsidRPr="00280BE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Server</w:t>
      </w:r>
      <w:r w:rsidR="00EB5273" w:rsidRPr="00280B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EB5273" w:rsidRPr="00280BE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Standard</w:t>
      </w:r>
      <w:r w:rsidR="00EB5273" w:rsidRPr="00280BE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2022</w:t>
      </w:r>
      <w:r w:rsidR="00EB5273">
        <w:rPr>
          <w:rFonts w:ascii="Times New Roman" w:hAnsi="Times New Roman" w:cs="Times New Roman"/>
          <w:bCs/>
          <w:sz w:val="28"/>
          <w:szCs w:val="28"/>
        </w:rPr>
        <w:t xml:space="preserve">. Первым делом были созданы сами виртуальные машины и виртуальный коммутатор с внутренней сетью, затем была операционная система, после чего были подключены различные виртуальные жесткие диски. Также была проведена работа с отказоустойчивыми дисками, </w:t>
      </w:r>
      <w:r w:rsidR="00EB527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используя технологию </w:t>
      </w:r>
      <w:r w:rsidR="00EB5273" w:rsidRPr="00280BE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RAID</w:t>
      </w:r>
      <w:r w:rsidR="00EB5273" w:rsidRPr="00280BE8">
        <w:rPr>
          <w:rFonts w:ascii="Times New Roman" w:hAnsi="Times New Roman" w:cs="Times New Roman"/>
          <w:bCs/>
          <w:i/>
          <w:iCs/>
          <w:sz w:val="28"/>
          <w:szCs w:val="28"/>
        </w:rPr>
        <w:t>-1</w:t>
      </w:r>
      <w:r w:rsidR="00EB5273">
        <w:rPr>
          <w:rFonts w:ascii="Times New Roman" w:hAnsi="Times New Roman" w:cs="Times New Roman"/>
          <w:bCs/>
          <w:sz w:val="28"/>
          <w:szCs w:val="28"/>
        </w:rPr>
        <w:t>, то есть зеркалирование. Наконец, в конце система была восстановлена.</w:t>
      </w:r>
    </w:p>
    <w:p w14:paraId="6B1BEC6C" w14:textId="6D3A2578" w:rsidR="00825953" w:rsidRDefault="001B5B56" w:rsidP="0082595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 w14:paraId="7D1E4A5C" w14:textId="73ECA550" w:rsidR="009272F9" w:rsidRPr="009272F9" w:rsidRDefault="00A91E8E" w:rsidP="009272F9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272F9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="009272F9"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272F9" w:rsidRPr="009272F9">
        <w:rPr>
          <w:rFonts w:ascii="Times New Roman" w:hAnsi="Times New Roman" w:cs="Times New Roman"/>
          <w:bCs/>
          <w:i/>
          <w:iCs/>
          <w:sz w:val="28"/>
          <w:szCs w:val="28"/>
        </w:rPr>
        <w:t>Для каких целей используется виртуальный коммутатор с типом подключения Частная сеть?</w:t>
      </w:r>
    </w:p>
    <w:p w14:paraId="4570C84A" w14:textId="4B511155" w:rsidR="00A91E8E" w:rsidRDefault="009272F9" w:rsidP="009272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F9">
        <w:rPr>
          <w:rFonts w:ascii="Times New Roman" w:hAnsi="Times New Roman" w:cs="Times New Roman"/>
          <w:sz w:val="28"/>
          <w:szCs w:val="28"/>
        </w:rPr>
        <w:t xml:space="preserve">Виртуальный коммутатор с типом подключения Частная сеть используется </w:t>
      </w:r>
      <w:r>
        <w:rPr>
          <w:rFonts w:ascii="Times New Roman" w:hAnsi="Times New Roman" w:cs="Times New Roman"/>
          <w:sz w:val="28"/>
          <w:szCs w:val="28"/>
        </w:rPr>
        <w:t xml:space="preserve">тогда, когда необходимо полностью изолировать виртуальные машины </w:t>
      </w:r>
      <w:r w:rsidRPr="009272F9">
        <w:rPr>
          <w:rFonts w:ascii="Times New Roman" w:hAnsi="Times New Roman" w:cs="Times New Roman"/>
          <w:sz w:val="28"/>
          <w:szCs w:val="28"/>
        </w:rPr>
        <w:t xml:space="preserve">от внешних сетей и физического </w:t>
      </w:r>
      <w:r>
        <w:rPr>
          <w:rFonts w:ascii="Times New Roman" w:hAnsi="Times New Roman" w:cs="Times New Roman"/>
          <w:sz w:val="28"/>
          <w:szCs w:val="28"/>
        </w:rPr>
        <w:t>устройства</w:t>
      </w:r>
      <w:r w:rsidRPr="009272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тип сети можно использовать в средах, в которых виртуальные машины должны обмениваться данными только между собой</w:t>
      </w:r>
      <w:r w:rsidRPr="009272F9">
        <w:rPr>
          <w:rFonts w:ascii="Times New Roman" w:hAnsi="Times New Roman" w:cs="Times New Roman"/>
          <w:sz w:val="28"/>
          <w:szCs w:val="28"/>
        </w:rPr>
        <w:t>.</w:t>
      </w:r>
    </w:p>
    <w:p w14:paraId="1791A37C" w14:textId="07B21DE7" w:rsidR="009272F9" w:rsidRPr="009272F9" w:rsidRDefault="009272F9" w:rsidP="009272F9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9272F9">
        <w:rPr>
          <w:rFonts w:ascii="Times New Roman" w:hAnsi="Times New Roman" w:cs="Times New Roman"/>
          <w:bCs/>
          <w:i/>
          <w:iCs/>
          <w:sz w:val="28"/>
          <w:szCs w:val="28"/>
        </w:rPr>
        <w:t>Смогут ли вирт. машины получить доступ в интернет при существующих настройках? Почему?</w:t>
      </w:r>
    </w:p>
    <w:p w14:paraId="49398A3D" w14:textId="0450966F" w:rsidR="009272F9" w:rsidRDefault="009272F9" w:rsidP="009272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существующих настройках виртуальные машины не смогут получить доступ в интернет, так как в лабораторной работе используется внутренний коммутатор. Доступ в Интернет возможен только при использовании внешнего виртуального коммутатора.</w:t>
      </w:r>
    </w:p>
    <w:p w14:paraId="07EC8675" w14:textId="41620C27" w:rsidR="009272F9" w:rsidRPr="009272F9" w:rsidRDefault="009272F9" w:rsidP="009272F9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9272F9">
        <w:rPr>
          <w:rFonts w:ascii="Times New Roman" w:hAnsi="Times New Roman" w:cs="Times New Roman"/>
          <w:bCs/>
          <w:i/>
          <w:iCs/>
          <w:sz w:val="28"/>
          <w:szCs w:val="28"/>
        </w:rPr>
        <w:t>Для чего используется VLAN ID?</w:t>
      </w:r>
    </w:p>
    <w:p w14:paraId="51BAD790" w14:textId="5DFF6644" w:rsidR="009272F9" w:rsidRDefault="009272F9" w:rsidP="009272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BE8">
        <w:rPr>
          <w:rFonts w:ascii="Times New Roman" w:hAnsi="Times New Roman" w:cs="Times New Roman"/>
          <w:i/>
          <w:iCs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2F9">
        <w:rPr>
          <w:rFonts w:ascii="Times New Roman" w:hAnsi="Times New Roman" w:cs="Times New Roman"/>
          <w:sz w:val="28"/>
          <w:szCs w:val="28"/>
        </w:rPr>
        <w:t xml:space="preserve">используется для логической сегментации сети,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280BE8">
        <w:rPr>
          <w:rFonts w:ascii="Times New Roman" w:hAnsi="Times New Roman" w:cs="Times New Roman"/>
          <w:i/>
          <w:iCs/>
          <w:sz w:val="28"/>
          <w:szCs w:val="28"/>
          <w:lang w:val="en-US"/>
        </w:rPr>
        <w:t>VLAN</w:t>
      </w:r>
      <w:r w:rsidRPr="00280B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80BE8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92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27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подсети </w:t>
      </w:r>
      <w:r w:rsidRPr="00280BE8">
        <w:rPr>
          <w:rFonts w:ascii="Times New Roman" w:hAnsi="Times New Roman" w:cs="Times New Roman"/>
          <w:i/>
          <w:iCs/>
          <w:sz w:val="28"/>
          <w:szCs w:val="28"/>
          <w:lang w:val="en-US"/>
        </w:rPr>
        <w:t>VLAN</w:t>
      </w:r>
      <w:r>
        <w:rPr>
          <w:rFonts w:ascii="Times New Roman" w:hAnsi="Times New Roman" w:cs="Times New Roman"/>
          <w:sz w:val="28"/>
          <w:szCs w:val="28"/>
        </w:rPr>
        <w:t xml:space="preserve">, позволяющий перенаправить пакет к определенной подсети </w:t>
      </w:r>
      <w:r w:rsidRPr="00280BE8">
        <w:rPr>
          <w:rFonts w:ascii="Times New Roman" w:hAnsi="Times New Roman" w:cs="Times New Roman"/>
          <w:i/>
          <w:iCs/>
          <w:sz w:val="28"/>
          <w:szCs w:val="28"/>
          <w:lang w:val="en-US"/>
        </w:rPr>
        <w:t>VLAN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9E3D93" w14:textId="26EB4EE7" w:rsidR="00010F48" w:rsidRPr="009272F9" w:rsidRDefault="00010F48" w:rsidP="00010F48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010F48">
        <w:rPr>
          <w:rFonts w:ascii="Times New Roman" w:hAnsi="Times New Roman" w:cs="Times New Roman"/>
          <w:bCs/>
          <w:i/>
          <w:iCs/>
          <w:sz w:val="28"/>
          <w:szCs w:val="28"/>
        </w:rPr>
        <w:t>Для чего используются службы удаленных рабочих столов?</w:t>
      </w:r>
    </w:p>
    <w:p w14:paraId="62AD1B8C" w14:textId="0832F42D" w:rsidR="00010F48" w:rsidRDefault="00010F48" w:rsidP="00010F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Службы удаленных рабочих столов используются для тех случаев, когда пользователю надо дистанционно подключиться к компьютеру, таким образом «сымитировав» работу за локальной машиной.</w:t>
      </w:r>
    </w:p>
    <w:p w14:paraId="10CAEDD4" w14:textId="2ADD5622" w:rsidR="00010F48" w:rsidRPr="006036C6" w:rsidRDefault="00010F48" w:rsidP="00010F48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010F48">
        <w:rPr>
          <w:rFonts w:ascii="Times New Roman" w:hAnsi="Times New Roman" w:cs="Times New Roman"/>
          <w:bCs/>
          <w:i/>
          <w:iCs/>
          <w:sz w:val="28"/>
          <w:szCs w:val="28"/>
        </w:rPr>
        <w:t>Какой тип RAID дисков вы создали?</w:t>
      </w:r>
    </w:p>
    <w:p w14:paraId="54129C6E" w14:textId="34670C69" w:rsidR="00010F48" w:rsidRDefault="0034447A" w:rsidP="00010F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созданы диски с уровнем </w:t>
      </w:r>
      <w:r w:rsidRPr="00280BE8">
        <w:rPr>
          <w:rFonts w:ascii="Times New Roman" w:hAnsi="Times New Roman" w:cs="Times New Roman"/>
          <w:i/>
          <w:iCs/>
          <w:sz w:val="28"/>
          <w:szCs w:val="28"/>
          <w:lang w:val="en-US"/>
        </w:rPr>
        <w:t>RAID</w:t>
      </w:r>
      <w:r w:rsidR="00280BE8" w:rsidRPr="00280BE8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280BE8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344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44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применено «зеркалирование», то есть все данные записывались на два отдельных физических диска.</w:t>
      </w:r>
    </w:p>
    <w:p w14:paraId="39CCF05E" w14:textId="6150F713" w:rsidR="00B47FE5" w:rsidRPr="006036C6" w:rsidRDefault="00B47FE5" w:rsidP="00B47FE5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B47FE5">
        <w:rPr>
          <w:rFonts w:ascii="Times New Roman" w:hAnsi="Times New Roman" w:cs="Times New Roman"/>
          <w:bCs/>
          <w:i/>
          <w:iCs/>
          <w:sz w:val="28"/>
          <w:szCs w:val="28"/>
        </w:rPr>
        <w:t>Какие типы томов доступны для создания на динамическом диске?</w:t>
      </w:r>
    </w:p>
    <w:p w14:paraId="062E0E75" w14:textId="658AE437" w:rsidR="00B47FE5" w:rsidRDefault="00B47FE5" w:rsidP="00B47F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динамическом типе можно создать составной диск, чередующийся, зеркальный том, а также том </w:t>
      </w:r>
      <w:r w:rsidRPr="00280BE8">
        <w:rPr>
          <w:rFonts w:ascii="Times New Roman" w:hAnsi="Times New Roman" w:cs="Times New Roman"/>
          <w:i/>
          <w:iCs/>
          <w:sz w:val="28"/>
          <w:szCs w:val="28"/>
          <w:lang w:val="en-US"/>
        </w:rPr>
        <w:t>RAID</w:t>
      </w:r>
      <w:r w:rsidRPr="00280BE8">
        <w:rPr>
          <w:rFonts w:ascii="Times New Roman" w:hAnsi="Times New Roman" w:cs="Times New Roman"/>
          <w:i/>
          <w:iCs/>
          <w:sz w:val="28"/>
          <w:szCs w:val="28"/>
        </w:rPr>
        <w:t>-5</w:t>
      </w:r>
      <w:r w:rsidRPr="00B47FE5">
        <w:rPr>
          <w:rFonts w:ascii="Times New Roman" w:hAnsi="Times New Roman" w:cs="Times New Roman"/>
          <w:sz w:val="28"/>
          <w:szCs w:val="28"/>
        </w:rPr>
        <w:t>.</w:t>
      </w:r>
    </w:p>
    <w:p w14:paraId="0975CA50" w14:textId="48F006FF" w:rsidR="00B47FE5" w:rsidRPr="00B47FE5" w:rsidRDefault="00B47FE5" w:rsidP="00B47FE5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8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B47FE5">
        <w:rPr>
          <w:rFonts w:ascii="Times New Roman" w:hAnsi="Times New Roman" w:cs="Times New Roman"/>
          <w:bCs/>
          <w:i/>
          <w:iCs/>
          <w:sz w:val="28"/>
          <w:szCs w:val="28"/>
        </w:rPr>
        <w:t>Какие из этих томов считаются программным RAID? Перечислить и объяснить технологию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14:paraId="27747583" w14:textId="2FD9A385" w:rsidR="00B47FE5" w:rsidRDefault="00B47FE5" w:rsidP="00B47F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программного </w:t>
      </w:r>
      <w:r w:rsidRPr="00280BE8">
        <w:rPr>
          <w:rFonts w:ascii="Times New Roman" w:hAnsi="Times New Roman" w:cs="Times New Roman"/>
          <w:i/>
          <w:iCs/>
          <w:sz w:val="28"/>
          <w:szCs w:val="28"/>
          <w:lang w:val="en-US"/>
        </w:rPr>
        <w:t>RAID</w:t>
      </w:r>
      <w:r w:rsidRPr="00B47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заключается в использовании контроллеров</w:t>
      </w:r>
      <w:r w:rsidRPr="00B47FE5">
        <w:rPr>
          <w:rFonts w:ascii="Times New Roman" w:hAnsi="Times New Roman" w:cs="Times New Roman"/>
          <w:sz w:val="28"/>
          <w:szCs w:val="28"/>
        </w:rPr>
        <w:t xml:space="preserve"> на материнской плате,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FE5">
        <w:rPr>
          <w:rFonts w:ascii="Times New Roman" w:hAnsi="Times New Roman" w:cs="Times New Roman"/>
          <w:sz w:val="28"/>
          <w:szCs w:val="28"/>
        </w:rPr>
        <w:t>которые не имеют своей памяти и выделенного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FE5">
        <w:rPr>
          <w:rFonts w:ascii="Times New Roman" w:hAnsi="Times New Roman" w:cs="Times New Roman"/>
          <w:sz w:val="28"/>
          <w:szCs w:val="28"/>
        </w:rPr>
        <w:t>процессора.</w:t>
      </w:r>
      <w:r>
        <w:rPr>
          <w:rFonts w:ascii="Times New Roman" w:hAnsi="Times New Roman" w:cs="Times New Roman"/>
          <w:sz w:val="28"/>
          <w:szCs w:val="28"/>
        </w:rPr>
        <w:t xml:space="preserve"> В таком случае нет необходимости в покупке дополнительного программного обеспечения. Таким образом, из данных томов программным </w:t>
      </w:r>
      <w:r w:rsidRPr="00280BE8">
        <w:rPr>
          <w:rFonts w:ascii="Times New Roman" w:hAnsi="Times New Roman" w:cs="Times New Roman"/>
          <w:i/>
          <w:iCs/>
          <w:sz w:val="28"/>
          <w:szCs w:val="28"/>
          <w:lang w:val="en-US"/>
        </w:rPr>
        <w:t>RAID</w:t>
      </w:r>
      <w:r w:rsidRPr="00590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="0059085C">
        <w:rPr>
          <w:rFonts w:ascii="Times New Roman" w:hAnsi="Times New Roman" w:cs="Times New Roman"/>
          <w:sz w:val="28"/>
          <w:szCs w:val="28"/>
        </w:rPr>
        <w:t xml:space="preserve"> зеркальный том и </w:t>
      </w:r>
      <w:r w:rsidR="0059085C" w:rsidRPr="00280BE8">
        <w:rPr>
          <w:rFonts w:ascii="Times New Roman" w:hAnsi="Times New Roman" w:cs="Times New Roman"/>
          <w:i/>
          <w:iCs/>
          <w:sz w:val="28"/>
          <w:szCs w:val="28"/>
          <w:lang w:val="en-US"/>
        </w:rPr>
        <w:t>RAID</w:t>
      </w:r>
      <w:r w:rsidR="0059085C" w:rsidRPr="00280BE8">
        <w:rPr>
          <w:rFonts w:ascii="Times New Roman" w:hAnsi="Times New Roman" w:cs="Times New Roman"/>
          <w:i/>
          <w:iCs/>
          <w:sz w:val="28"/>
          <w:szCs w:val="28"/>
        </w:rPr>
        <w:t>-5</w:t>
      </w:r>
      <w:r w:rsidR="0059085C">
        <w:rPr>
          <w:rFonts w:ascii="Times New Roman" w:hAnsi="Times New Roman" w:cs="Times New Roman"/>
          <w:sz w:val="28"/>
          <w:szCs w:val="28"/>
        </w:rPr>
        <w:t>, ведь для их реализации нет необходимости в использовании дополнительного аппаратного обеспечения.</w:t>
      </w:r>
    </w:p>
    <w:p w14:paraId="76F28C3D" w14:textId="76C48FF3" w:rsidR="0059085C" w:rsidRPr="00B47FE5" w:rsidRDefault="0059085C" w:rsidP="0059085C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59085C">
        <w:rPr>
          <w:rFonts w:ascii="Times New Roman" w:hAnsi="Times New Roman" w:cs="Times New Roman"/>
          <w:bCs/>
          <w:i/>
          <w:iCs/>
          <w:sz w:val="28"/>
          <w:szCs w:val="28"/>
        </w:rPr>
        <w:t>Для чего можно использовать оставшееся неразмеченное пространство на жестком диске?</w:t>
      </w:r>
    </w:p>
    <w:p w14:paraId="51FB0575" w14:textId="41F45E4B" w:rsidR="0059085C" w:rsidRDefault="0059085C" w:rsidP="005908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Неразмеченное пространство на жестком диске можно использовать для создания новых томов, расширению существующих томов, а также зеркалирования.</w:t>
      </w:r>
    </w:p>
    <w:p w14:paraId="3F071B5C" w14:textId="1394994E" w:rsidR="0059085C" w:rsidRPr="00B47FE5" w:rsidRDefault="0059085C" w:rsidP="0059085C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10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59085C">
        <w:rPr>
          <w:rFonts w:ascii="Times New Roman" w:hAnsi="Times New Roman" w:cs="Times New Roman"/>
          <w:bCs/>
          <w:i/>
          <w:iCs/>
          <w:sz w:val="28"/>
          <w:szCs w:val="28"/>
        </w:rPr>
        <w:t>После отключения SCSI-диска в работающей системе доступен ли для работы файл?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59085C">
        <w:rPr>
          <w:rFonts w:ascii="Times New Roman" w:hAnsi="Times New Roman" w:cs="Times New Roman"/>
          <w:bCs/>
          <w:i/>
          <w:iCs/>
          <w:sz w:val="28"/>
          <w:szCs w:val="28"/>
        </w:rPr>
        <w:t>Почему?</w:t>
      </w:r>
    </w:p>
    <w:p w14:paraId="68A3FA82" w14:textId="106D8EE7" w:rsidR="0059085C" w:rsidRDefault="0059085C" w:rsidP="005908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отключения диска в работающей системе файл остается доступным для работы, так как используется зеркалирование, или же </w:t>
      </w:r>
      <w:r w:rsidRPr="00280BE8">
        <w:rPr>
          <w:rFonts w:ascii="Times New Roman" w:hAnsi="Times New Roman" w:cs="Times New Roman"/>
          <w:i/>
          <w:iCs/>
          <w:sz w:val="28"/>
          <w:szCs w:val="28"/>
          <w:lang w:val="en-US"/>
        </w:rPr>
        <w:t>RAID</w:t>
      </w:r>
      <w:r w:rsidRPr="00280BE8">
        <w:rPr>
          <w:rFonts w:ascii="Times New Roman" w:hAnsi="Times New Roman" w:cs="Times New Roman"/>
          <w:i/>
          <w:iCs/>
          <w:sz w:val="28"/>
          <w:szCs w:val="28"/>
        </w:rPr>
        <w:t>-1</w:t>
      </w:r>
      <w:r w:rsidRPr="005908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втором диске сохраняется полная копия файла, поэтому отключение первого не приведет к потере доступа.</w:t>
      </w:r>
    </w:p>
    <w:p w14:paraId="22D244D9" w14:textId="545D011B" w:rsidR="0059085C" w:rsidRPr="00B47FE5" w:rsidRDefault="0059085C" w:rsidP="0059085C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11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59085C">
        <w:rPr>
          <w:rFonts w:ascii="Times New Roman" w:hAnsi="Times New Roman" w:cs="Times New Roman"/>
          <w:bCs/>
          <w:i/>
          <w:iCs/>
          <w:sz w:val="28"/>
          <w:szCs w:val="28"/>
        </w:rPr>
        <w:t>Какие тома и данные удалось восстановить в задании 4 упр.4? Почему?</w:t>
      </w:r>
    </w:p>
    <w:p w14:paraId="067DCA9B" w14:textId="7A0F9EA6" w:rsidR="0059085C" w:rsidRDefault="00D373DB" w:rsidP="00D373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подключении ко второй виртуальной машине удалось восстановить том </w:t>
      </w:r>
      <w:r w:rsidRPr="00280BE8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280BE8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D37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и, соотвественно, текстовый файл в нем. Диск был подключен </w:t>
      </w:r>
      <w:r w:rsidRPr="00D373DB">
        <w:rPr>
          <w:rFonts w:ascii="Times New Roman" w:hAnsi="Times New Roman" w:cs="Times New Roman"/>
          <w:sz w:val="28"/>
          <w:szCs w:val="28"/>
        </w:rPr>
        <w:t>как "</w:t>
      </w:r>
      <w:r>
        <w:rPr>
          <w:rFonts w:ascii="Times New Roman" w:hAnsi="Times New Roman" w:cs="Times New Roman"/>
          <w:sz w:val="28"/>
          <w:szCs w:val="28"/>
        </w:rPr>
        <w:t>чужой диск</w:t>
      </w:r>
      <w:r w:rsidRPr="00D373DB">
        <w:rPr>
          <w:rFonts w:ascii="Times New Roman" w:hAnsi="Times New Roman" w:cs="Times New Roman"/>
          <w:sz w:val="28"/>
          <w:szCs w:val="28"/>
        </w:rPr>
        <w:t>" и доступ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D373DB">
        <w:rPr>
          <w:rFonts w:ascii="Times New Roman" w:hAnsi="Times New Roman" w:cs="Times New Roman"/>
          <w:sz w:val="28"/>
          <w:szCs w:val="28"/>
        </w:rPr>
        <w:t xml:space="preserve"> для чтения и модификации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98F27B" w14:textId="0CF6911A" w:rsidR="00162984" w:rsidRPr="00B47FE5" w:rsidRDefault="00162984" w:rsidP="00162984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12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59085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Какие тома и данные удалось восстановить в задании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5</w:t>
      </w:r>
      <w:r w:rsidRPr="0059085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упр.4? Почему?</w:t>
      </w:r>
    </w:p>
    <w:p w14:paraId="57D214DC" w14:textId="03244283" w:rsidR="00A91E8E" w:rsidRPr="00280BE8" w:rsidRDefault="00162984" w:rsidP="00280B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подключении </w:t>
      </w:r>
      <w:r w:rsidR="001D587B">
        <w:rPr>
          <w:rFonts w:ascii="Times New Roman" w:hAnsi="Times New Roman" w:cs="Times New Roman"/>
          <w:sz w:val="28"/>
          <w:szCs w:val="28"/>
        </w:rPr>
        <w:t xml:space="preserve">диска обратно к первой машине изменения, внесенные на второй, не перенеслись, так как зеркальные тома в </w:t>
      </w:r>
      <w:r w:rsidR="001D587B" w:rsidRPr="00280BE8">
        <w:rPr>
          <w:rFonts w:ascii="Times New Roman" w:hAnsi="Times New Roman" w:cs="Times New Roman"/>
          <w:i/>
          <w:iCs/>
          <w:sz w:val="28"/>
          <w:szCs w:val="28"/>
          <w:lang w:val="en-US"/>
        </w:rPr>
        <w:t>RAID</w:t>
      </w:r>
      <w:r w:rsidR="001D587B" w:rsidRPr="00280BE8">
        <w:rPr>
          <w:rFonts w:ascii="Times New Roman" w:hAnsi="Times New Roman" w:cs="Times New Roman"/>
          <w:i/>
          <w:iCs/>
          <w:sz w:val="28"/>
          <w:szCs w:val="28"/>
        </w:rPr>
        <w:t>-1</w:t>
      </w:r>
      <w:r w:rsidR="001D587B">
        <w:rPr>
          <w:rFonts w:ascii="Times New Roman" w:hAnsi="Times New Roman" w:cs="Times New Roman"/>
          <w:sz w:val="28"/>
          <w:szCs w:val="28"/>
        </w:rPr>
        <w:t xml:space="preserve"> не синхронизировались автоматически, и работа </w:t>
      </w:r>
      <w:r w:rsidR="001D587B" w:rsidRPr="00280BE8">
        <w:rPr>
          <w:rFonts w:ascii="Times New Roman" w:hAnsi="Times New Roman" w:cs="Times New Roman"/>
          <w:i/>
          <w:iCs/>
          <w:sz w:val="28"/>
          <w:szCs w:val="28"/>
          <w:lang w:val="en-US"/>
        </w:rPr>
        <w:t>RAID</w:t>
      </w:r>
      <w:r w:rsidR="001D587B" w:rsidRPr="00280B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D587B">
        <w:rPr>
          <w:rFonts w:ascii="Times New Roman" w:hAnsi="Times New Roman" w:cs="Times New Roman"/>
          <w:sz w:val="28"/>
          <w:szCs w:val="28"/>
        </w:rPr>
        <w:t>была прервана в связи с отсутствием одного из дисков.</w:t>
      </w:r>
    </w:p>
    <w:sectPr w:rsidR="00A91E8E" w:rsidRPr="00280BE8" w:rsidSect="00CC345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F37BE" w14:textId="77777777" w:rsidR="00C31584" w:rsidRDefault="00C31584" w:rsidP="00186C2F">
      <w:pPr>
        <w:spacing w:after="0" w:line="240" w:lineRule="auto"/>
      </w:pPr>
      <w:r>
        <w:separator/>
      </w:r>
    </w:p>
  </w:endnote>
  <w:endnote w:type="continuationSeparator" w:id="0">
    <w:p w14:paraId="75442F5D" w14:textId="77777777" w:rsidR="00C31584" w:rsidRDefault="00C31584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D3B77" w14:textId="77777777" w:rsidR="00C31584" w:rsidRDefault="00C31584" w:rsidP="00186C2F">
      <w:pPr>
        <w:spacing w:after="0" w:line="240" w:lineRule="auto"/>
      </w:pPr>
      <w:r>
        <w:separator/>
      </w:r>
    </w:p>
  </w:footnote>
  <w:footnote w:type="continuationSeparator" w:id="0">
    <w:p w14:paraId="6B190269" w14:textId="77777777" w:rsidR="00C31584" w:rsidRDefault="00C31584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42388"/>
    <w:multiLevelType w:val="hybridMultilevel"/>
    <w:tmpl w:val="A3A46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C666B"/>
    <w:multiLevelType w:val="hybridMultilevel"/>
    <w:tmpl w:val="09CC1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7455E"/>
    <w:multiLevelType w:val="hybridMultilevel"/>
    <w:tmpl w:val="88023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205E5"/>
    <w:multiLevelType w:val="hybridMultilevel"/>
    <w:tmpl w:val="72023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8180">
    <w:abstractNumId w:val="1"/>
  </w:num>
  <w:num w:numId="2" w16cid:durableId="407849389">
    <w:abstractNumId w:val="2"/>
  </w:num>
  <w:num w:numId="3" w16cid:durableId="1277787246">
    <w:abstractNumId w:val="0"/>
  </w:num>
  <w:num w:numId="4" w16cid:durableId="685711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2A83"/>
    <w:rsid w:val="00010F48"/>
    <w:rsid w:val="00014C0B"/>
    <w:rsid w:val="000410EB"/>
    <w:rsid w:val="00053F43"/>
    <w:rsid w:val="000A00A7"/>
    <w:rsid w:val="000D1E22"/>
    <w:rsid w:val="000D2C40"/>
    <w:rsid w:val="000F39AC"/>
    <w:rsid w:val="000F48D3"/>
    <w:rsid w:val="0010500D"/>
    <w:rsid w:val="00162984"/>
    <w:rsid w:val="001753DB"/>
    <w:rsid w:val="00186C2F"/>
    <w:rsid w:val="00191E1E"/>
    <w:rsid w:val="00191F57"/>
    <w:rsid w:val="001B5B56"/>
    <w:rsid w:val="001C10CF"/>
    <w:rsid w:val="001D1966"/>
    <w:rsid w:val="001D587B"/>
    <w:rsid w:val="0021770A"/>
    <w:rsid w:val="00227E46"/>
    <w:rsid w:val="00277787"/>
    <w:rsid w:val="00280BE8"/>
    <w:rsid w:val="002902B0"/>
    <w:rsid w:val="002B0405"/>
    <w:rsid w:val="002B6256"/>
    <w:rsid w:val="002C7D6D"/>
    <w:rsid w:val="002F5D1A"/>
    <w:rsid w:val="00312634"/>
    <w:rsid w:val="00336C59"/>
    <w:rsid w:val="0034447A"/>
    <w:rsid w:val="00346F2F"/>
    <w:rsid w:val="00347EC2"/>
    <w:rsid w:val="0035300C"/>
    <w:rsid w:val="00356815"/>
    <w:rsid w:val="00367D14"/>
    <w:rsid w:val="00370E23"/>
    <w:rsid w:val="003726BB"/>
    <w:rsid w:val="00384D2E"/>
    <w:rsid w:val="00385252"/>
    <w:rsid w:val="003865F9"/>
    <w:rsid w:val="003A69F4"/>
    <w:rsid w:val="003B3ED1"/>
    <w:rsid w:val="00425718"/>
    <w:rsid w:val="00430829"/>
    <w:rsid w:val="004C5177"/>
    <w:rsid w:val="004C64E9"/>
    <w:rsid w:val="004F43A6"/>
    <w:rsid w:val="00524925"/>
    <w:rsid w:val="005504F3"/>
    <w:rsid w:val="00562B0F"/>
    <w:rsid w:val="005815F3"/>
    <w:rsid w:val="00582861"/>
    <w:rsid w:val="0059085C"/>
    <w:rsid w:val="005A311E"/>
    <w:rsid w:val="005B0B38"/>
    <w:rsid w:val="005B689E"/>
    <w:rsid w:val="00603309"/>
    <w:rsid w:val="006036C6"/>
    <w:rsid w:val="00604EF4"/>
    <w:rsid w:val="00641348"/>
    <w:rsid w:val="00687BAD"/>
    <w:rsid w:val="006D74BD"/>
    <w:rsid w:val="0071505E"/>
    <w:rsid w:val="007235E8"/>
    <w:rsid w:val="00723B5F"/>
    <w:rsid w:val="00765995"/>
    <w:rsid w:val="007939C9"/>
    <w:rsid w:val="007D018C"/>
    <w:rsid w:val="007F1711"/>
    <w:rsid w:val="00825953"/>
    <w:rsid w:val="00825E12"/>
    <w:rsid w:val="0084718B"/>
    <w:rsid w:val="0086694D"/>
    <w:rsid w:val="0087359F"/>
    <w:rsid w:val="00896106"/>
    <w:rsid w:val="00897D41"/>
    <w:rsid w:val="008D0809"/>
    <w:rsid w:val="008E704C"/>
    <w:rsid w:val="009272F9"/>
    <w:rsid w:val="00932480"/>
    <w:rsid w:val="00936514"/>
    <w:rsid w:val="00967018"/>
    <w:rsid w:val="00991FFF"/>
    <w:rsid w:val="009952B3"/>
    <w:rsid w:val="009F0373"/>
    <w:rsid w:val="00A27EED"/>
    <w:rsid w:val="00A5754E"/>
    <w:rsid w:val="00A71023"/>
    <w:rsid w:val="00A8270D"/>
    <w:rsid w:val="00A91E8E"/>
    <w:rsid w:val="00A97838"/>
    <w:rsid w:val="00AB55D4"/>
    <w:rsid w:val="00AE6BCC"/>
    <w:rsid w:val="00B47FE5"/>
    <w:rsid w:val="00B67C2C"/>
    <w:rsid w:val="00BB202C"/>
    <w:rsid w:val="00BC47E2"/>
    <w:rsid w:val="00BD49CC"/>
    <w:rsid w:val="00C11884"/>
    <w:rsid w:val="00C21D72"/>
    <w:rsid w:val="00C26F8D"/>
    <w:rsid w:val="00C31584"/>
    <w:rsid w:val="00C96B31"/>
    <w:rsid w:val="00CC1FEB"/>
    <w:rsid w:val="00CC3454"/>
    <w:rsid w:val="00CE7946"/>
    <w:rsid w:val="00D373DB"/>
    <w:rsid w:val="00DB3B44"/>
    <w:rsid w:val="00DD0898"/>
    <w:rsid w:val="00DE7507"/>
    <w:rsid w:val="00DE783E"/>
    <w:rsid w:val="00DF74D2"/>
    <w:rsid w:val="00E1782D"/>
    <w:rsid w:val="00E47019"/>
    <w:rsid w:val="00E62A83"/>
    <w:rsid w:val="00EB5273"/>
    <w:rsid w:val="00ED2A2A"/>
    <w:rsid w:val="00EF47FC"/>
    <w:rsid w:val="00F12BED"/>
    <w:rsid w:val="00F14FA5"/>
    <w:rsid w:val="00F15049"/>
    <w:rsid w:val="00F37F19"/>
    <w:rsid w:val="00F43BF9"/>
    <w:rsid w:val="00F705B1"/>
    <w:rsid w:val="00F71C3A"/>
    <w:rsid w:val="00F9320F"/>
    <w:rsid w:val="00F935FF"/>
    <w:rsid w:val="00FC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2F64"/>
  <w15:docId w15:val="{CA03E644-F78F-4FB4-B7D3-24ED96A2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E62A83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96106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c">
    <w:name w:val="Table Grid"/>
    <w:basedOn w:val="a1"/>
    <w:uiPriority w:val="59"/>
    <w:rsid w:val="0072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sen\Desktop\&#1064;&#1072;&#1073;&#1083;&#1086;&#1085;_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11D24015114F8897C752FC8DC8C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C4CD4A-6D3F-46D6-B08D-931C285D42F1}"/>
      </w:docPartPr>
      <w:docPartBody>
        <w:p w:rsidR="00957BB1" w:rsidRDefault="00000000">
          <w:pPr>
            <w:pStyle w:val="7011D24015114F8897C752FC8DC8CBDD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B132C0B33D1D44AE81C64760AE9CFF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71A69-BBEA-4BC7-86EE-04E1DB8C00B7}"/>
      </w:docPartPr>
      <w:docPartBody>
        <w:p w:rsidR="00957BB1" w:rsidRDefault="00000000">
          <w:pPr>
            <w:pStyle w:val="B132C0B33D1D44AE81C64760AE9CFF0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4920D257AC12405FA3C7C7001D02B2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739047-F3E1-4847-A922-6035BE8C2F19}"/>
      </w:docPartPr>
      <w:docPartBody>
        <w:p w:rsidR="00957BB1" w:rsidRDefault="00000000">
          <w:pPr>
            <w:pStyle w:val="4920D257AC12405FA3C7C7001D02B22E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4003C2B1611C43BAB79EAA6AE64F0D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C72787-7DFF-4B8F-97DC-A03553B15C7B}"/>
      </w:docPartPr>
      <w:docPartBody>
        <w:p w:rsidR="00957BB1" w:rsidRDefault="00000000">
          <w:pPr>
            <w:pStyle w:val="4003C2B1611C43BAB79EAA6AE64F0D5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3229325816EB48F2BF653EE52EB6C8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DAD950-CC23-4F52-8DB9-E765890F6A14}"/>
      </w:docPartPr>
      <w:docPartBody>
        <w:p w:rsidR="00957BB1" w:rsidRDefault="00000000">
          <w:pPr>
            <w:pStyle w:val="3229325816EB48F2BF653EE52EB6C8E8"/>
          </w:pPr>
          <w:r>
            <w:rPr>
              <w:rFonts w:cstheme="minorHAnsi"/>
            </w:rPr>
            <w:t>Напишите здесь цель работы</w:t>
          </w:r>
        </w:p>
      </w:docPartBody>
    </w:docPart>
    <w:docPart>
      <w:docPartPr>
        <w:name w:val="2B923D50E0C04C2388F630E3D7ACC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AB1CB9-6A0E-4A81-AA24-350163114302}"/>
      </w:docPartPr>
      <w:docPartBody>
        <w:p w:rsidR="00957BB1" w:rsidRDefault="00000000">
          <w:pPr>
            <w:pStyle w:val="2B923D50E0C04C2388F630E3D7ACCD3F"/>
          </w:pPr>
          <w:r>
            <w:rPr>
              <w:rFonts w:cstheme="minorHAnsi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64"/>
    <w:rsid w:val="00150921"/>
    <w:rsid w:val="00154FE6"/>
    <w:rsid w:val="00191E1E"/>
    <w:rsid w:val="0021089B"/>
    <w:rsid w:val="00245DF9"/>
    <w:rsid w:val="002F7CD3"/>
    <w:rsid w:val="00336C59"/>
    <w:rsid w:val="0035300C"/>
    <w:rsid w:val="00367D14"/>
    <w:rsid w:val="00384D2E"/>
    <w:rsid w:val="00385252"/>
    <w:rsid w:val="003E07C5"/>
    <w:rsid w:val="004C76A1"/>
    <w:rsid w:val="005A311E"/>
    <w:rsid w:val="00812E47"/>
    <w:rsid w:val="00957BB1"/>
    <w:rsid w:val="00A5754E"/>
    <w:rsid w:val="00B91464"/>
    <w:rsid w:val="00DF74D2"/>
    <w:rsid w:val="00E9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11D24015114F8897C752FC8DC8CBDD">
    <w:name w:val="7011D24015114F8897C752FC8DC8CBDD"/>
  </w:style>
  <w:style w:type="paragraph" w:customStyle="1" w:styleId="B132C0B33D1D44AE81C64760AE9CFF05">
    <w:name w:val="B132C0B33D1D44AE81C64760AE9CFF05"/>
  </w:style>
  <w:style w:type="paragraph" w:customStyle="1" w:styleId="4920D257AC12405FA3C7C7001D02B22E">
    <w:name w:val="4920D257AC12405FA3C7C7001D02B22E"/>
  </w:style>
  <w:style w:type="paragraph" w:customStyle="1" w:styleId="4003C2B1611C43BAB79EAA6AE64F0D56">
    <w:name w:val="4003C2B1611C43BAB79EAA6AE64F0D56"/>
  </w:style>
  <w:style w:type="paragraph" w:customStyle="1" w:styleId="3229325816EB48F2BF653EE52EB6C8E8">
    <w:name w:val="3229325816EB48F2BF653EE52EB6C8E8"/>
  </w:style>
  <w:style w:type="paragraph" w:customStyle="1" w:styleId="2B923D50E0C04C2388F630E3D7ACCD3F">
    <w:name w:val="2B923D50E0C04C2388F630E3D7ACC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9B09-DE52-6248-BA3F-BB5C7ADE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Шаблон_отчета.dotx</Template>
  <TotalTime>617</TotalTime>
  <Pages>14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Fisenko</dc:creator>
  <cp:lastModifiedBy>Фисенко Максим Вячеславович</cp:lastModifiedBy>
  <cp:revision>30</cp:revision>
  <cp:lastPrinted>2024-10-31T05:11:00Z</cp:lastPrinted>
  <dcterms:created xsi:type="dcterms:W3CDTF">2024-09-19T06:07:00Z</dcterms:created>
  <dcterms:modified xsi:type="dcterms:W3CDTF">2024-10-31T07:00:00Z</dcterms:modified>
</cp:coreProperties>
</file>