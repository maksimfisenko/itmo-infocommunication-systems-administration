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35BAB" w14:textId="77777777" w:rsidR="00897D41" w:rsidRPr="000F39AC" w:rsidRDefault="000410EB" w:rsidP="000410EB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F39AC">
        <w:rPr>
          <w:rFonts w:ascii="Times New Roman" w:hAnsi="Times New Roman"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0505868" w14:textId="552296A1" w:rsidR="00F37F19" w:rsidRPr="000F39AC" w:rsidRDefault="00B22B31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Домашнее задание</w:t>
      </w:r>
      <w:r w:rsidR="000410EB" w:rsidRPr="000F39AC">
        <w:rPr>
          <w:rFonts w:ascii="Times New Roman" w:hAnsi="Times New Roman" w:cs="Times New Roman"/>
          <w:b/>
          <w:sz w:val="40"/>
          <w:szCs w:val="40"/>
        </w:rPr>
        <w:t xml:space="preserve">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011D24015114F8897C752FC8DC8CBDD"/>
          </w:placeholder>
        </w:sdtPr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1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132C0B33D1D44AE81C64760AE9CFF05"/>
        </w:placeholder>
      </w:sdtPr>
      <w:sdtContent>
        <w:p w14:paraId="655C6AD7" w14:textId="4C9FFC60" w:rsidR="00F37F19" w:rsidRPr="000F39AC" w:rsidRDefault="00B22B31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Оборудование для локальных сетей</w:t>
          </w:r>
        </w:p>
      </w:sdtContent>
    </w:sdt>
    <w:p w14:paraId="6544BF16" w14:textId="77777777" w:rsidR="00E62A83" w:rsidRPr="000F39AC" w:rsidRDefault="000410EB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62A83" w:rsidRPr="000F39AC">
        <w:rPr>
          <w:rFonts w:ascii="Times New Roman" w:hAnsi="Times New Roman" w:cs="Times New Roman"/>
          <w:sz w:val="28"/>
          <w:szCs w:val="28"/>
        </w:rPr>
        <w:t>Фисенко</w:t>
      </w:r>
    </w:p>
    <w:p w14:paraId="14571504" w14:textId="28B93C22" w:rsidR="005815F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Максим Вячеславович</w:t>
      </w:r>
    </w:p>
    <w:p w14:paraId="6BCDF26C" w14:textId="1EA9AA8C" w:rsidR="005815F3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4920D257AC12405FA3C7C7001D02B22E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К34211</w:t>
          </w:r>
        </w:sdtContent>
      </w:sdt>
    </w:p>
    <w:p w14:paraId="56DA0D5F" w14:textId="77777777" w:rsidR="000410EB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0D2C40" w:rsidRPr="000F39AC">
        <w:rPr>
          <w:rFonts w:ascii="Times New Roman" w:hAnsi="Times New Roman" w:cs="Times New Roman"/>
          <w:sz w:val="28"/>
          <w:szCs w:val="28"/>
        </w:rPr>
        <w:t>Казанова</w:t>
      </w:r>
    </w:p>
    <w:p w14:paraId="063FE456" w14:textId="77777777" w:rsidR="000410EB" w:rsidRPr="000F39AC" w:rsidRDefault="000D2C40" w:rsidP="001B5B56">
      <w:pPr>
        <w:spacing w:after="4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Полина Петровна</w:t>
      </w:r>
    </w:p>
    <w:p w14:paraId="489B31CB" w14:textId="77777777" w:rsidR="00B22B31" w:rsidRDefault="00B22B31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275D28" w14:textId="04D20567" w:rsidR="000410EB" w:rsidRPr="000F39AC" w:rsidRDefault="000410E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D2D9DEC" w14:textId="62F225D3" w:rsidR="00A71023" w:rsidRPr="000F39AC" w:rsidRDefault="00000000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003C2B1611C43BAB79EAA6AE64F0D56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2024</w:t>
          </w:r>
        </w:sdtContent>
      </w:sdt>
    </w:p>
    <w:p w14:paraId="0A105123" w14:textId="77777777" w:rsidR="00A71023" w:rsidRPr="000F39AC" w:rsidRDefault="000410EB" w:rsidP="000D2C40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055C7F" w14:textId="32DB265F" w:rsidR="00825953" w:rsidRPr="000F39AC" w:rsidRDefault="00000000" w:rsidP="00825953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15166624"/>
          <w:placeholder>
            <w:docPart w:val="3229325816EB48F2BF653EE52EB6C8E8"/>
          </w:placeholder>
        </w:sdtPr>
        <w:sdtEndPr>
          <w:rPr>
            <w:sz w:val="28"/>
            <w:szCs w:val="28"/>
          </w:rPr>
        </w:sdtEndPr>
        <w:sdtContent>
          <w:r w:rsidR="00B22B31">
            <w:rPr>
              <w:rFonts w:ascii="Times New Roman" w:hAnsi="Times New Roman" w:cs="Times New Roman"/>
              <w:sz w:val="28"/>
              <w:szCs w:val="28"/>
            </w:rPr>
            <w:t>Выбрать компоненты сетевой инфраструктуры на основе на основе предложенного сценария и требований.</w:t>
          </w:r>
        </w:sdtContent>
      </w:sdt>
    </w:p>
    <w:p w14:paraId="7BBA3120" w14:textId="77777777" w:rsidR="000D2C40" w:rsidRPr="000F39AC" w:rsidRDefault="000D2C40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Задачи:</w:t>
      </w:r>
    </w:p>
    <w:sdt>
      <w:sdtPr>
        <w:rPr>
          <w:rFonts w:ascii="Times New Roman" w:hAnsi="Times New Roman" w:cs="Times New Roman"/>
        </w:rPr>
        <w:id w:val="-883492137"/>
        <w:placeholder>
          <w:docPart w:val="2B923D50E0C04C2388F630E3D7ACCD3F"/>
        </w:placeholder>
      </w:sdtPr>
      <w:sdtEndPr>
        <w:rPr>
          <w:rFonts w:asciiTheme="minorHAnsi" w:hAnsiTheme="minorHAnsi" w:cstheme="minorBidi"/>
        </w:rPr>
      </w:sdtEndPr>
      <w:sdtContent>
        <w:p w14:paraId="30FB9349" w14:textId="3BA8B27F" w:rsidR="000D2C40" w:rsidRPr="001D1966" w:rsidRDefault="00B22B31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Выбрать компоненты сетевой инфраструктуры.</w:t>
          </w:r>
        </w:p>
        <w:p w14:paraId="37E7F60C" w14:textId="17F43AA0" w:rsidR="00E62A83" w:rsidRPr="00F725A6" w:rsidRDefault="00B22B31" w:rsidP="00B22B31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 подходящее сетевой оборудование.</w:t>
          </w:r>
        </w:p>
        <w:p w14:paraId="1E8D5DCC" w14:textId="7F627A5C" w:rsidR="00F725A6" w:rsidRPr="00F725A6" w:rsidRDefault="00F725A6" w:rsidP="00B22B31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Выбрать кабельную инфраструктуру.</w:t>
          </w:r>
        </w:p>
        <w:p w14:paraId="0593AA59" w14:textId="31575B9E" w:rsidR="00F725A6" w:rsidRPr="00B22B31" w:rsidRDefault="00F725A6" w:rsidP="00B22B31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Выбрать подходящие сетевые протоколы.</w:t>
          </w:r>
        </w:p>
      </w:sdtContent>
    </w:sdt>
    <w:p w14:paraId="5508534A" w14:textId="43942258" w:rsidR="00825953" w:rsidRPr="000F39AC" w:rsidRDefault="000410EB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189CADB0" w14:textId="0C93FCAA" w:rsidR="00896106" w:rsidRPr="00B22B31" w:rsidRDefault="00896106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22B31">
        <w:rPr>
          <w:rFonts w:ascii="Times New Roman" w:hAnsi="Times New Roman" w:cs="Times New Roman"/>
          <w:b/>
          <w:sz w:val="28"/>
          <w:szCs w:val="28"/>
        </w:rPr>
        <w:t>Выбор компонентов сетевой инфраструктуры</w:t>
      </w:r>
    </w:p>
    <w:p w14:paraId="6D13A558" w14:textId="65AB0CA3" w:rsidR="00896106" w:rsidRDefault="00C778FB" w:rsidP="007533F1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C778FB">
        <w:rPr>
          <w:rFonts w:ascii="Times New Roman" w:hAnsi="Times New Roman" w:cs="Times New Roman"/>
          <w:bCs/>
          <w:sz w:val="28"/>
          <w:szCs w:val="28"/>
        </w:rPr>
        <w:t xml:space="preserve">Какую инфраструктуру </w:t>
      </w:r>
      <w:r w:rsidRPr="00C778FB">
        <w:rPr>
          <w:rFonts w:ascii="Times New Roman" w:hAnsi="Times New Roman" w:cs="Times New Roman"/>
          <w:bCs/>
          <w:sz w:val="28"/>
          <w:szCs w:val="28"/>
          <w:lang w:val="en-US"/>
        </w:rPr>
        <w:t>Ethernet</w:t>
      </w:r>
      <w:r w:rsidRPr="00C778FB">
        <w:rPr>
          <w:rFonts w:ascii="Times New Roman" w:hAnsi="Times New Roman" w:cs="Times New Roman"/>
          <w:bCs/>
          <w:sz w:val="28"/>
          <w:szCs w:val="28"/>
        </w:rPr>
        <w:t xml:space="preserve"> следует использовать для части офиса в Абу-</w:t>
      </w:r>
      <w:r w:rsidRPr="00C778FB">
        <w:rPr>
          <w:rFonts w:ascii="Times New Roman" w:hAnsi="Times New Roman" w:cs="Times New Roman"/>
          <w:bCs/>
          <w:sz w:val="28"/>
          <w:szCs w:val="28"/>
        </w:rPr>
        <w:t>Даби</w:t>
      </w:r>
      <w:r>
        <w:rPr>
          <w:rFonts w:ascii="Times New Roman" w:hAnsi="Times New Roman" w:cs="Times New Roman"/>
          <w:bCs/>
          <w:sz w:val="28"/>
          <w:szCs w:val="28"/>
        </w:rPr>
        <w:t>, отведённой</w:t>
      </w:r>
      <w:r w:rsidRPr="00C778FB">
        <w:rPr>
          <w:rFonts w:ascii="Times New Roman" w:hAnsi="Times New Roman" w:cs="Times New Roman"/>
          <w:bCs/>
          <w:sz w:val="28"/>
          <w:szCs w:val="28"/>
        </w:rPr>
        <w:t xml:space="preserve"> для сотрудников?</w:t>
      </w:r>
    </w:p>
    <w:p w14:paraId="108E1347" w14:textId="3F01C478" w:rsidR="00C778FB" w:rsidRDefault="00C778FB" w:rsidP="007533F1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части офиса в Абу-Даби, отведённой для сотрудников, следует использовать</w:t>
      </w:r>
      <w:r w:rsidRPr="00C778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Gigabit</w:t>
      </w:r>
      <w:r w:rsidRPr="00C778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Ethernet</w:t>
      </w:r>
      <w:r w:rsidRPr="00C778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или </w:t>
      </w:r>
      <w:r w:rsidR="00B24318" w:rsidRPr="00B24318">
        <w:rPr>
          <w:rFonts w:ascii="Times New Roman" w:hAnsi="Times New Roman" w:cs="Times New Roman"/>
          <w:bCs/>
          <w:sz w:val="28"/>
          <w:szCs w:val="28"/>
        </w:rPr>
        <w:t>10</w:t>
      </w:r>
      <w:r w:rsidR="00B24318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B24318" w:rsidRPr="00B243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4318">
        <w:rPr>
          <w:rFonts w:ascii="Times New Roman" w:hAnsi="Times New Roman" w:cs="Times New Roman"/>
          <w:bCs/>
          <w:sz w:val="28"/>
          <w:szCs w:val="28"/>
          <w:lang w:val="en-US"/>
        </w:rPr>
        <w:t>Ethernet</w:t>
      </w:r>
      <w:r w:rsidR="00B24318" w:rsidRPr="00B24318">
        <w:rPr>
          <w:rFonts w:ascii="Times New Roman" w:hAnsi="Times New Roman" w:cs="Times New Roman"/>
          <w:bCs/>
          <w:sz w:val="28"/>
          <w:szCs w:val="28"/>
        </w:rPr>
        <w:t>,</w:t>
      </w:r>
      <w:r w:rsidR="00B24318">
        <w:rPr>
          <w:rFonts w:ascii="Times New Roman" w:hAnsi="Times New Roman" w:cs="Times New Roman"/>
          <w:bCs/>
          <w:sz w:val="28"/>
          <w:szCs w:val="28"/>
        </w:rPr>
        <w:t xml:space="preserve"> так как видеоредакторам нужна большая пропускная способность для отправки и получения больших видеофайлов. Выбор между </w:t>
      </w:r>
      <w:r w:rsidR="00B24318">
        <w:rPr>
          <w:rFonts w:ascii="Times New Roman" w:hAnsi="Times New Roman" w:cs="Times New Roman"/>
          <w:bCs/>
          <w:sz w:val="28"/>
          <w:szCs w:val="28"/>
          <w:lang w:val="en-US"/>
        </w:rPr>
        <w:t>Gigabit</w:t>
      </w:r>
      <w:r w:rsidR="00B24318" w:rsidRPr="00B243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4318">
        <w:rPr>
          <w:rFonts w:ascii="Times New Roman" w:hAnsi="Times New Roman" w:cs="Times New Roman"/>
          <w:bCs/>
          <w:sz w:val="28"/>
          <w:szCs w:val="28"/>
        </w:rPr>
        <w:t>и 10</w:t>
      </w:r>
      <w:r w:rsidR="00B24318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B24318" w:rsidRPr="00B243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4318">
        <w:rPr>
          <w:rFonts w:ascii="Times New Roman" w:hAnsi="Times New Roman" w:cs="Times New Roman"/>
          <w:bCs/>
          <w:sz w:val="28"/>
          <w:szCs w:val="28"/>
        </w:rPr>
        <w:t xml:space="preserve">будет во многом зависеть от кол-ва денег у компании, однако всё же лучше сделать уклон в сторону </w:t>
      </w:r>
      <w:r w:rsidR="00B24318" w:rsidRPr="00B24318">
        <w:rPr>
          <w:rFonts w:ascii="Times New Roman" w:hAnsi="Times New Roman" w:cs="Times New Roman"/>
          <w:bCs/>
          <w:sz w:val="28"/>
          <w:szCs w:val="28"/>
        </w:rPr>
        <w:t>10</w:t>
      </w:r>
      <w:r w:rsidR="00B24318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B24318" w:rsidRPr="00B243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4318">
        <w:rPr>
          <w:rFonts w:ascii="Times New Roman" w:hAnsi="Times New Roman" w:cs="Times New Roman"/>
          <w:bCs/>
          <w:sz w:val="28"/>
          <w:szCs w:val="28"/>
          <w:lang w:val="en-US"/>
        </w:rPr>
        <w:t>Ethernet</w:t>
      </w:r>
      <w:r w:rsidR="00B24318" w:rsidRPr="00B243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4318">
        <w:rPr>
          <w:rFonts w:ascii="Times New Roman" w:hAnsi="Times New Roman" w:cs="Times New Roman"/>
          <w:bCs/>
          <w:sz w:val="28"/>
          <w:szCs w:val="28"/>
        </w:rPr>
        <w:t xml:space="preserve">с пропускной способностью до 10 Гбит / секунду. Соответственно, нужны будут кабели категории </w:t>
      </w:r>
      <w:r w:rsidR="00B24318" w:rsidRPr="00B24318">
        <w:rPr>
          <w:rFonts w:ascii="Times New Roman" w:hAnsi="Times New Roman" w:cs="Times New Roman"/>
          <w:bCs/>
          <w:sz w:val="28"/>
          <w:szCs w:val="28"/>
        </w:rPr>
        <w:t>6.</w:t>
      </w:r>
      <w:r w:rsidR="00B24318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B24318" w:rsidRPr="00B243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4318">
        <w:rPr>
          <w:rFonts w:ascii="Times New Roman" w:hAnsi="Times New Roman" w:cs="Times New Roman"/>
          <w:bCs/>
          <w:sz w:val="28"/>
          <w:szCs w:val="28"/>
        </w:rPr>
        <w:t>или 7, также поддерживающие пропускную способность в 10 Гбит / секунду.</w:t>
      </w:r>
      <w:r w:rsidR="007533F1" w:rsidRPr="007533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33F1">
        <w:rPr>
          <w:rFonts w:ascii="Times New Roman" w:hAnsi="Times New Roman" w:cs="Times New Roman"/>
          <w:bCs/>
          <w:sz w:val="28"/>
          <w:szCs w:val="28"/>
        </w:rPr>
        <w:t>Перед устройствами необходимо поставить коммутатор.</w:t>
      </w:r>
    </w:p>
    <w:p w14:paraId="718A59F0" w14:textId="6F7FFA1C" w:rsidR="007533F1" w:rsidRPr="007533F1" w:rsidRDefault="007533F1" w:rsidP="007533F1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7533F1">
        <w:rPr>
          <w:rFonts w:ascii="Times New Roman" w:hAnsi="Times New Roman" w:cs="Times New Roman"/>
          <w:bCs/>
          <w:sz w:val="28"/>
          <w:szCs w:val="28"/>
        </w:rPr>
        <w:t>Какую инфраструктуру следует использовать для подключения комнаты для конференций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 w14:paraId="2411B795" w14:textId="6B085D2F" w:rsidR="007533F1" w:rsidRDefault="007533F1" w:rsidP="007533F1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подключения комнаты конференций необходимо также использовать кабели 6.а или 7, так как для видеоконференций нужна стабильная и высокая скорость передачи данных. Для уменьшения количества проводов стоит установить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POE</w:t>
      </w:r>
      <w:r w:rsidRPr="007533F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коммутатор, к которому можно подключить камеры, телефон, конференцсвязь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D820AE5" w14:textId="7E5C6CC8" w:rsidR="007533F1" w:rsidRPr="007533F1" w:rsidRDefault="007533F1" w:rsidP="007533F1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7533F1">
        <w:rPr>
          <w:rFonts w:ascii="Times New Roman" w:hAnsi="Times New Roman" w:cs="Times New Roman"/>
          <w:bCs/>
          <w:sz w:val="28"/>
          <w:szCs w:val="28"/>
        </w:rPr>
        <w:t>Какие компоненты и технологии вы бы использовали для соединения филиалов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533F1">
        <w:rPr>
          <w:rFonts w:ascii="Times New Roman" w:hAnsi="Times New Roman" w:cs="Times New Roman"/>
          <w:bCs/>
          <w:sz w:val="28"/>
          <w:szCs w:val="28"/>
        </w:rPr>
        <w:t>Новосибирске и Абу-Даби?</w:t>
      </w:r>
    </w:p>
    <w:p w14:paraId="187E53B2" w14:textId="77777777" w:rsidR="00AD6BA4" w:rsidRDefault="007533F1" w:rsidP="007533F1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соединения филиалов в Новосибирске и Абу-Даби я бы, во-первых, использовал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позволит защищённо обмениваться данными через Интернет по сети между филиалами и является относительно дешевым способ сделать это. </w:t>
      </w:r>
    </w:p>
    <w:p w14:paraId="20E8AD90" w14:textId="2E3092D9" w:rsidR="007533F1" w:rsidRDefault="007533F1" w:rsidP="007533F1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Также необходимо использовать систему хранения файлов и синхронизации файлов и настроить такой сервер для передачи больших объемов данных.</w:t>
      </w:r>
    </w:p>
    <w:p w14:paraId="3BABE689" w14:textId="6291FDF5" w:rsidR="00AD6BA4" w:rsidRDefault="00AD6BA4" w:rsidP="007533F1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Еще я бы точно настроил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SD</w:t>
      </w:r>
      <w:r w:rsidRPr="00AD6BA4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WAN</w:t>
      </w:r>
      <w:r>
        <w:rPr>
          <w:rFonts w:ascii="Times New Roman" w:hAnsi="Times New Roman" w:cs="Times New Roman"/>
          <w:bCs/>
          <w:sz w:val="28"/>
          <w:szCs w:val="28"/>
        </w:rPr>
        <w:t>, так как на данный момент данная технология является одной из лучших для распределения трафика и будет являться отличным решением для работы с несколькими физически удаленными филиалами.</w:t>
      </w:r>
    </w:p>
    <w:p w14:paraId="78C4FA74" w14:textId="3CD217A2" w:rsidR="00AD6BA4" w:rsidRPr="00AD6BA4" w:rsidRDefault="00AD6BA4" w:rsidP="00AD6BA4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AD6BA4">
        <w:rPr>
          <w:rFonts w:ascii="Times New Roman" w:hAnsi="Times New Roman" w:cs="Times New Roman"/>
          <w:bCs/>
          <w:sz w:val="28"/>
          <w:szCs w:val="28"/>
        </w:rPr>
        <w:t>. Какую архитектуру лучше всего реализовать, чтобы партнеры и сотрудники, работающие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D6BA4">
        <w:rPr>
          <w:rFonts w:ascii="Times New Roman" w:hAnsi="Times New Roman" w:cs="Times New Roman"/>
          <w:bCs/>
          <w:sz w:val="28"/>
          <w:szCs w:val="28"/>
        </w:rPr>
        <w:t>из дома, могли обращаться к информации, используя только один метод доступа?</w:t>
      </w:r>
    </w:p>
    <w:p w14:paraId="094C09F8" w14:textId="418D8537" w:rsidR="00AD6BA4" w:rsidRDefault="00A13137" w:rsidP="00AD6BA4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Чтобы партнеры и сотрудники, работающие из дома, могли обращаться к информации, можно использовать облачное хранение данных. Это решение будет являться достаточно легким в имплементации и эффективным при работе, так как с таким решением многие в своей жизни уже работали.</w:t>
      </w:r>
    </w:p>
    <w:p w14:paraId="4A48DE6B" w14:textId="72A65D78" w:rsidR="00F26083" w:rsidRPr="00F26083" w:rsidRDefault="00F26083" w:rsidP="00F2608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b/>
          <w:sz w:val="28"/>
          <w:szCs w:val="28"/>
        </w:rPr>
        <w:t>подходящего сетевого оборудования</w:t>
      </w:r>
    </w:p>
    <w:p w14:paraId="68898855" w14:textId="24641598" w:rsidR="00F26083" w:rsidRPr="00F26083" w:rsidRDefault="00F26083" w:rsidP="00F26083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F26083">
        <w:rPr>
          <w:rFonts w:ascii="Times New Roman" w:hAnsi="Times New Roman" w:cs="Times New Roman"/>
          <w:bCs/>
          <w:sz w:val="28"/>
          <w:szCs w:val="28"/>
        </w:rPr>
        <w:t>Какие устройства необходимы филиалам для соблюдения этих требований?</w:t>
      </w:r>
      <w:r w:rsidRPr="00F2608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7226B70" w14:textId="425E983B" w:rsidR="007E26C1" w:rsidRPr="007E26C1" w:rsidRDefault="00F26083" w:rsidP="007E26C1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соблюдения этих требованиям филиалам нужны, в первую очередь, коммутаторы типов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F26083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F26083">
        <w:rPr>
          <w:rFonts w:ascii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F26083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коммутаторы будут соединять друг с другом различные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bCs/>
          <w:sz w:val="28"/>
          <w:szCs w:val="28"/>
        </w:rPr>
        <w:t xml:space="preserve"> сети, 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F26083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>коммутаторы будут</w:t>
      </w:r>
      <w:r w:rsidR="007E26C1">
        <w:rPr>
          <w:rFonts w:ascii="Times New Roman" w:hAnsi="Times New Roman" w:cs="Times New Roman"/>
          <w:bCs/>
          <w:sz w:val="28"/>
          <w:szCs w:val="28"/>
        </w:rPr>
        <w:t xml:space="preserve"> соединять устройства в рамках одной </w:t>
      </w:r>
      <w:r w:rsidR="007E26C1">
        <w:rPr>
          <w:rFonts w:ascii="Times New Roman" w:hAnsi="Times New Roman" w:cs="Times New Roman"/>
          <w:bCs/>
          <w:sz w:val="28"/>
          <w:szCs w:val="28"/>
          <w:lang w:val="en-US"/>
        </w:rPr>
        <w:t>VLAN</w:t>
      </w:r>
      <w:r w:rsidR="007E26C1" w:rsidRPr="007E2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26C1">
        <w:rPr>
          <w:rFonts w:ascii="Times New Roman" w:hAnsi="Times New Roman" w:cs="Times New Roman"/>
          <w:bCs/>
          <w:sz w:val="28"/>
          <w:szCs w:val="28"/>
        </w:rPr>
        <w:t>сети. Помимо этого, для фильтрации трафика нужны будут брандмауэры, я для подключения к сети с телефонов и ноутбуков – точки доступа.</w:t>
      </w:r>
    </w:p>
    <w:p w14:paraId="5A293051" w14:textId="7DC372B3" w:rsidR="00F26083" w:rsidRPr="007533F1" w:rsidRDefault="00F26083" w:rsidP="007E26C1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7E26C1" w:rsidRPr="007E26C1">
        <w:rPr>
          <w:rFonts w:ascii="Times New Roman" w:hAnsi="Times New Roman" w:cs="Times New Roman"/>
          <w:bCs/>
          <w:sz w:val="28"/>
          <w:szCs w:val="28"/>
        </w:rPr>
        <w:t>Какие устройства необходимы для обеспечения связи между филиалами и для связи</w:t>
      </w:r>
      <w:r w:rsidR="007E2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26C1" w:rsidRPr="007E26C1">
        <w:rPr>
          <w:rFonts w:ascii="Times New Roman" w:hAnsi="Times New Roman" w:cs="Times New Roman"/>
          <w:bCs/>
          <w:sz w:val="28"/>
          <w:szCs w:val="28"/>
        </w:rPr>
        <w:t>филиалов с головным офисом?</w:t>
      </w:r>
    </w:p>
    <w:p w14:paraId="76B21274" w14:textId="37B001D4" w:rsidR="007E26C1" w:rsidRPr="007E26C1" w:rsidRDefault="007E26C1" w:rsidP="00F26083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 xml:space="preserve">онечно, необходимы маршрутизаторы для связи между филиалами и головным офисом. Маршрутизаторы должны поддерживать технологию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Pr="007E26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безопасной передачи данных.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обеспечения данных на границе сети должны быть в филиалах должно быть брандмауэры. Также нужны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CPE</w:t>
      </w:r>
      <w:r w:rsidRPr="007E26C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устройства для обеспечения работы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SD</w:t>
      </w:r>
      <w:r w:rsidRPr="007E26C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WAN</w:t>
      </w:r>
      <w:r w:rsidRPr="007E26C1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39F071" w14:textId="65B54878" w:rsidR="00F26083" w:rsidRPr="007533F1" w:rsidRDefault="00F26083" w:rsidP="00F26083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7E26C1" w:rsidRPr="007E26C1">
        <w:rPr>
          <w:rFonts w:ascii="Times New Roman" w:hAnsi="Times New Roman" w:cs="Times New Roman"/>
          <w:bCs/>
          <w:sz w:val="28"/>
          <w:szCs w:val="28"/>
        </w:rPr>
        <w:t>Какие проблемы могут возникнуть при внедрении этих устройств?</w:t>
      </w:r>
    </w:p>
    <w:p w14:paraId="5CC9DF1D" w14:textId="59954614" w:rsidR="00F26083" w:rsidRDefault="007E26C1" w:rsidP="007E26C1">
      <w:p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При внедрении данных устройств могут возникнуть такие проблемы, как:</w:t>
      </w:r>
    </w:p>
    <w:p w14:paraId="12D8BB38" w14:textId="654CEE2D" w:rsidR="007E26C1" w:rsidRPr="007E26C1" w:rsidRDefault="007E26C1" w:rsidP="007E26C1">
      <w:pPr>
        <w:pStyle w:val="aa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Сложность при настройке виртуальных локальных сетей</w:t>
      </w:r>
      <w:r w:rsidRPr="007E26C1">
        <w:rPr>
          <w:rFonts w:ascii="Times New Roman" w:hAnsi="Times New Roman" w:cs="Times New Roman"/>
          <w:bCs/>
          <w:sz w:val="28"/>
          <w:szCs w:val="28"/>
        </w:rPr>
        <w:t>;</w:t>
      </w:r>
    </w:p>
    <w:p w14:paraId="422C8A1C" w14:textId="75236B7F" w:rsidR="007E26C1" w:rsidRPr="007E26C1" w:rsidRDefault="007E26C1" w:rsidP="007E26C1">
      <w:pPr>
        <w:pStyle w:val="aa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Перегрузка каналов передачи данных</w:t>
      </w:r>
      <w:r w:rsidRPr="007E26C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их недостаточная пропускная способность</w:t>
      </w:r>
      <w:r w:rsidRPr="007E26C1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792BDC" w14:textId="174F8E94" w:rsidR="007E26C1" w:rsidRPr="007E26C1" w:rsidRDefault="007E26C1" w:rsidP="007E26C1">
      <w:pPr>
        <w:pStyle w:val="aa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Проблемы с безопасность при организации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VPN</w:t>
      </w:r>
      <w:r w:rsidRPr="007E26C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соединения</w:t>
      </w:r>
      <w:r w:rsidRPr="007E26C1">
        <w:rPr>
          <w:rFonts w:ascii="Times New Roman" w:hAnsi="Times New Roman" w:cs="Times New Roman"/>
          <w:bCs/>
          <w:sz w:val="28"/>
          <w:szCs w:val="28"/>
        </w:rPr>
        <w:t>;</w:t>
      </w:r>
    </w:p>
    <w:p w14:paraId="1E2F85D0" w14:textId="0A03CC6D" w:rsidR="007E26C1" w:rsidRPr="007E26C1" w:rsidRDefault="007E26C1" w:rsidP="007E26C1">
      <w:pPr>
        <w:pStyle w:val="aa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Высокие затраты.</w:t>
      </w:r>
    </w:p>
    <w:p w14:paraId="4E345C11" w14:textId="3334FF03" w:rsidR="00B95997" w:rsidRPr="00F26083" w:rsidRDefault="00B95997" w:rsidP="00B95997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Выбор подходяще</w:t>
      </w:r>
      <w:r>
        <w:rPr>
          <w:rFonts w:ascii="Times New Roman" w:hAnsi="Times New Roman" w:cs="Times New Roman"/>
          <w:b/>
          <w:sz w:val="28"/>
          <w:szCs w:val="28"/>
        </w:rPr>
        <w:t>й кабельной инфраструктуры</w:t>
      </w:r>
    </w:p>
    <w:p w14:paraId="49BCD0E4" w14:textId="732F4FD6" w:rsidR="00B95997" w:rsidRPr="00F26083" w:rsidRDefault="00B95997" w:rsidP="00B95997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B95997">
        <w:rPr>
          <w:rFonts w:ascii="Times New Roman" w:hAnsi="Times New Roman" w:cs="Times New Roman"/>
          <w:bCs/>
          <w:sz w:val="28"/>
          <w:szCs w:val="28"/>
        </w:rPr>
        <w:t>Какой тип кабелей подходит, учитывая предоставленную информацию и план по сетевым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5997">
        <w:rPr>
          <w:rFonts w:ascii="Times New Roman" w:hAnsi="Times New Roman" w:cs="Times New Roman"/>
          <w:bCs/>
          <w:sz w:val="28"/>
          <w:szCs w:val="28"/>
        </w:rPr>
        <w:t>компонентам, составленный вами раньше?</w:t>
      </w:r>
    </w:p>
    <w:p w14:paraId="6BA69710" w14:textId="7569E89D" w:rsidR="00B95997" w:rsidRPr="007E26C1" w:rsidRDefault="00B95997" w:rsidP="00B95997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Больше всего подходит тип кабелей 6.А. Он способен поддерживать пропускную способность до 10 Гбит / секунду, что будет устраивать компанию и сотрудников, а также еще долго будет использоваться и не устареет.</w:t>
      </w:r>
    </w:p>
    <w:p w14:paraId="70FE31A7" w14:textId="701ED38E" w:rsidR="00B95997" w:rsidRPr="007533F1" w:rsidRDefault="00B95997" w:rsidP="00B95997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B95997">
        <w:rPr>
          <w:rFonts w:ascii="Times New Roman" w:hAnsi="Times New Roman" w:cs="Times New Roman"/>
          <w:bCs/>
          <w:sz w:val="28"/>
          <w:szCs w:val="28"/>
        </w:rPr>
        <w:t>Как вы решите проблему высокого уровня электромагнитных помех?</w:t>
      </w:r>
    </w:p>
    <w:p w14:paraId="62C3C2C9" w14:textId="59966D17" w:rsidR="00B95997" w:rsidRPr="007E26C1" w:rsidRDefault="00B95997" w:rsidP="00B95997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решения этой проблемы можно использовать экранированные кабели, которые помогают минимизировать электрозашумленность.</w:t>
      </w:r>
    </w:p>
    <w:p w14:paraId="0B148140" w14:textId="114F9FE3" w:rsidR="00B95997" w:rsidRPr="007533F1" w:rsidRDefault="00B95997" w:rsidP="00B95997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B95997">
        <w:rPr>
          <w:rFonts w:ascii="Times New Roman" w:hAnsi="Times New Roman" w:cs="Times New Roman"/>
          <w:bCs/>
          <w:sz w:val="28"/>
          <w:szCs w:val="28"/>
        </w:rPr>
        <w:t>Какие стандарты кабеля вы предложите?</w:t>
      </w:r>
    </w:p>
    <w:p w14:paraId="4F8206BA" w14:textId="6F51A7AE" w:rsidR="00F26083" w:rsidRDefault="00B95997" w:rsidP="00B95997">
      <w:p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Я бы предложит кабели 6.А, поддерживающие </w:t>
      </w:r>
      <w:r>
        <w:rPr>
          <w:rFonts w:ascii="Times New Roman" w:hAnsi="Times New Roman" w:cs="Times New Roman"/>
          <w:bCs/>
          <w:sz w:val="28"/>
          <w:szCs w:val="28"/>
        </w:rPr>
        <w:t>стандарт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5997">
        <w:rPr>
          <w:rFonts w:ascii="Times New Roman" w:hAnsi="Times New Roman" w:cs="Times New Roman"/>
          <w:bCs/>
          <w:sz w:val="28"/>
          <w:szCs w:val="28"/>
        </w:rPr>
        <w:t>TIA/EIA-568-C.2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954DA6C" w14:textId="2ADE6F04" w:rsidR="00B95997" w:rsidRPr="00F26083" w:rsidRDefault="00B95997" w:rsidP="00B95997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b/>
          <w:sz w:val="28"/>
          <w:szCs w:val="28"/>
        </w:rPr>
        <w:t>сетевых протоколов</w:t>
      </w:r>
    </w:p>
    <w:p w14:paraId="4D899B60" w14:textId="77777777" w:rsidR="00B95997" w:rsidRDefault="00B95997" w:rsidP="00B95997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B95997">
        <w:rPr>
          <w:rFonts w:ascii="Times New Roman" w:hAnsi="Times New Roman" w:cs="Times New Roman"/>
          <w:bCs/>
          <w:sz w:val="28"/>
          <w:szCs w:val="28"/>
        </w:rPr>
        <w:t>Какие протоколы вы будете использовать в сети и для каких целей?</w:t>
      </w:r>
    </w:p>
    <w:p w14:paraId="1F4BBC2D" w14:textId="2D9910DA" w:rsidR="00B95997" w:rsidRDefault="00B95997" w:rsidP="00B95997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сети будут использованы следующие протоколы:</w:t>
      </w:r>
    </w:p>
    <w:p w14:paraId="7AA0A872" w14:textId="27FF210B" w:rsidR="00B95997" w:rsidRPr="00B95997" w:rsidRDefault="00B95997" w:rsidP="00B95997">
      <w:pPr>
        <w:pStyle w:val="aa"/>
        <w:numPr>
          <w:ilvl w:val="0"/>
          <w:numId w:val="6"/>
        </w:num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IPv4 – </w:t>
      </w:r>
      <w:r>
        <w:rPr>
          <w:rFonts w:ascii="Times New Roman" w:hAnsi="Times New Roman" w:cs="Times New Roman"/>
          <w:bCs/>
          <w:sz w:val="28"/>
          <w:szCs w:val="28"/>
        </w:rPr>
        <w:t>основной протокол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79FD36C" w14:textId="7DE8C73C" w:rsidR="00B95997" w:rsidRPr="00B95997" w:rsidRDefault="00B95997" w:rsidP="00B95997">
      <w:pPr>
        <w:pStyle w:val="aa"/>
        <w:numPr>
          <w:ilvl w:val="0"/>
          <w:numId w:val="6"/>
        </w:num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DHCP</w:t>
      </w:r>
      <w:r w:rsidRPr="00B9599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протокол для автоматического назначения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Cs/>
          <w:sz w:val="28"/>
          <w:szCs w:val="28"/>
        </w:rPr>
        <w:t>-адресов в сети устройствам</w:t>
      </w:r>
      <w:r w:rsidRPr="00B95997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A1146B" w14:textId="4D49244E" w:rsidR="00B95997" w:rsidRPr="00B95997" w:rsidRDefault="00B95997" w:rsidP="00B95997">
      <w:pPr>
        <w:pStyle w:val="aa"/>
        <w:numPr>
          <w:ilvl w:val="0"/>
          <w:numId w:val="6"/>
        </w:num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DNS</w:t>
      </w:r>
      <w:r w:rsidRPr="00B9599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протокол для разрешения доменных имен</w:t>
      </w:r>
      <w:r w:rsidRPr="00B95997">
        <w:rPr>
          <w:rFonts w:ascii="Times New Roman" w:hAnsi="Times New Roman" w:cs="Times New Roman"/>
          <w:bCs/>
          <w:sz w:val="28"/>
          <w:szCs w:val="28"/>
        </w:rPr>
        <w:t>;</w:t>
      </w:r>
    </w:p>
    <w:p w14:paraId="22E80599" w14:textId="346E7235" w:rsidR="00B95997" w:rsidRPr="00666B99" w:rsidRDefault="00666B99" w:rsidP="00B95997">
      <w:pPr>
        <w:pStyle w:val="aa"/>
        <w:numPr>
          <w:ilvl w:val="0"/>
          <w:numId w:val="6"/>
        </w:num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OSPF – </w:t>
      </w:r>
      <w:r>
        <w:rPr>
          <w:rFonts w:ascii="Times New Roman" w:hAnsi="Times New Roman" w:cs="Times New Roman"/>
          <w:bCs/>
          <w:sz w:val="28"/>
          <w:szCs w:val="28"/>
        </w:rPr>
        <w:t>протокол динамической маршрутизации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BCA3642" w14:textId="2F8179CB" w:rsidR="00603309" w:rsidRPr="00666B99" w:rsidRDefault="00666B99" w:rsidP="001D1966">
      <w:pPr>
        <w:pStyle w:val="aa"/>
        <w:numPr>
          <w:ilvl w:val="0"/>
          <w:numId w:val="6"/>
        </w:num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NAT</w:t>
      </w:r>
      <w:r w:rsidRPr="00666B9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протокол, позволяющий выходить в сеть с внешнего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666B9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адреса и, таким образом, экономить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666B9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адреса.</w:t>
      </w:r>
    </w:p>
    <w:p w14:paraId="55876EAC" w14:textId="2E04735B" w:rsidR="00825953" w:rsidRPr="00A27EED" w:rsidRDefault="000410EB" w:rsidP="001D196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7D214DC" w14:textId="10C5B647" w:rsidR="00A91E8E" w:rsidRPr="00666B99" w:rsidRDefault="001D1966" w:rsidP="00666B99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</w:t>
      </w:r>
      <w:r w:rsidR="00666B99">
        <w:rPr>
          <w:rFonts w:ascii="Times New Roman" w:hAnsi="Times New Roman" w:cs="Times New Roman"/>
          <w:bCs/>
          <w:sz w:val="28"/>
          <w:szCs w:val="28"/>
        </w:rPr>
        <w:t>домашнего задания была произведена работы с выбором оборудования для локальных сетей, а также были выбраны кабельная инфраструктуры и сетевые протоколы, по которым будут работать устройства.</w:t>
      </w:r>
    </w:p>
    <w:sectPr w:rsidR="00A91E8E" w:rsidRPr="00666B99" w:rsidSect="00CC34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06241" w14:textId="77777777" w:rsidR="00C26BF0" w:rsidRDefault="00C26BF0" w:rsidP="00186C2F">
      <w:pPr>
        <w:spacing w:after="0" w:line="240" w:lineRule="auto"/>
      </w:pPr>
      <w:r>
        <w:separator/>
      </w:r>
    </w:p>
  </w:endnote>
  <w:endnote w:type="continuationSeparator" w:id="0">
    <w:p w14:paraId="541D9F55" w14:textId="77777777" w:rsidR="00C26BF0" w:rsidRDefault="00C26BF0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FD798" w14:textId="77777777" w:rsidR="00C26BF0" w:rsidRDefault="00C26BF0" w:rsidP="00186C2F">
      <w:pPr>
        <w:spacing w:after="0" w:line="240" w:lineRule="auto"/>
      </w:pPr>
      <w:r>
        <w:separator/>
      </w:r>
    </w:p>
  </w:footnote>
  <w:footnote w:type="continuationSeparator" w:id="0">
    <w:p w14:paraId="5827846F" w14:textId="77777777" w:rsidR="00C26BF0" w:rsidRDefault="00C26BF0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A2E32"/>
    <w:multiLevelType w:val="hybridMultilevel"/>
    <w:tmpl w:val="FBA4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2388"/>
    <w:multiLevelType w:val="hybridMultilevel"/>
    <w:tmpl w:val="A3A4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C666B"/>
    <w:multiLevelType w:val="hybridMultilevel"/>
    <w:tmpl w:val="09CC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D73A0"/>
    <w:multiLevelType w:val="hybridMultilevel"/>
    <w:tmpl w:val="22C409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8B7455E"/>
    <w:multiLevelType w:val="hybridMultilevel"/>
    <w:tmpl w:val="8802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205E5"/>
    <w:multiLevelType w:val="hybridMultilevel"/>
    <w:tmpl w:val="7202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8180">
    <w:abstractNumId w:val="2"/>
  </w:num>
  <w:num w:numId="2" w16cid:durableId="407849389">
    <w:abstractNumId w:val="4"/>
  </w:num>
  <w:num w:numId="3" w16cid:durableId="1277787246">
    <w:abstractNumId w:val="1"/>
  </w:num>
  <w:num w:numId="4" w16cid:durableId="685711106">
    <w:abstractNumId w:val="5"/>
  </w:num>
  <w:num w:numId="5" w16cid:durableId="752358194">
    <w:abstractNumId w:val="0"/>
  </w:num>
  <w:num w:numId="6" w16cid:durableId="1600721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2A83"/>
    <w:rsid w:val="00014C0B"/>
    <w:rsid w:val="000410EB"/>
    <w:rsid w:val="00053F43"/>
    <w:rsid w:val="000D1E22"/>
    <w:rsid w:val="000D2C40"/>
    <w:rsid w:val="000F39AC"/>
    <w:rsid w:val="000F48D3"/>
    <w:rsid w:val="0010500D"/>
    <w:rsid w:val="001753DB"/>
    <w:rsid w:val="00186C2F"/>
    <w:rsid w:val="00191F57"/>
    <w:rsid w:val="001B5B56"/>
    <w:rsid w:val="001C10CF"/>
    <w:rsid w:val="001D1966"/>
    <w:rsid w:val="0021770A"/>
    <w:rsid w:val="00227E46"/>
    <w:rsid w:val="00277787"/>
    <w:rsid w:val="002902B0"/>
    <w:rsid w:val="00295DF4"/>
    <w:rsid w:val="002B0405"/>
    <w:rsid w:val="00312634"/>
    <w:rsid w:val="00347EC2"/>
    <w:rsid w:val="00356815"/>
    <w:rsid w:val="003726BB"/>
    <w:rsid w:val="00384D2E"/>
    <w:rsid w:val="00385252"/>
    <w:rsid w:val="003B3ED1"/>
    <w:rsid w:val="00425718"/>
    <w:rsid w:val="004F43A6"/>
    <w:rsid w:val="005504F3"/>
    <w:rsid w:val="005815F3"/>
    <w:rsid w:val="00582861"/>
    <w:rsid w:val="005A311E"/>
    <w:rsid w:val="005B0B38"/>
    <w:rsid w:val="005B689E"/>
    <w:rsid w:val="00603309"/>
    <w:rsid w:val="00604EF4"/>
    <w:rsid w:val="00641348"/>
    <w:rsid w:val="00666B99"/>
    <w:rsid w:val="006D74BD"/>
    <w:rsid w:val="007235E8"/>
    <w:rsid w:val="00723B5F"/>
    <w:rsid w:val="007533F1"/>
    <w:rsid w:val="00765995"/>
    <w:rsid w:val="007D018C"/>
    <w:rsid w:val="007E26C1"/>
    <w:rsid w:val="007F1711"/>
    <w:rsid w:val="00825953"/>
    <w:rsid w:val="0087359F"/>
    <w:rsid w:val="00896106"/>
    <w:rsid w:val="00897D41"/>
    <w:rsid w:val="00932480"/>
    <w:rsid w:val="00991FFF"/>
    <w:rsid w:val="009F0373"/>
    <w:rsid w:val="00A13137"/>
    <w:rsid w:val="00A27EED"/>
    <w:rsid w:val="00A71023"/>
    <w:rsid w:val="00A8270D"/>
    <w:rsid w:val="00A91E8E"/>
    <w:rsid w:val="00A97838"/>
    <w:rsid w:val="00AD6BA4"/>
    <w:rsid w:val="00AE6BCC"/>
    <w:rsid w:val="00B13BA7"/>
    <w:rsid w:val="00B22B31"/>
    <w:rsid w:val="00B24318"/>
    <w:rsid w:val="00B67DCA"/>
    <w:rsid w:val="00B95997"/>
    <w:rsid w:val="00BC47E2"/>
    <w:rsid w:val="00C26BF0"/>
    <w:rsid w:val="00C778FB"/>
    <w:rsid w:val="00C96B31"/>
    <w:rsid w:val="00CC1FEB"/>
    <w:rsid w:val="00CC3454"/>
    <w:rsid w:val="00DB3B44"/>
    <w:rsid w:val="00DD0898"/>
    <w:rsid w:val="00DE7507"/>
    <w:rsid w:val="00DF74D2"/>
    <w:rsid w:val="00E1782D"/>
    <w:rsid w:val="00E62A83"/>
    <w:rsid w:val="00E8192B"/>
    <w:rsid w:val="00EB1493"/>
    <w:rsid w:val="00F12BED"/>
    <w:rsid w:val="00F14FA5"/>
    <w:rsid w:val="00F26083"/>
    <w:rsid w:val="00F37F19"/>
    <w:rsid w:val="00F54AD0"/>
    <w:rsid w:val="00F705B1"/>
    <w:rsid w:val="00F71C3A"/>
    <w:rsid w:val="00F725A6"/>
    <w:rsid w:val="00F9320F"/>
    <w:rsid w:val="00F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2F64"/>
  <w15:docId w15:val="{CA03E644-F78F-4FB4-B7D3-24ED96A2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E62A83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9610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c">
    <w:name w:val="Table Grid"/>
    <w:basedOn w:val="a1"/>
    <w:uiPriority w:val="59"/>
    <w:rsid w:val="0072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en\Desktop\&#1064;&#1072;&#1073;&#1083;&#1086;&#1085;_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11D24015114F8897C752FC8DC8C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4CD4A-6D3F-46D6-B08D-931C285D42F1}"/>
      </w:docPartPr>
      <w:docPartBody>
        <w:p w:rsidR="00957BB1" w:rsidRDefault="00000000">
          <w:pPr>
            <w:pStyle w:val="7011D24015114F8897C752FC8DC8CBDD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132C0B33D1D44AE81C64760AE9CF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71A69-BBEA-4BC7-86EE-04E1DB8C00B7}"/>
      </w:docPartPr>
      <w:docPartBody>
        <w:p w:rsidR="00957BB1" w:rsidRDefault="00000000">
          <w:pPr>
            <w:pStyle w:val="B132C0B33D1D44AE81C64760AE9CFF0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920D257AC12405FA3C7C7001D02B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39047-F3E1-4847-A922-6035BE8C2F19}"/>
      </w:docPartPr>
      <w:docPartBody>
        <w:p w:rsidR="00957BB1" w:rsidRDefault="00000000">
          <w:pPr>
            <w:pStyle w:val="4920D257AC12405FA3C7C7001D02B22E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003C2B1611C43BAB79EAA6AE64F0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72787-7DFF-4B8F-97DC-A03553B15C7B}"/>
      </w:docPartPr>
      <w:docPartBody>
        <w:p w:rsidR="00957BB1" w:rsidRDefault="00000000">
          <w:pPr>
            <w:pStyle w:val="4003C2B1611C43BAB79EAA6AE64F0D5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3229325816EB48F2BF653EE52EB6C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DAD950-CC23-4F52-8DB9-E765890F6A14}"/>
      </w:docPartPr>
      <w:docPartBody>
        <w:p w:rsidR="00957BB1" w:rsidRDefault="00000000">
          <w:pPr>
            <w:pStyle w:val="3229325816EB48F2BF653EE52EB6C8E8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2B923D50E0C04C2388F630E3D7ACC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B1CB9-6A0E-4A81-AA24-350163114302}"/>
      </w:docPartPr>
      <w:docPartBody>
        <w:p w:rsidR="00957BB1" w:rsidRDefault="00000000">
          <w:pPr>
            <w:pStyle w:val="2B923D50E0C04C2388F630E3D7ACCD3F"/>
          </w:pPr>
          <w:r>
            <w:rPr>
              <w:rFonts w:cstheme="minorHAnsi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64"/>
    <w:rsid w:val="00154FE6"/>
    <w:rsid w:val="0021089B"/>
    <w:rsid w:val="00245DF9"/>
    <w:rsid w:val="002F7CD3"/>
    <w:rsid w:val="00384D2E"/>
    <w:rsid w:val="00385252"/>
    <w:rsid w:val="003D0122"/>
    <w:rsid w:val="00505621"/>
    <w:rsid w:val="005A311E"/>
    <w:rsid w:val="00957BB1"/>
    <w:rsid w:val="00B91464"/>
    <w:rsid w:val="00DF74D2"/>
    <w:rsid w:val="00E8192B"/>
    <w:rsid w:val="00EB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11D24015114F8897C752FC8DC8CBDD">
    <w:name w:val="7011D24015114F8897C752FC8DC8CBDD"/>
  </w:style>
  <w:style w:type="paragraph" w:customStyle="1" w:styleId="B132C0B33D1D44AE81C64760AE9CFF05">
    <w:name w:val="B132C0B33D1D44AE81C64760AE9CFF05"/>
  </w:style>
  <w:style w:type="paragraph" w:customStyle="1" w:styleId="4920D257AC12405FA3C7C7001D02B22E">
    <w:name w:val="4920D257AC12405FA3C7C7001D02B22E"/>
  </w:style>
  <w:style w:type="paragraph" w:customStyle="1" w:styleId="4003C2B1611C43BAB79EAA6AE64F0D56">
    <w:name w:val="4003C2B1611C43BAB79EAA6AE64F0D56"/>
  </w:style>
  <w:style w:type="paragraph" w:customStyle="1" w:styleId="3229325816EB48F2BF653EE52EB6C8E8">
    <w:name w:val="3229325816EB48F2BF653EE52EB6C8E8"/>
  </w:style>
  <w:style w:type="paragraph" w:customStyle="1" w:styleId="2B923D50E0C04C2388F630E3D7ACCD3F">
    <w:name w:val="2B923D50E0C04C2388F630E3D7ACC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415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Fisenko</dc:creator>
  <cp:lastModifiedBy>Фисенко Максим Вячеславович</cp:lastModifiedBy>
  <cp:revision>13</cp:revision>
  <cp:lastPrinted>2024-09-19T06:07:00Z</cp:lastPrinted>
  <dcterms:created xsi:type="dcterms:W3CDTF">2024-09-19T06:07:00Z</dcterms:created>
  <dcterms:modified xsi:type="dcterms:W3CDTF">2024-10-03T04:02:00Z</dcterms:modified>
</cp:coreProperties>
</file>