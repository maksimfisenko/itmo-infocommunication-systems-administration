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35BAB" w14:textId="77777777" w:rsidR="00897D41" w:rsidRPr="000F39AC" w:rsidRDefault="000410EB" w:rsidP="000410EB">
      <w:pPr>
        <w:spacing w:after="300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F39AC">
        <w:rPr>
          <w:rFonts w:ascii="Times New Roman" w:hAnsi="Times New Roman" w:cs="Times New Roman"/>
          <w:sz w:val="40"/>
          <w:szCs w:val="40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0505868" w14:textId="306603EB" w:rsidR="00F37F19" w:rsidRPr="000F39AC" w:rsidRDefault="00B22B31" w:rsidP="000410E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>Домашнее задание</w:t>
      </w:r>
      <w:r w:rsidR="000410EB" w:rsidRPr="000F39AC">
        <w:rPr>
          <w:rFonts w:ascii="Times New Roman" w:hAnsi="Times New Roman" w:cs="Times New Roman"/>
          <w:b/>
          <w:sz w:val="40"/>
          <w:szCs w:val="40"/>
        </w:rPr>
        <w:t xml:space="preserve">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7011D24015114F8897C752FC8DC8CBDD"/>
          </w:placeholder>
        </w:sdtPr>
        <w:sdtContent>
          <w:r w:rsidR="00E56019" w:rsidRPr="00E56019">
            <w:rPr>
              <w:rFonts w:ascii="Times New Roman" w:hAnsi="Times New Roman" w:cs="Times New Roman"/>
              <w:b/>
              <w:sz w:val="32"/>
              <w:szCs w:val="32"/>
            </w:rPr>
            <w:t>2</w:t>
          </w:r>
        </w:sdtContent>
      </w:sdt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B132C0B33D1D44AE81C64760AE9CFF05"/>
        </w:placeholder>
      </w:sdtPr>
      <w:sdtContent>
        <w:p w14:paraId="655C6AD7" w14:textId="50CBDA00" w:rsidR="00F37F19" w:rsidRPr="000F39AC" w:rsidRDefault="00E56019" w:rsidP="005815F3">
          <w:pPr>
            <w:spacing w:after="240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 xml:space="preserve">Выбор технологии </w:t>
          </w:r>
          <w:r>
            <w:rPr>
              <w:rFonts w:ascii="Times New Roman" w:hAnsi="Times New Roman" w:cs="Times New Roman"/>
              <w:b/>
              <w:sz w:val="40"/>
              <w:szCs w:val="40"/>
              <w:lang w:val="en-US"/>
            </w:rPr>
            <w:t>VPN</w:t>
          </w:r>
          <w:r>
            <w:rPr>
              <w:rFonts w:ascii="Times New Roman" w:hAnsi="Times New Roman" w:cs="Times New Roman"/>
              <w:b/>
              <w:sz w:val="40"/>
              <w:szCs w:val="40"/>
            </w:rPr>
            <w:t>-подключения</w:t>
          </w:r>
        </w:p>
      </w:sdtContent>
    </w:sdt>
    <w:p w14:paraId="6544BF16" w14:textId="77777777" w:rsidR="00E62A83" w:rsidRPr="000F39AC" w:rsidRDefault="000410EB" w:rsidP="00E62A8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E62A83" w:rsidRPr="000F39AC">
        <w:rPr>
          <w:rFonts w:ascii="Times New Roman" w:hAnsi="Times New Roman" w:cs="Times New Roman"/>
          <w:sz w:val="28"/>
          <w:szCs w:val="28"/>
        </w:rPr>
        <w:t>Фисенко</w:t>
      </w:r>
    </w:p>
    <w:p w14:paraId="14571504" w14:textId="28B93C22" w:rsidR="005815F3" w:rsidRPr="000F39AC" w:rsidRDefault="00E62A83" w:rsidP="00E62A8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>Максим Вячеславович</w:t>
      </w:r>
    </w:p>
    <w:p w14:paraId="6BCDF26C" w14:textId="1EA9AA8C" w:rsidR="005815F3" w:rsidRPr="000F39AC" w:rsidRDefault="000410EB" w:rsidP="000410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4920D257AC12405FA3C7C7001D02B22E"/>
          </w:placeholder>
        </w:sdtPr>
        <w:sdtContent>
          <w:r w:rsidR="00E62A83" w:rsidRPr="000F39AC">
            <w:rPr>
              <w:rFonts w:ascii="Times New Roman" w:hAnsi="Times New Roman" w:cs="Times New Roman"/>
              <w:sz w:val="28"/>
              <w:szCs w:val="28"/>
            </w:rPr>
            <w:t>К34211</w:t>
          </w:r>
        </w:sdtContent>
      </w:sdt>
    </w:p>
    <w:p w14:paraId="56DA0D5F" w14:textId="77777777" w:rsidR="000410EB" w:rsidRPr="000F39AC" w:rsidRDefault="000410EB" w:rsidP="000410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 xml:space="preserve">Проверила: </w:t>
      </w:r>
      <w:r w:rsidR="000D2C40" w:rsidRPr="000F39AC">
        <w:rPr>
          <w:rFonts w:ascii="Times New Roman" w:hAnsi="Times New Roman" w:cs="Times New Roman"/>
          <w:sz w:val="28"/>
          <w:szCs w:val="28"/>
        </w:rPr>
        <w:t>Казанова</w:t>
      </w:r>
    </w:p>
    <w:p w14:paraId="063FE456" w14:textId="77777777" w:rsidR="000410EB" w:rsidRPr="000F39AC" w:rsidRDefault="000D2C40" w:rsidP="001B5B56">
      <w:pPr>
        <w:spacing w:after="408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>Полина Петровна</w:t>
      </w:r>
    </w:p>
    <w:p w14:paraId="489B31CB" w14:textId="77777777" w:rsidR="00B22B31" w:rsidRDefault="00B22B31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275D28" w14:textId="04D20567" w:rsidR="000410EB" w:rsidRPr="000F39AC" w:rsidRDefault="000410E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D2D9DEC" w14:textId="62F225D3" w:rsidR="00A71023" w:rsidRPr="000F39AC" w:rsidRDefault="00000000" w:rsidP="00A710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4003C2B1611C43BAB79EAA6AE64F0D56"/>
          </w:placeholder>
        </w:sdtPr>
        <w:sdtContent>
          <w:r w:rsidR="00E62A83" w:rsidRPr="000F39AC">
            <w:rPr>
              <w:rFonts w:ascii="Times New Roman" w:hAnsi="Times New Roman" w:cs="Times New Roman"/>
              <w:sz w:val="28"/>
              <w:szCs w:val="28"/>
            </w:rPr>
            <w:t>2024</w:t>
          </w:r>
        </w:sdtContent>
      </w:sdt>
    </w:p>
    <w:p w14:paraId="0A105123" w14:textId="77777777" w:rsidR="00A71023" w:rsidRPr="000F39AC" w:rsidRDefault="000410EB" w:rsidP="000D2C40">
      <w:pPr>
        <w:pageBreakBefore/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2F055C7F" w14:textId="0C5FFE2C" w:rsidR="00825953" w:rsidRPr="000F39AC" w:rsidRDefault="00000000" w:rsidP="00825953">
      <w:pPr>
        <w:tabs>
          <w:tab w:val="left" w:pos="3600"/>
        </w:tabs>
        <w:spacing w:after="600" w:line="240" w:lineRule="auto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715166624"/>
          <w:placeholder>
            <w:docPart w:val="3229325816EB48F2BF653EE52EB6C8E8"/>
          </w:placeholder>
        </w:sdtPr>
        <w:sdtEndPr>
          <w:rPr>
            <w:sz w:val="28"/>
            <w:szCs w:val="28"/>
          </w:rPr>
        </w:sdtEndPr>
        <w:sdtContent>
          <w:r w:rsidR="00E56019">
            <w:rPr>
              <w:rFonts w:ascii="Times New Roman" w:hAnsi="Times New Roman" w:cs="Times New Roman"/>
              <w:sz w:val="28"/>
              <w:szCs w:val="28"/>
            </w:rPr>
            <w:t xml:space="preserve">Проанализировать различные способы </w:t>
          </w:r>
          <w:r w:rsidR="00E56019">
            <w:rPr>
              <w:rFonts w:ascii="Times New Roman" w:hAnsi="Times New Roman" w:cs="Times New Roman"/>
              <w:sz w:val="28"/>
              <w:szCs w:val="28"/>
              <w:lang w:val="en-US"/>
            </w:rPr>
            <w:t>VPN</w:t>
          </w:r>
          <w:r w:rsidR="00E56019" w:rsidRPr="00E56019">
            <w:rPr>
              <w:rFonts w:ascii="Times New Roman" w:hAnsi="Times New Roman" w:cs="Times New Roman"/>
              <w:sz w:val="28"/>
              <w:szCs w:val="28"/>
            </w:rPr>
            <w:t>-</w:t>
          </w:r>
          <w:r w:rsidR="00E56019">
            <w:rPr>
              <w:rFonts w:ascii="Times New Roman" w:hAnsi="Times New Roman" w:cs="Times New Roman"/>
              <w:sz w:val="28"/>
              <w:szCs w:val="28"/>
            </w:rPr>
            <w:t>подключения</w:t>
          </w:r>
          <w:r w:rsidR="00E73BEB">
            <w:rPr>
              <w:rFonts w:ascii="Times New Roman" w:hAnsi="Times New Roman" w:cs="Times New Roman"/>
              <w:sz w:val="28"/>
              <w:szCs w:val="28"/>
            </w:rPr>
            <w:t>.</w:t>
          </w:r>
        </w:sdtContent>
      </w:sdt>
    </w:p>
    <w:p w14:paraId="7BBA3120" w14:textId="77777777" w:rsidR="000D2C40" w:rsidRPr="000F39AC" w:rsidRDefault="000D2C40" w:rsidP="00EA3EC5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t>Задачи:</w:t>
      </w:r>
    </w:p>
    <w:sdt>
      <w:sdtPr>
        <w:rPr>
          <w:rFonts w:ascii="Times New Roman" w:hAnsi="Times New Roman" w:cs="Times New Roman"/>
        </w:rPr>
        <w:id w:val="-883492137"/>
        <w:placeholder>
          <w:docPart w:val="2B923D50E0C04C2388F630E3D7ACCD3F"/>
        </w:placeholder>
      </w:sdtPr>
      <w:sdtEndPr>
        <w:rPr>
          <w:rFonts w:asciiTheme="minorHAnsi" w:hAnsiTheme="minorHAnsi" w:cstheme="minorBidi"/>
        </w:rPr>
      </w:sdtEndPr>
      <w:sdtContent>
        <w:p w14:paraId="30FB9349" w14:textId="72B3048C" w:rsidR="000D2C40" w:rsidRPr="00E73BEB" w:rsidRDefault="00E73BEB" w:rsidP="00E62A83">
          <w:pPr>
            <w:pStyle w:val="aa"/>
            <w:numPr>
              <w:ilvl w:val="0"/>
              <w:numId w:val="1"/>
            </w:numPr>
            <w:tabs>
              <w:tab w:val="left" w:pos="3600"/>
            </w:tabs>
            <w:spacing w:after="600" w:line="240" w:lineRule="auto"/>
            <w:ind w:left="36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Проверить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VPN</w:t>
          </w:r>
          <w:r w:rsidRPr="00E73BEB">
            <w:rPr>
              <w:rFonts w:ascii="Times New Roman" w:hAnsi="Times New Roman" w:cs="Times New Roman"/>
              <w:sz w:val="28"/>
              <w:szCs w:val="28"/>
            </w:rPr>
            <w:t>-</w:t>
          </w:r>
          <w:r>
            <w:rPr>
              <w:rFonts w:ascii="Times New Roman" w:hAnsi="Times New Roman" w:cs="Times New Roman"/>
              <w:sz w:val="28"/>
              <w:szCs w:val="28"/>
            </w:rPr>
            <w:t>подключение на домашнем компьютере</w:t>
          </w:r>
          <w:r w:rsidR="00B22B31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37E7F60C" w14:textId="49CBE810" w:rsidR="00E62A83" w:rsidRDefault="00E73BEB" w:rsidP="00B22B31">
          <w:pPr>
            <w:pStyle w:val="aa"/>
            <w:numPr>
              <w:ilvl w:val="0"/>
              <w:numId w:val="1"/>
            </w:numPr>
            <w:tabs>
              <w:tab w:val="left" w:pos="3600"/>
            </w:tabs>
            <w:spacing w:after="600" w:line="240" w:lineRule="auto"/>
            <w:ind w:left="36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Проверить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VPN</w:t>
          </w:r>
          <w:r w:rsidRPr="00E73BEB">
            <w:rPr>
              <w:rFonts w:ascii="Times New Roman" w:hAnsi="Times New Roman" w:cs="Times New Roman"/>
              <w:sz w:val="28"/>
              <w:szCs w:val="28"/>
            </w:rPr>
            <w:t>-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подключение на </w:t>
          </w:r>
          <w:r>
            <w:rPr>
              <w:rFonts w:ascii="Times New Roman" w:hAnsi="Times New Roman" w:cs="Times New Roman"/>
              <w:sz w:val="28"/>
              <w:szCs w:val="28"/>
            </w:rPr>
            <w:t>мобильном устройстве</w:t>
          </w:r>
          <w:r w:rsidR="00B22B31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472B7AAD" w14:textId="346090D2" w:rsidR="00E73BEB" w:rsidRPr="00E73BEB" w:rsidRDefault="00E73BEB" w:rsidP="00B22B31">
          <w:pPr>
            <w:pStyle w:val="aa"/>
            <w:numPr>
              <w:ilvl w:val="0"/>
              <w:numId w:val="1"/>
            </w:numPr>
            <w:tabs>
              <w:tab w:val="left" w:pos="3600"/>
            </w:tabs>
            <w:spacing w:after="600" w:line="240" w:lineRule="auto"/>
            <w:ind w:left="36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Проанализировать сравнить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VPN</w:t>
          </w:r>
          <w:r w:rsidRPr="00E73BEB">
            <w:rPr>
              <w:rFonts w:ascii="Times New Roman" w:hAnsi="Times New Roman" w:cs="Times New Roman"/>
              <w:sz w:val="28"/>
              <w:szCs w:val="28"/>
            </w:rPr>
            <w:t>-</w:t>
          </w:r>
          <w:r>
            <w:rPr>
              <w:rFonts w:ascii="Times New Roman" w:hAnsi="Times New Roman" w:cs="Times New Roman"/>
              <w:sz w:val="28"/>
              <w:szCs w:val="28"/>
            </w:rPr>
            <w:t>подключения с разных устройств.</w:t>
          </w:r>
        </w:p>
      </w:sdtContent>
    </w:sdt>
    <w:p w14:paraId="5508534A" w14:textId="43942258" w:rsidR="00825953" w:rsidRPr="000F39AC" w:rsidRDefault="000410EB" w:rsidP="00896106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189CADB0" w14:textId="6939A977" w:rsidR="00896106" w:rsidRPr="00E73BEB" w:rsidRDefault="00896106" w:rsidP="00896106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230644">
        <w:rPr>
          <w:rFonts w:ascii="Times New Roman" w:hAnsi="Times New Roman" w:cs="Times New Roman"/>
          <w:b/>
          <w:sz w:val="28"/>
          <w:szCs w:val="28"/>
        </w:rPr>
        <w:t>Использование домашнего компьютера</w:t>
      </w:r>
    </w:p>
    <w:p w14:paraId="6D13A558" w14:textId="69F8FD6B" w:rsidR="00896106" w:rsidRPr="000F39AC" w:rsidRDefault="00E56019" w:rsidP="00F71C3A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Первым делом было необходимо, используя домашний компьютер, перейти на сайт компании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Intel</w:t>
      </w:r>
      <w:r>
        <w:rPr>
          <w:rFonts w:ascii="Times New Roman" w:hAnsi="Times New Roman" w:cs="Times New Roman"/>
          <w:bCs/>
          <w:sz w:val="28"/>
          <w:szCs w:val="28"/>
        </w:rPr>
        <w:t xml:space="preserve"> и убедиться в невозможности открыть данный сайт в домашней сети. Действительно, после перехода на сайт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Intel</w:t>
      </w:r>
      <w:r w:rsidRPr="00E56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была открыта страница с надписью о невозможности открыть сайт в России </w:t>
      </w:r>
      <w:r w:rsidR="00896106" w:rsidRPr="000F39AC">
        <w:rPr>
          <w:rFonts w:ascii="Times New Roman" w:hAnsi="Times New Roman" w:cs="Times New Roman"/>
          <w:bCs/>
          <w:sz w:val="28"/>
          <w:szCs w:val="28"/>
        </w:rPr>
        <w:t>(рисунок 1).</w:t>
      </w:r>
    </w:p>
    <w:p w14:paraId="65D36FBC" w14:textId="77777777" w:rsidR="00896106" w:rsidRPr="000F39AC" w:rsidRDefault="00896106" w:rsidP="00896106">
      <w:pPr>
        <w:keepNext/>
        <w:spacing w:after="240" w:line="240" w:lineRule="auto"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A31F4A7" wp14:editId="14760109">
            <wp:extent cx="4017018" cy="2251710"/>
            <wp:effectExtent l="19050" t="19050" r="21590" b="15240"/>
            <wp:docPr id="1506792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92118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449" cy="2253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0FCD4" w14:textId="3ACDB4C1" w:rsidR="00896106" w:rsidRPr="00E56019" w:rsidRDefault="00896106" w:rsidP="00896106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8564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E56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E56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Сайт </w:t>
      </w:r>
      <w:r w:rsidR="00E5601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Intel</w:t>
      </w:r>
      <w:r w:rsidR="00E56019" w:rsidRPr="00E56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E56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при открытии без </w:t>
      </w:r>
      <w:r w:rsidR="00E5601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VPN</w:t>
      </w:r>
    </w:p>
    <w:p w14:paraId="50D98C45" w14:textId="350BF57F" w:rsidR="00896106" w:rsidRDefault="00E56019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сайте </w:t>
      </w:r>
      <w:r w:rsidRPr="00E5601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560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E56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зафиксированы такие данные, как мой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5601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адрес, местоположение и другие (рисунок 2). Можно заметить, что сайт правильно определяет мое физическое местоположение, выводя «Санкт-Петербург, Россия».</w:t>
      </w:r>
    </w:p>
    <w:p w14:paraId="5D7B5288" w14:textId="77777777" w:rsidR="00E56019" w:rsidRPr="00E56019" w:rsidRDefault="00E56019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0E1401A" w14:textId="77777777" w:rsidR="005B0B38" w:rsidRPr="000F39AC" w:rsidRDefault="005B0B38" w:rsidP="005B0B38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293004" wp14:editId="40F2BF15">
            <wp:extent cx="4848111" cy="1809750"/>
            <wp:effectExtent l="19050" t="19050" r="10160" b="19050"/>
            <wp:docPr id="16622563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56347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563" cy="18102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2DFCCA" w14:textId="459ADEF7" w:rsidR="005B0B38" w:rsidRPr="00E56019" w:rsidRDefault="005B0B38" w:rsidP="005B0B38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8564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E56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E56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Проверка </w:t>
      </w:r>
      <w:r w:rsidR="00E5601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ip</w:t>
      </w:r>
      <w:r w:rsidR="00E56019" w:rsidRPr="00E56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</w:t>
      </w:r>
      <w:r w:rsidR="00E56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адреса и местоположения без </w:t>
      </w:r>
      <w:r w:rsidR="00E5601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VPN</w:t>
      </w:r>
    </w:p>
    <w:p w14:paraId="1186E831" w14:textId="77777777" w:rsidR="00B4477D" w:rsidRDefault="00E56019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была предпринята попытка зайти на сайт компании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E56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включенном </w:t>
      </w:r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E5601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соединении.</w:t>
      </w:r>
      <w:r w:rsidR="00B4477D">
        <w:rPr>
          <w:rFonts w:ascii="Times New Roman" w:hAnsi="Times New Roman" w:cs="Times New Roman"/>
          <w:sz w:val="28"/>
          <w:szCs w:val="28"/>
        </w:rPr>
        <w:t xml:space="preserve"> </w:t>
      </w:r>
      <w:r w:rsidR="00B4477D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="00B4477D" w:rsidRPr="00B4477D">
        <w:rPr>
          <w:rFonts w:ascii="Times New Roman" w:hAnsi="Times New Roman" w:cs="Times New Roman"/>
          <w:sz w:val="28"/>
          <w:szCs w:val="28"/>
        </w:rPr>
        <w:t>-</w:t>
      </w:r>
      <w:r w:rsidR="00B4477D">
        <w:rPr>
          <w:rFonts w:ascii="Times New Roman" w:hAnsi="Times New Roman" w:cs="Times New Roman"/>
          <w:sz w:val="28"/>
          <w:szCs w:val="28"/>
        </w:rPr>
        <w:t xml:space="preserve">подключение происходило при помощи протокола и программного обеспечения </w:t>
      </w:r>
      <w:r w:rsidR="00B4477D">
        <w:rPr>
          <w:rFonts w:ascii="Times New Roman" w:hAnsi="Times New Roman" w:cs="Times New Roman"/>
          <w:sz w:val="28"/>
          <w:szCs w:val="28"/>
          <w:lang w:val="en-US"/>
        </w:rPr>
        <w:t>WireGuard</w:t>
      </w:r>
      <w:r w:rsidR="00B4477D" w:rsidRPr="00B4477D">
        <w:rPr>
          <w:rFonts w:ascii="Times New Roman" w:hAnsi="Times New Roman" w:cs="Times New Roman"/>
          <w:sz w:val="28"/>
          <w:szCs w:val="28"/>
        </w:rPr>
        <w:t>.</w:t>
      </w:r>
      <w:r w:rsidR="00B4477D">
        <w:rPr>
          <w:rFonts w:ascii="Times New Roman" w:hAnsi="Times New Roman" w:cs="Times New Roman"/>
          <w:sz w:val="28"/>
          <w:szCs w:val="28"/>
        </w:rPr>
        <w:t xml:space="preserve"> Предварительно у одного из хостинг-провайдеров был арендован виртуальный центр (рисунок 3). </w:t>
      </w:r>
    </w:p>
    <w:p w14:paraId="4F542B16" w14:textId="77777777" w:rsidR="00B4477D" w:rsidRDefault="00B4477D" w:rsidP="00B4477D">
      <w:pPr>
        <w:keepNext/>
        <w:ind w:hanging="284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A57729" wp14:editId="3E161554">
            <wp:extent cx="5939790" cy="763270"/>
            <wp:effectExtent l="19050" t="19050" r="22860" b="17780"/>
            <wp:docPr id="645203566" name="Рисунок 1" descr="Изображение выглядит как текст, линия, Шриф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03566" name="Рисунок 1" descr="Изображение выглядит как текст, линия, Шрифт, График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63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C58182" w14:textId="576EB4E0" w:rsidR="00B4477D" w:rsidRPr="00B4477D" w:rsidRDefault="00B4477D" w:rsidP="00B4477D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447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447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447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447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8564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B447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447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B447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Данные виртуального сервера</w:t>
      </w:r>
    </w:p>
    <w:p w14:paraId="55F3FC20" w14:textId="2CA4FBB4" w:rsidR="005B0B38" w:rsidRPr="00B4477D" w:rsidRDefault="00B4477D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4 можно заметить, что при включённом </w:t>
      </w:r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r>
        <w:rPr>
          <w:rFonts w:ascii="Times New Roman" w:hAnsi="Times New Roman" w:cs="Times New Roman"/>
          <w:sz w:val="28"/>
          <w:szCs w:val="28"/>
        </w:rPr>
        <w:t xml:space="preserve"> на сайт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B447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 спокойно можно зайти и всё работает.</w:t>
      </w:r>
    </w:p>
    <w:p w14:paraId="1D8C7E3D" w14:textId="77777777" w:rsidR="001753DB" w:rsidRPr="000F39AC" w:rsidRDefault="001753DB" w:rsidP="001753DB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64EC50" wp14:editId="62935879">
            <wp:extent cx="3386275" cy="3021330"/>
            <wp:effectExtent l="19050" t="19050" r="24130" b="26670"/>
            <wp:docPr id="182645935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59358" name="Рисунок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970" cy="3029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31FF35" w14:textId="2DFB69DA" w:rsidR="001753DB" w:rsidRPr="00B4477D" w:rsidRDefault="001753DB" w:rsidP="001753DB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8564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447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447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Сайт </w:t>
      </w:r>
      <w:r w:rsidR="00B4477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Intel</w:t>
      </w:r>
      <w:r w:rsidR="00B4477D" w:rsidRPr="00B447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447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при заходе с </w:t>
      </w:r>
      <w:r w:rsidR="00B4477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VPN</w:t>
      </w:r>
    </w:p>
    <w:p w14:paraId="78EEF989" w14:textId="1BFD02FC" w:rsidR="001753DB" w:rsidRPr="00B4477D" w:rsidRDefault="00B4477D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этом на сайте </w:t>
      </w:r>
      <w:r w:rsidRPr="00B4477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447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sz w:val="28"/>
          <w:szCs w:val="28"/>
        </w:rPr>
        <w:t xml:space="preserve"> была перезагружена страница, где теперь отображаются новые данные</w:t>
      </w:r>
      <w:r w:rsidR="001753DB" w:rsidRPr="000F39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Отображаемый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447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тебе другой и полностью совпадают с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447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адресом виртуального выделенного сервера, к которому осуществляется подключение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WireGuard</w:t>
      </w:r>
      <w:r>
        <w:rPr>
          <w:rFonts w:ascii="Times New Roman" w:hAnsi="Times New Roman" w:cs="Times New Roman"/>
          <w:sz w:val="28"/>
          <w:szCs w:val="28"/>
        </w:rPr>
        <w:t>, а в поле местоположение верно определяется город Хельсинки в Финляндии</w:t>
      </w:r>
      <w:r w:rsidR="00230644">
        <w:rPr>
          <w:rFonts w:ascii="Times New Roman" w:hAnsi="Times New Roman" w:cs="Times New Roman"/>
          <w:sz w:val="28"/>
          <w:szCs w:val="28"/>
        </w:rPr>
        <w:t>, что также соответствует настройкам сервера</w:t>
      </w:r>
      <w:r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23064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07881C3" w14:textId="77777777" w:rsidR="001753DB" w:rsidRPr="000F39AC" w:rsidRDefault="001753DB" w:rsidP="001753DB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6466FA" wp14:editId="02DC902A">
            <wp:extent cx="5134596" cy="1992630"/>
            <wp:effectExtent l="19050" t="19050" r="28575" b="26670"/>
            <wp:docPr id="8170411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41117" name="Рисунок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104" cy="19947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DEC9D4" w14:textId="4790A5EC" w:rsidR="00765995" w:rsidRPr="00B4477D" w:rsidRDefault="001753DB" w:rsidP="00765995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8564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447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447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Обновлённые данные в </w:t>
      </w:r>
      <w:r w:rsidR="00B4477D" w:rsidRPr="00B447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="00B4477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ip</w:t>
      </w:r>
      <w:r w:rsidR="00B4477D" w:rsidRPr="00B447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B4477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ru</w:t>
      </w:r>
    </w:p>
    <w:p w14:paraId="1AA4415F" w14:textId="482B031B" w:rsidR="00765995" w:rsidRPr="000F39AC" w:rsidRDefault="00765995" w:rsidP="00765995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230644">
        <w:rPr>
          <w:rFonts w:ascii="Times New Roman" w:hAnsi="Times New Roman" w:cs="Times New Roman"/>
          <w:b/>
          <w:sz w:val="28"/>
          <w:szCs w:val="28"/>
        </w:rPr>
        <w:t>Использование мобильного телефона</w:t>
      </w:r>
    </w:p>
    <w:p w14:paraId="2A6C9EBF" w14:textId="1657F7D2" w:rsidR="00765995" w:rsidRPr="00230644" w:rsidRDefault="00230644" w:rsidP="00F71C3A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Затем действия, аналогичные действиям в предыдущем пункте, были проделаны на мобильном устройстве и на этот раз с сайтом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Spotify</w:t>
      </w:r>
      <w:r>
        <w:rPr>
          <w:rFonts w:ascii="Times New Roman" w:hAnsi="Times New Roman" w:cs="Times New Roman"/>
          <w:bCs/>
          <w:sz w:val="28"/>
          <w:szCs w:val="28"/>
        </w:rPr>
        <w:t xml:space="preserve">. Как видно на рисунке 6, при переходе на сайт без включённого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VPN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отображается информация о том, что сайт недоступен в России.</w:t>
      </w:r>
    </w:p>
    <w:p w14:paraId="1CD9B667" w14:textId="77777777" w:rsidR="007235E8" w:rsidRPr="000F39AC" w:rsidRDefault="007235E8" w:rsidP="007235E8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</w:rPr>
        <w:drawing>
          <wp:inline distT="0" distB="0" distL="0" distR="0" wp14:anchorId="49DAA9CE" wp14:editId="6AFFB0B2">
            <wp:extent cx="1920141" cy="3124936"/>
            <wp:effectExtent l="19050" t="19050" r="23495" b="18415"/>
            <wp:docPr id="188310633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06338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141" cy="31249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275225" w14:textId="1605C348" w:rsidR="001753DB" w:rsidRPr="002B00A1" w:rsidRDefault="007235E8" w:rsidP="007235E8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2B00A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6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B00A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B00A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сайт </w:t>
      </w:r>
      <w:r w:rsidR="002B00A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Spotify</w:t>
      </w:r>
      <w:r w:rsidR="002B00A1" w:rsidRPr="002B00A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B00A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недоступен в России</w:t>
      </w:r>
    </w:p>
    <w:p w14:paraId="45442E42" w14:textId="7B61B25C" w:rsidR="00053F43" w:rsidRPr="000F39AC" w:rsidRDefault="002B00A1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При этом включённого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VPN</w:t>
      </w:r>
      <w:r>
        <w:rPr>
          <w:rFonts w:ascii="Times New Roman" w:hAnsi="Times New Roman" w:cs="Times New Roman"/>
          <w:bCs/>
          <w:sz w:val="28"/>
          <w:szCs w:val="28"/>
        </w:rPr>
        <w:t xml:space="preserve">, действительно, сервис </w:t>
      </w:r>
      <w:r w:rsidRPr="002B00A1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ip</w:t>
      </w:r>
      <w:r w:rsidRPr="002B00A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r w:rsidRPr="002B00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определяет, что подключение идет из Санкт-Петербурга </w:t>
      </w:r>
      <w:r w:rsidR="00053F43" w:rsidRPr="000F39AC">
        <w:rPr>
          <w:rFonts w:ascii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="00053F43" w:rsidRPr="000F39AC">
        <w:rPr>
          <w:rFonts w:ascii="Times New Roman" w:hAnsi="Times New Roman" w:cs="Times New Roman"/>
          <w:sz w:val="28"/>
          <w:szCs w:val="28"/>
        </w:rPr>
        <w:t>).</w:t>
      </w:r>
    </w:p>
    <w:p w14:paraId="48C37B34" w14:textId="77777777" w:rsidR="00053F43" w:rsidRPr="000F39AC" w:rsidRDefault="00053F43" w:rsidP="00053F43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</w:rPr>
        <w:drawing>
          <wp:inline distT="0" distB="0" distL="0" distR="0" wp14:anchorId="25E13D51" wp14:editId="7D63D72F">
            <wp:extent cx="2895609" cy="3417570"/>
            <wp:effectExtent l="19050" t="19050" r="19050" b="11430"/>
            <wp:docPr id="64449302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93029" name="Рисунок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446" cy="34386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5F2084" w14:textId="193B37B1" w:rsidR="00053F43" w:rsidRPr="002B00A1" w:rsidRDefault="00053F43" w:rsidP="00053F43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2B00A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7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B00A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B00A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Определение </w:t>
      </w:r>
      <w:r w:rsidR="002B00A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ip</w:t>
      </w:r>
      <w:r w:rsidR="002B00A1" w:rsidRPr="002B00A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</w:t>
      </w:r>
      <w:r w:rsidR="002B00A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адреса на телефоне без </w:t>
      </w:r>
      <w:r w:rsidR="002B00A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VPN</w:t>
      </w:r>
    </w:p>
    <w:p w14:paraId="59364A15" w14:textId="334DD61B" w:rsidR="00053F43" w:rsidRPr="002B00A1" w:rsidRDefault="002B00A1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после подключения к тому же выделенному виртуальному серверу с дата-центром в Хельсинки</w:t>
      </w:r>
      <w:r w:rsidRPr="002B00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WireGuard</w:t>
      </w:r>
      <w:r>
        <w:rPr>
          <w:rFonts w:ascii="Times New Roman" w:hAnsi="Times New Roman" w:cs="Times New Roman"/>
          <w:sz w:val="28"/>
          <w:szCs w:val="28"/>
        </w:rPr>
        <w:t xml:space="preserve">, сайт </w:t>
      </w:r>
      <w:r>
        <w:rPr>
          <w:rFonts w:ascii="Times New Roman" w:hAnsi="Times New Roman" w:cs="Times New Roman"/>
          <w:sz w:val="28"/>
          <w:szCs w:val="28"/>
          <w:lang w:val="en-US"/>
        </w:rPr>
        <w:t>Spotify</w:t>
      </w:r>
      <w:r w:rsidRPr="002B00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вновь становится доступен (рисунок 8).</w:t>
      </w:r>
    </w:p>
    <w:p w14:paraId="4629A18A" w14:textId="77777777" w:rsidR="002B00A1" w:rsidRPr="000F39AC" w:rsidRDefault="002B00A1" w:rsidP="002B00A1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</w:rPr>
        <w:drawing>
          <wp:inline distT="0" distB="0" distL="0" distR="0" wp14:anchorId="6024EB14" wp14:editId="0340FF4B">
            <wp:extent cx="2134039" cy="3438622"/>
            <wp:effectExtent l="19050" t="19050" r="19050" b="9525"/>
            <wp:docPr id="63281403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14035" name="Рисунок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039" cy="34386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26F8D5" w14:textId="0710CED8" w:rsidR="002B00A1" w:rsidRPr="002B00A1" w:rsidRDefault="002B00A1" w:rsidP="002B00A1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8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Сайт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Spotify</w:t>
      </w:r>
      <w:r w:rsidRPr="002B00A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доступен при работающем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VPN</w:t>
      </w:r>
    </w:p>
    <w:p w14:paraId="233B2D38" w14:textId="48048458" w:rsidR="002B00A1" w:rsidRPr="002B00A1" w:rsidRDefault="002B00A1" w:rsidP="002B00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этом сервис </w:t>
      </w:r>
      <w:r w:rsidRPr="002B00A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B00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2B00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показывает точно такие же данные, какие и показывал при подключении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WireGuard</w:t>
      </w:r>
      <w:r w:rsidRPr="002B00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домашнего компьютера, так как подключение идёт к тому же выделенному серверу</w:t>
      </w:r>
      <w:r>
        <w:rPr>
          <w:rFonts w:ascii="Times New Roman" w:hAnsi="Times New Roman" w:cs="Times New Roman"/>
          <w:sz w:val="28"/>
          <w:szCs w:val="28"/>
        </w:rPr>
        <w:t xml:space="preserve"> (рисунок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0427491" w14:textId="77777777" w:rsidR="002B00A1" w:rsidRPr="000F39AC" w:rsidRDefault="002B00A1" w:rsidP="002B00A1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</w:rPr>
        <w:drawing>
          <wp:inline distT="0" distB="0" distL="0" distR="0" wp14:anchorId="17B8DA4B" wp14:editId="7500AC3F">
            <wp:extent cx="2334866" cy="3303270"/>
            <wp:effectExtent l="19050" t="19050" r="27940" b="11430"/>
            <wp:docPr id="105615732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57328" name="Рисунок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629" cy="3305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3B00EB" w14:textId="4FB33689" w:rsidR="007235E8" w:rsidRPr="006945C1" w:rsidRDefault="002B00A1" w:rsidP="006945C1">
      <w:pPr>
        <w:jc w:val="center"/>
        <w:rPr>
          <w:rFonts w:ascii="Times New Roman" w:hAnsi="Times New Roman" w:cs="Times New Roman"/>
          <w:sz w:val="28"/>
          <w:szCs w:val="28"/>
        </w:rPr>
      </w:pPr>
      <w:r w:rsidRPr="006945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945C1" w:rsidRPr="006945C1">
        <w:rPr>
          <w:rFonts w:ascii="Times New Roman" w:hAnsi="Times New Roman" w:cs="Times New Roman"/>
          <w:sz w:val="28"/>
          <w:szCs w:val="28"/>
        </w:rPr>
        <w:t>9</w:t>
      </w:r>
      <w:r w:rsidRPr="006945C1">
        <w:rPr>
          <w:rFonts w:ascii="Times New Roman" w:hAnsi="Times New Roman" w:cs="Times New Roman"/>
          <w:sz w:val="28"/>
          <w:szCs w:val="28"/>
        </w:rPr>
        <w:t xml:space="preserve"> – </w:t>
      </w:r>
      <w:r w:rsidR="006945C1" w:rsidRPr="006945C1">
        <w:rPr>
          <w:rFonts w:ascii="Times New Roman" w:hAnsi="Times New Roman" w:cs="Times New Roman"/>
          <w:sz w:val="28"/>
          <w:szCs w:val="28"/>
        </w:rPr>
        <w:t>Обновлённая информация на сайте 2</w:t>
      </w:r>
      <w:r w:rsidR="006945C1" w:rsidRPr="006945C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6945C1" w:rsidRPr="006945C1">
        <w:rPr>
          <w:rFonts w:ascii="Times New Roman" w:hAnsi="Times New Roman" w:cs="Times New Roman"/>
          <w:sz w:val="28"/>
          <w:szCs w:val="28"/>
        </w:rPr>
        <w:t>.</w:t>
      </w:r>
      <w:r w:rsidR="006945C1" w:rsidRPr="006945C1"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14:paraId="5161EA4A" w14:textId="077711CB" w:rsidR="00053F43" w:rsidRPr="006945C1" w:rsidRDefault="00053F43" w:rsidP="00053F43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6945C1">
        <w:rPr>
          <w:rFonts w:ascii="Times New Roman" w:hAnsi="Times New Roman" w:cs="Times New Roman"/>
          <w:b/>
          <w:sz w:val="28"/>
          <w:szCs w:val="28"/>
        </w:rPr>
        <w:t xml:space="preserve">Анализ возможностей подключения через </w:t>
      </w:r>
      <w:r w:rsidR="006945C1">
        <w:rPr>
          <w:rFonts w:ascii="Times New Roman" w:hAnsi="Times New Roman" w:cs="Times New Roman"/>
          <w:b/>
          <w:sz w:val="28"/>
          <w:szCs w:val="28"/>
          <w:lang w:val="en-US"/>
        </w:rPr>
        <w:t>VPN</w:t>
      </w:r>
      <w:r w:rsidR="006945C1" w:rsidRPr="006945C1">
        <w:rPr>
          <w:rFonts w:ascii="Times New Roman" w:hAnsi="Times New Roman" w:cs="Times New Roman"/>
          <w:b/>
          <w:sz w:val="28"/>
          <w:szCs w:val="28"/>
        </w:rPr>
        <w:t>-</w:t>
      </w:r>
      <w:r w:rsidR="006945C1">
        <w:rPr>
          <w:rFonts w:ascii="Times New Roman" w:hAnsi="Times New Roman" w:cs="Times New Roman"/>
          <w:b/>
          <w:sz w:val="28"/>
          <w:szCs w:val="28"/>
        </w:rPr>
        <w:t>соединения</w:t>
      </w:r>
    </w:p>
    <w:p w14:paraId="4F788C51" w14:textId="68FAA033" w:rsidR="00185613" w:rsidRPr="00185613" w:rsidRDefault="006945C1" w:rsidP="00185613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Таким образом, были успешно реализованы подключения через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VPN</w:t>
      </w:r>
      <w:r w:rsidRPr="006945C1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соединения к закрытым России сайтам. Подключения осуществлялись через операционную систему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6945C1">
        <w:rPr>
          <w:rFonts w:ascii="Times New Roman" w:hAnsi="Times New Roman" w:cs="Times New Roman"/>
          <w:bCs/>
          <w:sz w:val="28"/>
          <w:szCs w:val="28"/>
        </w:rPr>
        <w:t xml:space="preserve"> 11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домашнем компьютере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Android</w:t>
      </w:r>
      <w:r w:rsidRPr="006945C1">
        <w:rPr>
          <w:rFonts w:ascii="Times New Roman" w:hAnsi="Times New Roman" w:cs="Times New Roman"/>
          <w:bCs/>
          <w:sz w:val="28"/>
          <w:szCs w:val="28"/>
        </w:rPr>
        <w:t xml:space="preserve"> 13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мобильном устройстве. Подключение осуществлялось по протоколу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WireGuard</w:t>
      </w:r>
      <w:r w:rsidRPr="006945C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бесплатное приложение на все виды операционных систем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WireGuard</w:t>
      </w:r>
      <w:r w:rsidRPr="006945C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 само приложение платить ничего не надо было, однако был арендован платный виртуальный выделенный сервер с дата-центром в Финляндии, в городе Хельсинки. Были успешны осуществлены подключения к недоступным на территории РФ сайтам компаний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Intel</w:t>
      </w:r>
      <w:r w:rsidRPr="006945C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Spotify</w:t>
      </w:r>
      <w:r w:rsidRPr="006945C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Благодаря сервису </w:t>
      </w:r>
      <w:r w:rsidRPr="006945C1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ip</w:t>
      </w:r>
      <w:r w:rsidRPr="006945C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можно было заметить, что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ip</w:t>
      </w:r>
      <w:r w:rsidRPr="006945C1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адреса при подключении с компьютера и телефона были идентичны, так как проходит это подключение через один и тот же выделенный сервер.</w:t>
      </w:r>
    </w:p>
    <w:p w14:paraId="5791DF9C" w14:textId="4146B4AE" w:rsidR="006945C1" w:rsidRDefault="006945C1" w:rsidP="00F71C3A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работе 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VPN</w:t>
      </w:r>
      <w:r>
        <w:rPr>
          <w:rFonts w:ascii="Times New Roman" w:hAnsi="Times New Roman" w:cs="Times New Roman"/>
          <w:bCs/>
          <w:sz w:val="28"/>
          <w:szCs w:val="28"/>
        </w:rPr>
        <w:t xml:space="preserve"> были выделены следующие преимущества:</w:t>
      </w:r>
    </w:p>
    <w:p w14:paraId="2B5938C1" w14:textId="1446A9E4" w:rsidR="006945C1" w:rsidRPr="006945C1" w:rsidRDefault="006945C1" w:rsidP="00185613">
      <w:pPr>
        <w:pStyle w:val="aa"/>
        <w:numPr>
          <w:ilvl w:val="0"/>
          <w:numId w:val="5"/>
        </w:numPr>
        <w:spacing w:after="240" w:line="24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Возможность подключения к закрытым в России сайтам</w:t>
      </w:r>
      <w:r w:rsidRPr="006945C1">
        <w:rPr>
          <w:rFonts w:ascii="Times New Roman" w:hAnsi="Times New Roman" w:cs="Times New Roman"/>
          <w:bCs/>
          <w:sz w:val="28"/>
          <w:szCs w:val="28"/>
        </w:rPr>
        <w:t>;</w:t>
      </w:r>
    </w:p>
    <w:p w14:paraId="1CDD1551" w14:textId="35590BF4" w:rsidR="006945C1" w:rsidRPr="00185613" w:rsidRDefault="00185613" w:rsidP="00185613">
      <w:pPr>
        <w:pStyle w:val="aa"/>
        <w:numPr>
          <w:ilvl w:val="0"/>
          <w:numId w:val="5"/>
        </w:numPr>
        <w:spacing w:after="240" w:line="24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Безопасность и защищённость пользователя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4AC9E51" w14:textId="0426A9D6" w:rsidR="00185613" w:rsidRDefault="00185613" w:rsidP="00185613">
      <w:pPr>
        <w:pStyle w:val="aa"/>
        <w:numPr>
          <w:ilvl w:val="0"/>
          <w:numId w:val="5"/>
        </w:numPr>
        <w:spacing w:after="240" w:line="24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Возможность выбрать различные локации в зависимости от надобности и работы сайтов в этих странах.</w:t>
      </w:r>
    </w:p>
    <w:p w14:paraId="01BF6EA7" w14:textId="43D66BF5" w:rsidR="00185613" w:rsidRDefault="00185613" w:rsidP="00185613">
      <w:pPr>
        <w:spacing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Также были отмечены и недостатки:</w:t>
      </w:r>
    </w:p>
    <w:p w14:paraId="4D6AB2A1" w14:textId="1822EDD3" w:rsidR="00185613" w:rsidRPr="00185613" w:rsidRDefault="00185613" w:rsidP="00185613">
      <w:pPr>
        <w:pStyle w:val="aa"/>
        <w:numPr>
          <w:ilvl w:val="0"/>
          <w:numId w:val="7"/>
        </w:numPr>
        <w:spacing w:after="240" w:line="240" w:lineRule="auto"/>
        <w:ind w:left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Нестабильная работа 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VPN</w:t>
      </w:r>
      <w:r w:rsidRPr="0018561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 среднем или слабом интернет-соединении</w:t>
      </w:r>
      <w:r w:rsidRPr="00185613">
        <w:rPr>
          <w:rFonts w:ascii="Times New Roman" w:hAnsi="Times New Roman" w:cs="Times New Roman"/>
          <w:bCs/>
          <w:sz w:val="28"/>
          <w:szCs w:val="28"/>
        </w:rPr>
        <w:t>;</w:t>
      </w:r>
    </w:p>
    <w:p w14:paraId="7BCA3642" w14:textId="0862AE4C" w:rsidR="00603309" w:rsidRPr="00185613" w:rsidRDefault="00185613" w:rsidP="001D1966">
      <w:pPr>
        <w:pStyle w:val="aa"/>
        <w:numPr>
          <w:ilvl w:val="0"/>
          <w:numId w:val="7"/>
        </w:numPr>
        <w:spacing w:after="240" w:line="240" w:lineRule="auto"/>
        <w:ind w:left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Невозможность одновременного подключения с телефона и компьютера. Данная проблема решается использованием разных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VPN</w:t>
      </w:r>
      <w:r>
        <w:rPr>
          <w:rFonts w:ascii="Times New Roman" w:hAnsi="Times New Roman" w:cs="Times New Roman"/>
          <w:bCs/>
          <w:sz w:val="28"/>
          <w:szCs w:val="28"/>
        </w:rPr>
        <w:t xml:space="preserve"> или</w:t>
      </w:r>
      <w:r w:rsidRPr="0018561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серверов на устройствах или использованием сервера с большей мощностью.</w:t>
      </w:r>
    </w:p>
    <w:p w14:paraId="55876EAC" w14:textId="2E04735B" w:rsidR="00825953" w:rsidRPr="00A27EED" w:rsidRDefault="000410EB" w:rsidP="001D1966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4570C84A" w14:textId="7318D314" w:rsidR="00A91E8E" w:rsidRPr="00185613" w:rsidRDefault="001D1966" w:rsidP="00185613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выполнения </w:t>
      </w:r>
      <w:r w:rsidR="00185613">
        <w:rPr>
          <w:rFonts w:ascii="Times New Roman" w:hAnsi="Times New Roman" w:cs="Times New Roman"/>
          <w:bCs/>
          <w:sz w:val="28"/>
          <w:szCs w:val="28"/>
        </w:rPr>
        <w:t xml:space="preserve">домашнего задания было выполнено и проанализировано </w:t>
      </w:r>
      <w:r w:rsidR="00185613">
        <w:rPr>
          <w:rFonts w:ascii="Times New Roman" w:hAnsi="Times New Roman" w:cs="Times New Roman"/>
          <w:bCs/>
          <w:sz w:val="28"/>
          <w:szCs w:val="28"/>
          <w:lang w:val="en-US"/>
        </w:rPr>
        <w:t>VPN</w:t>
      </w:r>
      <w:r w:rsidR="00185613" w:rsidRPr="00185613">
        <w:rPr>
          <w:rFonts w:ascii="Times New Roman" w:hAnsi="Times New Roman" w:cs="Times New Roman"/>
          <w:bCs/>
          <w:sz w:val="28"/>
          <w:szCs w:val="28"/>
        </w:rPr>
        <w:t>-</w:t>
      </w:r>
      <w:r w:rsidR="00185613">
        <w:rPr>
          <w:rFonts w:ascii="Times New Roman" w:hAnsi="Times New Roman" w:cs="Times New Roman"/>
          <w:bCs/>
          <w:sz w:val="28"/>
          <w:szCs w:val="28"/>
        </w:rPr>
        <w:t xml:space="preserve">подключение через домашний компьютер и мобильное устройство по протоколу </w:t>
      </w:r>
      <w:r w:rsidR="00185613">
        <w:rPr>
          <w:rFonts w:ascii="Times New Roman" w:hAnsi="Times New Roman" w:cs="Times New Roman"/>
          <w:bCs/>
          <w:sz w:val="28"/>
          <w:szCs w:val="28"/>
          <w:lang w:val="en-US"/>
        </w:rPr>
        <w:t>WireGuard</w:t>
      </w:r>
      <w:r w:rsidR="00185613">
        <w:rPr>
          <w:rFonts w:ascii="Times New Roman" w:hAnsi="Times New Roman" w:cs="Times New Roman"/>
          <w:bCs/>
          <w:sz w:val="28"/>
          <w:szCs w:val="28"/>
        </w:rPr>
        <w:t xml:space="preserve">. В результате было выявлено, что при использовании </w:t>
      </w:r>
      <w:r w:rsidR="00185613">
        <w:rPr>
          <w:rFonts w:ascii="Times New Roman" w:hAnsi="Times New Roman" w:cs="Times New Roman"/>
          <w:bCs/>
          <w:sz w:val="28"/>
          <w:szCs w:val="28"/>
          <w:lang w:val="en-US"/>
        </w:rPr>
        <w:t>VPN</w:t>
      </w:r>
      <w:r w:rsidR="00185613">
        <w:rPr>
          <w:rFonts w:ascii="Times New Roman" w:hAnsi="Times New Roman" w:cs="Times New Roman"/>
          <w:bCs/>
          <w:sz w:val="28"/>
          <w:szCs w:val="28"/>
        </w:rPr>
        <w:t xml:space="preserve"> можно успешно подключиться к закрытым и неработающим в России сайтам. Также благодаря интернет-сервису было доказано, что при подключении через </w:t>
      </w:r>
      <w:r w:rsidR="00185613">
        <w:rPr>
          <w:rFonts w:ascii="Times New Roman" w:hAnsi="Times New Roman" w:cs="Times New Roman"/>
          <w:bCs/>
          <w:sz w:val="28"/>
          <w:szCs w:val="28"/>
          <w:lang w:val="en-US"/>
        </w:rPr>
        <w:t>VPN</w:t>
      </w:r>
      <w:r w:rsidR="00185613">
        <w:rPr>
          <w:rFonts w:ascii="Times New Roman" w:hAnsi="Times New Roman" w:cs="Times New Roman"/>
          <w:bCs/>
          <w:sz w:val="28"/>
          <w:szCs w:val="28"/>
        </w:rPr>
        <w:t xml:space="preserve"> сайты действительно видят другой </w:t>
      </w:r>
      <w:r w:rsidR="00185613">
        <w:rPr>
          <w:rFonts w:ascii="Times New Roman" w:hAnsi="Times New Roman" w:cs="Times New Roman"/>
          <w:bCs/>
          <w:sz w:val="28"/>
          <w:szCs w:val="28"/>
          <w:lang w:val="en-US"/>
        </w:rPr>
        <w:t>ip</w:t>
      </w:r>
      <w:r w:rsidR="00185613" w:rsidRPr="00185613">
        <w:rPr>
          <w:rFonts w:ascii="Times New Roman" w:hAnsi="Times New Roman" w:cs="Times New Roman"/>
          <w:bCs/>
          <w:sz w:val="28"/>
          <w:szCs w:val="28"/>
        </w:rPr>
        <w:t>-</w:t>
      </w:r>
      <w:r w:rsidR="00185613">
        <w:rPr>
          <w:rFonts w:ascii="Times New Roman" w:hAnsi="Times New Roman" w:cs="Times New Roman"/>
          <w:bCs/>
          <w:sz w:val="28"/>
          <w:szCs w:val="28"/>
        </w:rPr>
        <w:t>адрес и местоположение, в результате чего дают к себе подключиться.</w:t>
      </w:r>
    </w:p>
    <w:p w14:paraId="57D214DC" w14:textId="77777777" w:rsidR="00A91E8E" w:rsidRPr="00A91E8E" w:rsidRDefault="00A91E8E" w:rsidP="00825953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A91E8E" w:rsidRPr="00A91E8E" w:rsidSect="00CC345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4BEE2" w14:textId="77777777" w:rsidR="007C3884" w:rsidRDefault="007C3884" w:rsidP="00186C2F">
      <w:pPr>
        <w:spacing w:after="0" w:line="240" w:lineRule="auto"/>
      </w:pPr>
      <w:r>
        <w:separator/>
      </w:r>
    </w:p>
  </w:endnote>
  <w:endnote w:type="continuationSeparator" w:id="0">
    <w:p w14:paraId="380B37D6" w14:textId="77777777" w:rsidR="007C3884" w:rsidRDefault="007C3884" w:rsidP="0018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608FCF" w14:textId="77777777" w:rsidR="007C3884" w:rsidRDefault="007C3884" w:rsidP="00186C2F">
      <w:pPr>
        <w:spacing w:after="0" w:line="240" w:lineRule="auto"/>
      </w:pPr>
      <w:r>
        <w:separator/>
      </w:r>
    </w:p>
  </w:footnote>
  <w:footnote w:type="continuationSeparator" w:id="0">
    <w:p w14:paraId="3736C9EB" w14:textId="77777777" w:rsidR="007C3884" w:rsidRDefault="007C3884" w:rsidP="00186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450C4"/>
    <w:multiLevelType w:val="hybridMultilevel"/>
    <w:tmpl w:val="7272DE6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E742388"/>
    <w:multiLevelType w:val="hybridMultilevel"/>
    <w:tmpl w:val="A3A46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86F4E"/>
    <w:multiLevelType w:val="hybridMultilevel"/>
    <w:tmpl w:val="C6CE59F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55C666B"/>
    <w:multiLevelType w:val="hybridMultilevel"/>
    <w:tmpl w:val="09CC1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E2B11"/>
    <w:multiLevelType w:val="hybridMultilevel"/>
    <w:tmpl w:val="F0E87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7455E"/>
    <w:multiLevelType w:val="hybridMultilevel"/>
    <w:tmpl w:val="88023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205E5"/>
    <w:multiLevelType w:val="hybridMultilevel"/>
    <w:tmpl w:val="72023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8180">
    <w:abstractNumId w:val="3"/>
  </w:num>
  <w:num w:numId="2" w16cid:durableId="407849389">
    <w:abstractNumId w:val="5"/>
  </w:num>
  <w:num w:numId="3" w16cid:durableId="1277787246">
    <w:abstractNumId w:val="1"/>
  </w:num>
  <w:num w:numId="4" w16cid:durableId="685711106">
    <w:abstractNumId w:val="6"/>
  </w:num>
  <w:num w:numId="5" w16cid:durableId="1936786448">
    <w:abstractNumId w:val="0"/>
  </w:num>
  <w:num w:numId="6" w16cid:durableId="30541542">
    <w:abstractNumId w:val="4"/>
  </w:num>
  <w:num w:numId="7" w16cid:durableId="1529105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2A83"/>
    <w:rsid w:val="00014C0B"/>
    <w:rsid w:val="000410EB"/>
    <w:rsid w:val="00053F43"/>
    <w:rsid w:val="000D1E22"/>
    <w:rsid w:val="000D2C40"/>
    <w:rsid w:val="000F39AC"/>
    <w:rsid w:val="000F48D3"/>
    <w:rsid w:val="0010500D"/>
    <w:rsid w:val="001753DB"/>
    <w:rsid w:val="00185613"/>
    <w:rsid w:val="00186C2F"/>
    <w:rsid w:val="00191F57"/>
    <w:rsid w:val="001B5B56"/>
    <w:rsid w:val="001C10CF"/>
    <w:rsid w:val="001D1966"/>
    <w:rsid w:val="0021770A"/>
    <w:rsid w:val="00227E46"/>
    <w:rsid w:val="00230644"/>
    <w:rsid w:val="00277787"/>
    <w:rsid w:val="002902B0"/>
    <w:rsid w:val="002B00A1"/>
    <w:rsid w:val="002B0405"/>
    <w:rsid w:val="00312634"/>
    <w:rsid w:val="00347EC2"/>
    <w:rsid w:val="00356815"/>
    <w:rsid w:val="003726BB"/>
    <w:rsid w:val="00384D2E"/>
    <w:rsid w:val="00385252"/>
    <w:rsid w:val="003B3ED1"/>
    <w:rsid w:val="00425718"/>
    <w:rsid w:val="004C3A9D"/>
    <w:rsid w:val="004F43A6"/>
    <w:rsid w:val="005504F3"/>
    <w:rsid w:val="005815F3"/>
    <w:rsid w:val="00582861"/>
    <w:rsid w:val="005A311E"/>
    <w:rsid w:val="005B0B38"/>
    <w:rsid w:val="005B689E"/>
    <w:rsid w:val="005F16B4"/>
    <w:rsid w:val="00603309"/>
    <w:rsid w:val="00604EF4"/>
    <w:rsid w:val="00641348"/>
    <w:rsid w:val="006945C1"/>
    <w:rsid w:val="006D74BD"/>
    <w:rsid w:val="007235E8"/>
    <w:rsid w:val="00723B5F"/>
    <w:rsid w:val="00765995"/>
    <w:rsid w:val="007C3884"/>
    <w:rsid w:val="007D018C"/>
    <w:rsid w:val="007F1711"/>
    <w:rsid w:val="00825953"/>
    <w:rsid w:val="0087359F"/>
    <w:rsid w:val="00896106"/>
    <w:rsid w:val="00897D41"/>
    <w:rsid w:val="00932480"/>
    <w:rsid w:val="00985645"/>
    <w:rsid w:val="00991FFF"/>
    <w:rsid w:val="009F0373"/>
    <w:rsid w:val="00A27EED"/>
    <w:rsid w:val="00A71023"/>
    <w:rsid w:val="00A8270D"/>
    <w:rsid w:val="00A91E8E"/>
    <w:rsid w:val="00A97838"/>
    <w:rsid w:val="00AE6BCC"/>
    <w:rsid w:val="00B13BA7"/>
    <w:rsid w:val="00B22B31"/>
    <w:rsid w:val="00B4477D"/>
    <w:rsid w:val="00BC47E2"/>
    <w:rsid w:val="00C96B31"/>
    <w:rsid w:val="00CC1FEB"/>
    <w:rsid w:val="00CC3454"/>
    <w:rsid w:val="00DB3B44"/>
    <w:rsid w:val="00DD0898"/>
    <w:rsid w:val="00DE7507"/>
    <w:rsid w:val="00DF74D2"/>
    <w:rsid w:val="00E1782D"/>
    <w:rsid w:val="00E56019"/>
    <w:rsid w:val="00E62A83"/>
    <w:rsid w:val="00E73BEB"/>
    <w:rsid w:val="00E8192B"/>
    <w:rsid w:val="00F12BED"/>
    <w:rsid w:val="00F14FA5"/>
    <w:rsid w:val="00F37F19"/>
    <w:rsid w:val="00F54AD0"/>
    <w:rsid w:val="00F705B1"/>
    <w:rsid w:val="00F71C3A"/>
    <w:rsid w:val="00F9320F"/>
    <w:rsid w:val="00FA083D"/>
    <w:rsid w:val="00FC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2F64"/>
  <w15:docId w15:val="{CA03E644-F78F-4FB4-B7D3-24ED96A2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List Paragraph"/>
    <w:basedOn w:val="a"/>
    <w:uiPriority w:val="34"/>
    <w:qFormat/>
    <w:rsid w:val="00E62A83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96106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ac">
    <w:name w:val="Table Grid"/>
    <w:basedOn w:val="a1"/>
    <w:uiPriority w:val="59"/>
    <w:rsid w:val="00723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sen\Desktop\&#1064;&#1072;&#1073;&#1083;&#1086;&#1085;_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011D24015114F8897C752FC8DC8CB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C4CD4A-6D3F-46D6-B08D-931C285D42F1}"/>
      </w:docPartPr>
      <w:docPartBody>
        <w:p w:rsidR="00957BB1" w:rsidRDefault="00000000">
          <w:pPr>
            <w:pStyle w:val="7011D24015114F8897C752FC8DC8CBDD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B132C0B33D1D44AE81C64760AE9CFF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571A69-BBEA-4BC7-86EE-04E1DB8C00B7}"/>
      </w:docPartPr>
      <w:docPartBody>
        <w:p w:rsidR="00957BB1" w:rsidRDefault="00000000">
          <w:pPr>
            <w:pStyle w:val="B132C0B33D1D44AE81C64760AE9CFF05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4920D257AC12405FA3C7C7001D02B2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739047-F3E1-4847-A922-6035BE8C2F19}"/>
      </w:docPartPr>
      <w:docPartBody>
        <w:p w:rsidR="00957BB1" w:rsidRDefault="00000000">
          <w:pPr>
            <w:pStyle w:val="4920D257AC12405FA3C7C7001D02B22E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4003C2B1611C43BAB79EAA6AE64F0D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C72787-7DFF-4B8F-97DC-A03553B15C7B}"/>
      </w:docPartPr>
      <w:docPartBody>
        <w:p w:rsidR="00957BB1" w:rsidRDefault="00000000">
          <w:pPr>
            <w:pStyle w:val="4003C2B1611C43BAB79EAA6AE64F0D56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3229325816EB48F2BF653EE52EB6C8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DAD950-CC23-4F52-8DB9-E765890F6A14}"/>
      </w:docPartPr>
      <w:docPartBody>
        <w:p w:rsidR="00957BB1" w:rsidRDefault="00000000">
          <w:pPr>
            <w:pStyle w:val="3229325816EB48F2BF653EE52EB6C8E8"/>
          </w:pPr>
          <w:r>
            <w:rPr>
              <w:rFonts w:cstheme="minorHAnsi"/>
            </w:rPr>
            <w:t>Напишите здесь цель работы</w:t>
          </w:r>
        </w:p>
      </w:docPartBody>
    </w:docPart>
    <w:docPart>
      <w:docPartPr>
        <w:name w:val="2B923D50E0C04C2388F630E3D7ACCD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AB1CB9-6A0E-4A81-AA24-350163114302}"/>
      </w:docPartPr>
      <w:docPartBody>
        <w:p w:rsidR="00957BB1" w:rsidRDefault="00000000">
          <w:pPr>
            <w:pStyle w:val="2B923D50E0C04C2388F630E3D7ACCD3F"/>
          </w:pPr>
          <w:r>
            <w:rPr>
              <w:rFonts w:cstheme="minorHAnsi"/>
            </w:rPr>
            <w:t>Напишите здесь цель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64"/>
    <w:rsid w:val="00154FE6"/>
    <w:rsid w:val="0021089B"/>
    <w:rsid w:val="00245DF9"/>
    <w:rsid w:val="002F7CD3"/>
    <w:rsid w:val="00384D2E"/>
    <w:rsid w:val="00385252"/>
    <w:rsid w:val="003D0122"/>
    <w:rsid w:val="004C3A9D"/>
    <w:rsid w:val="005A311E"/>
    <w:rsid w:val="00957BB1"/>
    <w:rsid w:val="00B91464"/>
    <w:rsid w:val="00D30A58"/>
    <w:rsid w:val="00DF74D2"/>
    <w:rsid w:val="00E8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011D24015114F8897C752FC8DC8CBDD">
    <w:name w:val="7011D24015114F8897C752FC8DC8CBDD"/>
  </w:style>
  <w:style w:type="paragraph" w:customStyle="1" w:styleId="B132C0B33D1D44AE81C64760AE9CFF05">
    <w:name w:val="B132C0B33D1D44AE81C64760AE9CFF05"/>
  </w:style>
  <w:style w:type="paragraph" w:customStyle="1" w:styleId="4920D257AC12405FA3C7C7001D02B22E">
    <w:name w:val="4920D257AC12405FA3C7C7001D02B22E"/>
  </w:style>
  <w:style w:type="paragraph" w:customStyle="1" w:styleId="4003C2B1611C43BAB79EAA6AE64F0D56">
    <w:name w:val="4003C2B1611C43BAB79EAA6AE64F0D56"/>
  </w:style>
  <w:style w:type="paragraph" w:customStyle="1" w:styleId="3229325816EB48F2BF653EE52EB6C8E8">
    <w:name w:val="3229325816EB48F2BF653EE52EB6C8E8"/>
  </w:style>
  <w:style w:type="paragraph" w:customStyle="1" w:styleId="2B923D50E0C04C2388F630E3D7ACCD3F">
    <w:name w:val="2B923D50E0C04C2388F630E3D7ACCD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39B09-DE52-6248-BA3F-BB5C7ADE9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Шаблон_отчета.dotx</Template>
  <TotalTime>114</TotalTime>
  <Pages>7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Fisenko</dc:creator>
  <cp:lastModifiedBy>Фисенко Максим Вячеславович</cp:lastModifiedBy>
  <cp:revision>13</cp:revision>
  <cp:lastPrinted>2024-10-02T16:15:00Z</cp:lastPrinted>
  <dcterms:created xsi:type="dcterms:W3CDTF">2024-09-19T06:07:00Z</dcterms:created>
  <dcterms:modified xsi:type="dcterms:W3CDTF">2024-10-02T16:15:00Z</dcterms:modified>
</cp:coreProperties>
</file>