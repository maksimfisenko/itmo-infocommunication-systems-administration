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291E6A29" w:rsidR="00F37F19" w:rsidRPr="000F39AC" w:rsidRDefault="00B22B31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Домашнее задание</w:t>
      </w:r>
      <w:r w:rsidR="000410EB" w:rsidRPr="000F39AC">
        <w:rPr>
          <w:rFonts w:ascii="Times New Roman" w:hAnsi="Times New Roman" w:cs="Times New Roman"/>
          <w:b/>
          <w:sz w:val="40"/>
          <w:szCs w:val="40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83761E" w:rsidRPr="0083761E"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4EDED91F" w:rsidR="00F37F19" w:rsidRPr="000F39AC" w:rsidRDefault="0083761E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Наблюдение за производительностью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489B31CB" w14:textId="77777777" w:rsidR="00B22B31" w:rsidRDefault="00B22B31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275D28" w14:textId="04D2056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3C1B769F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E56019">
            <w:rPr>
              <w:rFonts w:ascii="Times New Roman" w:hAnsi="Times New Roman" w:cs="Times New Roman"/>
              <w:sz w:val="28"/>
              <w:szCs w:val="28"/>
            </w:rPr>
            <w:t xml:space="preserve">Проанализировать </w:t>
          </w:r>
          <w:r w:rsidR="0083761E">
            <w:rPr>
              <w:rFonts w:ascii="Times New Roman" w:hAnsi="Times New Roman" w:cs="Times New Roman"/>
              <w:sz w:val="28"/>
              <w:szCs w:val="28"/>
            </w:rPr>
            <w:t>производительность своего компьютера, а также изучить трафик в домашней сети</w:t>
          </w:r>
          <w:r w:rsidR="00E73BEB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EndPr>
        <w:rPr>
          <w:rFonts w:asciiTheme="minorHAnsi" w:hAnsiTheme="minorHAnsi" w:cstheme="minorBidi"/>
        </w:rPr>
      </w:sdtEndPr>
      <w:sdtContent>
        <w:p w14:paraId="30FB9349" w14:textId="31EBFFDA" w:rsidR="000D2C40" w:rsidRPr="00E73BEB" w:rsidRDefault="00881B1E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Выявить слабые места в производительности компьютера</w:t>
          </w:r>
          <w:r w:rsidR="00B22B3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72B7AAD" w14:textId="6FC99734" w:rsidR="00E73BEB" w:rsidRPr="00881B1E" w:rsidRDefault="00881B1E" w:rsidP="00881B1E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 помощью сетевого анализатора изучить трафик в домашней сети.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345D121E" w:rsidR="00896106" w:rsidRPr="00E73BEB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81B1E">
        <w:rPr>
          <w:rFonts w:ascii="Times New Roman" w:hAnsi="Times New Roman" w:cs="Times New Roman"/>
          <w:b/>
          <w:sz w:val="28"/>
          <w:szCs w:val="28"/>
        </w:rPr>
        <w:t>Наблюдение за производительностью компьютера</w:t>
      </w:r>
    </w:p>
    <w:p w14:paraId="6D13A558" w14:textId="777B19C8" w:rsidR="00896106" w:rsidRPr="00881B1E" w:rsidRDefault="00E56019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Первым делом</w:t>
      </w:r>
      <w:r w:rsidR="00881B1E">
        <w:rPr>
          <w:rFonts w:ascii="Times New Roman" w:hAnsi="Times New Roman" w:cs="Times New Roman"/>
          <w:bCs/>
          <w:sz w:val="28"/>
          <w:szCs w:val="28"/>
        </w:rPr>
        <w:t xml:space="preserve"> перед тем, как нагружать компьютер, с помощью программы </w:t>
      </w:r>
      <w:r w:rsidR="00881B1E">
        <w:rPr>
          <w:rFonts w:ascii="Times New Roman" w:hAnsi="Times New Roman" w:cs="Times New Roman"/>
          <w:bCs/>
          <w:sz w:val="28"/>
          <w:szCs w:val="28"/>
          <w:lang w:val="en-US"/>
        </w:rPr>
        <w:t>CrystalDiskInfo</w:t>
      </w:r>
      <w:r w:rsidR="00881B1E" w:rsidRPr="00881B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1B1E">
        <w:rPr>
          <w:rFonts w:ascii="Times New Roman" w:hAnsi="Times New Roman" w:cs="Times New Roman"/>
          <w:bCs/>
          <w:sz w:val="28"/>
          <w:szCs w:val="28"/>
        </w:rPr>
        <w:t xml:space="preserve">была зафиксированы изначальные данные о состоянии устройства при нескольких открытых вкладок браузера, а также работы программ </w:t>
      </w:r>
      <w:r w:rsidR="00881B1E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881B1E" w:rsidRPr="00881B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1B1E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881B1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881B1E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881B1E">
        <w:rPr>
          <w:rFonts w:ascii="Times New Roman" w:hAnsi="Times New Roman" w:cs="Times New Roman"/>
          <w:bCs/>
          <w:sz w:val="28"/>
          <w:szCs w:val="28"/>
        </w:rPr>
        <w:t>. Как видно на рисунке 1, «статус здоровья» устройства составляет 92%, а температура равняется 36 градусам по Цельсию, что является довольно неплохими показателями.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44B8DAD0">
            <wp:extent cx="4020449" cy="1836262"/>
            <wp:effectExtent l="19050" t="19050" r="18415" b="12065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49" cy="1836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229D9C92" w:rsidR="00896106" w:rsidRPr="000F016F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D0BF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81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Изначальное состояние устройства</w:t>
      </w:r>
    </w:p>
    <w:p w14:paraId="50D98C45" w14:textId="1F3E8E49" w:rsidR="00896106" w:rsidRPr="000F016F" w:rsidRDefault="000F016F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было открыто примерно 20 новых вкладок с видео (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0F0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прямыми трансляциями (</w:t>
      </w:r>
      <w:r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Pr="000F0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также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0F0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0F0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F0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 Как видно на рисунке 2, температура устройства после этого увеличилась, но всего на один градус.</w:t>
      </w:r>
      <w:r w:rsidR="007E7D8F">
        <w:rPr>
          <w:rFonts w:ascii="Times New Roman" w:hAnsi="Times New Roman" w:cs="Times New Roman"/>
          <w:sz w:val="28"/>
          <w:szCs w:val="28"/>
        </w:rPr>
        <w:t xml:space="preserve"> Связано это с тем, что на устройстве установлено 24 ГБ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Однако охлаждение устройства стало работать значительно сильнее, что выражалось в большем шуме от устройства. Это говорит о том, что нагрузка на устройство всё же возросла, но пока охлаждение справляется со своей работой.</w:t>
      </w:r>
    </w:p>
    <w:p w14:paraId="5D7B5288" w14:textId="77777777" w:rsidR="00E56019" w:rsidRPr="00E56019" w:rsidRDefault="00E56019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3004" wp14:editId="7C88FC0F">
            <wp:extent cx="4408170" cy="1682345"/>
            <wp:effectExtent l="19050" t="19050" r="11430" b="13335"/>
            <wp:docPr id="1662256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369" cy="1684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331F3E56" w:rsidR="005B0B38" w:rsidRPr="00DD0BF9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D0BF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F01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Состояние после открытия 20 вкладок и нескольких программ</w:t>
      </w:r>
    </w:p>
    <w:p w14:paraId="1186E831" w14:textId="7C618CB9" w:rsidR="00B4477D" w:rsidRPr="00934C05" w:rsidRDefault="00934C05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загрузить ЦПУ на 100%, было принято решение воспользоваться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934C05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, в которой этот как раз и можно сделать. В программе был начат стресс-тест, который полностью загрузил процессор (рисунок 3).</w:t>
      </w:r>
    </w:p>
    <w:p w14:paraId="4F542B16" w14:textId="77777777" w:rsidR="00B4477D" w:rsidRDefault="00B4477D" w:rsidP="00934C05">
      <w:pPr>
        <w:keepNext/>
        <w:ind w:hanging="28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57729" wp14:editId="212705DC">
            <wp:extent cx="4644390" cy="3454737"/>
            <wp:effectExtent l="19050" t="19050" r="22860" b="12700"/>
            <wp:docPr id="64520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03566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04" cy="3473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58182" w14:textId="2AB03FF8" w:rsidR="00B4477D" w:rsidRPr="00EB4371" w:rsidRDefault="00B4477D" w:rsidP="00B4477D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D0BF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934C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Полная загрузка процессора</w:t>
      </w:r>
    </w:p>
    <w:p w14:paraId="55F3FC20" w14:textId="35F068C9" w:rsidR="005B0B38" w:rsidRPr="00B4477D" w:rsidRDefault="00EB4371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процессора на 100% температура устройства постепенно начала увеличиваться. Так, спустя примерно 10 минут она стала равняться 4</w:t>
      </w:r>
      <w:r w:rsidR="008D50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градус</w:t>
      </w:r>
      <w:r w:rsidR="008D502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4EC50" wp14:editId="309DBFF0">
            <wp:extent cx="4471702" cy="2015490"/>
            <wp:effectExtent l="19050" t="19050" r="24130" b="22860"/>
            <wp:docPr id="18264593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16" cy="201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16F10749" w:rsidR="001753DB" w:rsidRPr="00B4477D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D0BF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D50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Максимальная достигнутая температура процессора</w:t>
      </w:r>
    </w:p>
    <w:p w14:paraId="2ADEC9D4" w14:textId="36941AE4" w:rsidR="00765995" w:rsidRPr="00810784" w:rsidRDefault="00EB4371" w:rsidP="00EB4371">
      <w:pPr>
        <w:pStyle w:val="ab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Таким образом, можно с уверенностью сказать, что компьютер, на котором выполнялось домашнее задание, имеет достаточные комплектующие для того, чтобы работать с нормальной температурой при большом количестве открытых вкладок и приложений. Температура начала значительно повышаться только тогда, когда процессор становился загруженным на 100%, но даже тогда устройство работало вполне быстро и на нём можно было делать всё, что было необходимо, в том числе смотреть фильмы и видео.</w:t>
      </w:r>
    </w:p>
    <w:p w14:paraId="1AA4415F" w14:textId="5125DB5B" w:rsidR="00765995" w:rsidRPr="000F39AC" w:rsidRDefault="00765995" w:rsidP="0076599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B4371" w:rsidRPr="00EB4371">
        <w:rPr>
          <w:rFonts w:ascii="Times New Roman" w:hAnsi="Times New Roman" w:cs="Times New Roman"/>
          <w:b/>
          <w:sz w:val="28"/>
          <w:szCs w:val="28"/>
        </w:rPr>
        <w:t xml:space="preserve">Наблюдение за сетевым трафиком с помощью </w:t>
      </w:r>
      <w:r w:rsidR="00EB4371">
        <w:rPr>
          <w:rFonts w:ascii="Times New Roman" w:hAnsi="Times New Roman" w:cs="Times New Roman"/>
          <w:b/>
          <w:sz w:val="28"/>
          <w:szCs w:val="28"/>
        </w:rPr>
        <w:t>с</w:t>
      </w:r>
      <w:r w:rsidR="00EB4371" w:rsidRPr="00EB4371">
        <w:rPr>
          <w:rFonts w:ascii="Times New Roman" w:hAnsi="Times New Roman" w:cs="Times New Roman"/>
          <w:b/>
          <w:sz w:val="28"/>
          <w:szCs w:val="28"/>
        </w:rPr>
        <w:t>етевого анализатора</w:t>
      </w:r>
    </w:p>
    <w:p w14:paraId="2A6C9EBF" w14:textId="5538C93E" w:rsidR="00765995" w:rsidRDefault="00810784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данном этапе было необходимо проанализировать сетевой трафик на устройстве с помощью сетевого анализатора. В качестве сетевого анализатора было выбрано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bCs/>
          <w:sz w:val="28"/>
          <w:szCs w:val="28"/>
        </w:rPr>
        <w:t>, так как до этого уже был опыт работы с данной программой.</w:t>
      </w:r>
    </w:p>
    <w:p w14:paraId="66EDDF39" w14:textId="4A7582F3" w:rsidR="00694DA9" w:rsidRPr="00694DA9" w:rsidRDefault="002C0353" w:rsidP="00694DA9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начала захвата пакетов, первое, что бросается в глаза,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ARP</w:t>
      </w:r>
      <w:r w:rsidRPr="002C03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ARP</w:t>
      </w:r>
      <w:r w:rsidRPr="002C03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  <w:r w:rsidR="00694DA9">
        <w:rPr>
          <w:rFonts w:ascii="Times New Roman" w:hAnsi="Times New Roman" w:cs="Times New Roman"/>
          <w:bCs/>
          <w:sz w:val="28"/>
          <w:szCs w:val="28"/>
        </w:rPr>
        <w:t xml:space="preserve"> (рисунок 5), использующиеся для определения </w:t>
      </w:r>
      <w:r w:rsidR="00694DA9">
        <w:rPr>
          <w:rFonts w:ascii="Times New Roman" w:hAnsi="Times New Roman" w:cs="Times New Roman"/>
          <w:bCs/>
          <w:sz w:val="28"/>
          <w:szCs w:val="28"/>
          <w:lang w:val="en-US"/>
        </w:rPr>
        <w:t>MAC</w:t>
      </w:r>
      <w:r w:rsidR="00694DA9" w:rsidRPr="00694DA9">
        <w:rPr>
          <w:rFonts w:ascii="Times New Roman" w:hAnsi="Times New Roman" w:cs="Times New Roman"/>
          <w:bCs/>
          <w:sz w:val="28"/>
          <w:szCs w:val="28"/>
        </w:rPr>
        <w:t>-</w:t>
      </w:r>
      <w:r w:rsidR="00694DA9">
        <w:rPr>
          <w:rFonts w:ascii="Times New Roman" w:hAnsi="Times New Roman" w:cs="Times New Roman"/>
          <w:bCs/>
          <w:sz w:val="28"/>
          <w:szCs w:val="28"/>
        </w:rPr>
        <w:t xml:space="preserve">адреса устройства, зная его </w:t>
      </w:r>
      <w:r w:rsidR="00694DA9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694DA9" w:rsidRPr="00694DA9">
        <w:rPr>
          <w:rFonts w:ascii="Times New Roman" w:hAnsi="Times New Roman" w:cs="Times New Roman"/>
          <w:bCs/>
          <w:sz w:val="28"/>
          <w:szCs w:val="28"/>
        </w:rPr>
        <w:t>-</w:t>
      </w:r>
      <w:r w:rsidR="00694DA9">
        <w:rPr>
          <w:rFonts w:ascii="Times New Roman" w:hAnsi="Times New Roman" w:cs="Times New Roman"/>
          <w:bCs/>
          <w:sz w:val="28"/>
          <w:szCs w:val="28"/>
        </w:rPr>
        <w:t xml:space="preserve">адрес в локальной сети. В первом пакете от устройства с </w:t>
      </w:r>
      <w:r w:rsidR="00694DA9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694DA9" w:rsidRPr="00694DA9">
        <w:rPr>
          <w:rFonts w:ascii="Times New Roman" w:hAnsi="Times New Roman" w:cs="Times New Roman"/>
          <w:bCs/>
          <w:sz w:val="28"/>
          <w:szCs w:val="28"/>
        </w:rPr>
        <w:t>-</w:t>
      </w:r>
      <w:r w:rsidR="00694DA9">
        <w:rPr>
          <w:rFonts w:ascii="Times New Roman" w:hAnsi="Times New Roman" w:cs="Times New Roman"/>
          <w:bCs/>
          <w:sz w:val="28"/>
          <w:szCs w:val="28"/>
        </w:rPr>
        <w:t>адресом 192.168.111</w:t>
      </w:r>
      <w:r w:rsidR="00694DA9" w:rsidRPr="00694D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4DA9">
        <w:rPr>
          <w:rFonts w:ascii="Times New Roman" w:hAnsi="Times New Roman" w:cs="Times New Roman"/>
          <w:bCs/>
          <w:sz w:val="28"/>
          <w:szCs w:val="28"/>
        </w:rPr>
        <w:t xml:space="preserve">(интерфейс </w:t>
      </w:r>
      <w:r w:rsidR="00694DA9">
        <w:rPr>
          <w:rFonts w:ascii="Times New Roman" w:hAnsi="Times New Roman" w:cs="Times New Roman"/>
          <w:bCs/>
          <w:sz w:val="28"/>
          <w:szCs w:val="28"/>
          <w:lang w:val="en-US"/>
        </w:rPr>
        <w:t>Ethernet</w:t>
      </w:r>
      <w:r w:rsidR="00694DA9" w:rsidRPr="00694D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4DA9">
        <w:rPr>
          <w:rFonts w:ascii="Times New Roman" w:hAnsi="Times New Roman" w:cs="Times New Roman"/>
          <w:bCs/>
          <w:sz w:val="28"/>
          <w:szCs w:val="28"/>
        </w:rPr>
        <w:t xml:space="preserve">моего устройства) пытается узнать </w:t>
      </w:r>
      <w:r w:rsidR="00694DA9">
        <w:rPr>
          <w:rFonts w:ascii="Times New Roman" w:hAnsi="Times New Roman" w:cs="Times New Roman"/>
          <w:bCs/>
          <w:sz w:val="28"/>
          <w:szCs w:val="28"/>
          <w:lang w:val="en-US"/>
        </w:rPr>
        <w:t>MAC</w:t>
      </w:r>
      <w:r w:rsidR="00694DA9" w:rsidRPr="00694DA9">
        <w:rPr>
          <w:rFonts w:ascii="Times New Roman" w:hAnsi="Times New Roman" w:cs="Times New Roman"/>
          <w:bCs/>
          <w:sz w:val="28"/>
          <w:szCs w:val="28"/>
        </w:rPr>
        <w:t>-</w:t>
      </w:r>
      <w:r w:rsidR="00694DA9">
        <w:rPr>
          <w:rFonts w:ascii="Times New Roman" w:hAnsi="Times New Roman" w:cs="Times New Roman"/>
          <w:bCs/>
          <w:sz w:val="28"/>
          <w:szCs w:val="28"/>
        </w:rPr>
        <w:t xml:space="preserve">адрес устройства 192.168.0.1 (это роутер). Во втором пакете роутер сообщает свой </w:t>
      </w:r>
      <w:r w:rsidR="00694DA9">
        <w:rPr>
          <w:rFonts w:ascii="Times New Roman" w:hAnsi="Times New Roman" w:cs="Times New Roman"/>
          <w:bCs/>
          <w:sz w:val="28"/>
          <w:szCs w:val="28"/>
          <w:lang w:val="en-US"/>
        </w:rPr>
        <w:t>MAC-</w:t>
      </w:r>
      <w:r w:rsidR="00694DA9">
        <w:rPr>
          <w:rFonts w:ascii="Times New Roman" w:hAnsi="Times New Roman" w:cs="Times New Roman"/>
          <w:bCs/>
          <w:sz w:val="28"/>
          <w:szCs w:val="28"/>
        </w:rPr>
        <w:t>адрес.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49DAA9CE" wp14:editId="62329B1D">
            <wp:extent cx="5785153" cy="415925"/>
            <wp:effectExtent l="19050" t="19050" r="25400" b="22225"/>
            <wp:docPr id="1883106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79" cy="417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75225" w14:textId="0BAB4F4A" w:rsidR="001753DB" w:rsidRPr="00694DA9" w:rsidRDefault="007235E8" w:rsidP="007235E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ARP</w:t>
      </w:r>
      <w:r w:rsidR="00694DA9" w:rsidRP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запрос и </w:t>
      </w:r>
      <w:r w:rsid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ARP</w:t>
      </w:r>
      <w:r w:rsidR="00694DA9" w:rsidRP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694D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ответ</w:t>
      </w:r>
    </w:p>
    <w:p w14:paraId="45442E42" w14:textId="0BE14B02" w:rsidR="00053F43" w:rsidRPr="00FD7EBD" w:rsidRDefault="00694DA9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можно заметить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Pr="00694DA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пакеты. Так, когда в адресную строку браузера было вбито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www</w:t>
      </w:r>
      <w:r w:rsidRPr="00694DA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694DA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», </w:t>
      </w:r>
      <w:r w:rsidR="00FD7EB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FD7EBD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FD7EBD" w:rsidRPr="00FD7EBD">
        <w:rPr>
          <w:rFonts w:ascii="Times New Roman" w:hAnsi="Times New Roman" w:cs="Times New Roman"/>
          <w:bCs/>
          <w:sz w:val="28"/>
          <w:szCs w:val="28"/>
        </w:rPr>
        <w:t>-</w:t>
      </w:r>
      <w:r w:rsidR="00FD7EBD">
        <w:rPr>
          <w:rFonts w:ascii="Times New Roman" w:hAnsi="Times New Roman" w:cs="Times New Roman"/>
          <w:bCs/>
          <w:sz w:val="28"/>
          <w:szCs w:val="28"/>
        </w:rPr>
        <w:t xml:space="preserve">сервер с адресом 10.59.3.19 был отправлен запрос с просьбой сообщить </w:t>
      </w:r>
      <w:r w:rsidR="00FD7EBD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FD7EBD" w:rsidRPr="00FD7EBD">
        <w:rPr>
          <w:rFonts w:ascii="Times New Roman" w:hAnsi="Times New Roman" w:cs="Times New Roman"/>
          <w:bCs/>
          <w:sz w:val="28"/>
          <w:szCs w:val="28"/>
        </w:rPr>
        <w:t>-</w:t>
      </w:r>
      <w:r w:rsidR="00FD7EBD">
        <w:rPr>
          <w:rFonts w:ascii="Times New Roman" w:hAnsi="Times New Roman" w:cs="Times New Roman"/>
          <w:bCs/>
          <w:sz w:val="28"/>
          <w:szCs w:val="28"/>
        </w:rPr>
        <w:t xml:space="preserve">адрес для данного доменного имени, а после был получен ответ с необходимым </w:t>
      </w:r>
      <w:r w:rsidR="00FD7EBD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FD7EBD" w:rsidRPr="00FD7EBD">
        <w:rPr>
          <w:rFonts w:ascii="Times New Roman" w:hAnsi="Times New Roman" w:cs="Times New Roman"/>
          <w:bCs/>
          <w:sz w:val="28"/>
          <w:szCs w:val="28"/>
        </w:rPr>
        <w:t>-</w:t>
      </w:r>
      <w:r w:rsidR="00FD7EBD">
        <w:rPr>
          <w:rFonts w:ascii="Times New Roman" w:hAnsi="Times New Roman" w:cs="Times New Roman"/>
          <w:bCs/>
          <w:sz w:val="28"/>
          <w:szCs w:val="28"/>
        </w:rPr>
        <w:t>адресом (рисунки 6, 7).</w:t>
      </w:r>
    </w:p>
    <w:p w14:paraId="48C37B34" w14:textId="77777777" w:rsidR="00053F43" w:rsidRPr="000F39AC" w:rsidRDefault="00053F43" w:rsidP="00053F43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E13D51" wp14:editId="317D0B3E">
            <wp:extent cx="6108026" cy="262890"/>
            <wp:effectExtent l="19050" t="19050" r="26670" b="22860"/>
            <wp:docPr id="6444930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029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52" cy="2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F2084" w14:textId="7AF98010" w:rsidR="00053F43" w:rsidRPr="00FD7EBD" w:rsidRDefault="00053F43" w:rsidP="00053F4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FD7E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6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D7E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Обращение к </w:t>
      </w:r>
      <w:r w:rsidR="00FD7EB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DNS</w:t>
      </w:r>
      <w:r w:rsidR="00FD7E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-серверу</w:t>
      </w:r>
    </w:p>
    <w:p w14:paraId="2F514954" w14:textId="77777777" w:rsidR="00FD7EBD" w:rsidRPr="000F39AC" w:rsidRDefault="00FD7EBD" w:rsidP="00FD7EBD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58A72D23" wp14:editId="0E53337B">
            <wp:extent cx="6123859" cy="219710"/>
            <wp:effectExtent l="19050" t="19050" r="10795" b="22860"/>
            <wp:docPr id="10432112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11289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59" cy="21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6E7CB" w14:textId="5067D909" w:rsidR="00FD7EBD" w:rsidRPr="00FD7EBD" w:rsidRDefault="00FD7EBD" w:rsidP="00FD7EBD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Ответ от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DNS</w:t>
      </w:r>
      <w:r w:rsidRPr="00FD7E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сервера</w:t>
      </w:r>
    </w:p>
    <w:p w14:paraId="19CED86B" w14:textId="6EF31933" w:rsidR="00FD7EBD" w:rsidRPr="007C1DDB" w:rsidRDefault="007C1DDB" w:rsidP="007C1D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Основную же часть составляли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1D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7C1DDB">
        <w:rPr>
          <w:rFonts w:ascii="Times New Roman" w:hAnsi="Times New Roman" w:cs="Times New Roman"/>
          <w:sz w:val="28"/>
          <w:szCs w:val="28"/>
        </w:rPr>
        <w:t>1.3-</w:t>
      </w:r>
      <w:r>
        <w:rPr>
          <w:rFonts w:ascii="Times New Roman" w:hAnsi="Times New Roman" w:cs="Times New Roman"/>
          <w:sz w:val="28"/>
          <w:szCs w:val="28"/>
        </w:rPr>
        <w:t>пакеты.</w:t>
      </w: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570C84A" w14:textId="2C56BE3C" w:rsidR="00A91E8E" w:rsidRPr="007C1DDB" w:rsidRDefault="001D1966" w:rsidP="00185613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домашнего задания было </w:t>
      </w:r>
      <w:r w:rsidR="007C1DDB">
        <w:rPr>
          <w:rFonts w:ascii="Times New Roman" w:hAnsi="Times New Roman" w:cs="Times New Roman"/>
          <w:bCs/>
          <w:sz w:val="28"/>
          <w:szCs w:val="28"/>
        </w:rPr>
        <w:t xml:space="preserve">произведено наблюдение за производительностью домашнего компьютера. Было выяснено, что устройство является достаточно производительным, однако большое количество открытых программ и вкладок в браузере увеличивает нагрузку на процессор, в результате чего система охлаждения работает с усиленной мощностью. Также с помощью программы </w:t>
      </w:r>
      <w:r w:rsidR="007C1DDB">
        <w:rPr>
          <w:rFonts w:ascii="Times New Roman" w:hAnsi="Times New Roman" w:cs="Times New Roman"/>
          <w:bCs/>
          <w:sz w:val="28"/>
          <w:szCs w:val="28"/>
          <w:lang w:val="en-US"/>
        </w:rPr>
        <w:t>Wireshark</w:t>
      </w:r>
      <w:r w:rsidR="007C1DDB">
        <w:rPr>
          <w:rFonts w:ascii="Times New Roman" w:hAnsi="Times New Roman" w:cs="Times New Roman"/>
          <w:bCs/>
          <w:sz w:val="28"/>
          <w:szCs w:val="28"/>
        </w:rPr>
        <w:t xml:space="preserve"> был произведен анализ сетевого трафика устройства, в том числе были перехвачены и рассмотрены пакеты, отправленные по протоколам </w:t>
      </w:r>
      <w:r w:rsidR="007C1DDB">
        <w:rPr>
          <w:rFonts w:ascii="Times New Roman" w:hAnsi="Times New Roman" w:cs="Times New Roman"/>
          <w:bCs/>
          <w:sz w:val="28"/>
          <w:szCs w:val="28"/>
          <w:lang w:val="en-US"/>
        </w:rPr>
        <w:t>ARP</w:t>
      </w:r>
      <w:r w:rsidR="007C1DDB" w:rsidRPr="007C1D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1DDB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7C1DDB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7C1DDB" w:rsidRPr="007C1DD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D214DC" w14:textId="77777777" w:rsidR="00A91E8E" w:rsidRPr="00A91E8E" w:rsidRDefault="00A91E8E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91E8E" w:rsidRPr="00A91E8E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A286B" w14:textId="77777777" w:rsidR="002C1EB9" w:rsidRDefault="002C1EB9" w:rsidP="00186C2F">
      <w:pPr>
        <w:spacing w:after="0" w:line="240" w:lineRule="auto"/>
      </w:pPr>
      <w:r>
        <w:separator/>
      </w:r>
    </w:p>
  </w:endnote>
  <w:endnote w:type="continuationSeparator" w:id="0">
    <w:p w14:paraId="167DF0C1" w14:textId="77777777" w:rsidR="002C1EB9" w:rsidRDefault="002C1EB9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23546" w14:textId="77777777" w:rsidR="002C1EB9" w:rsidRDefault="002C1EB9" w:rsidP="00186C2F">
      <w:pPr>
        <w:spacing w:after="0" w:line="240" w:lineRule="auto"/>
      </w:pPr>
      <w:r>
        <w:separator/>
      </w:r>
    </w:p>
  </w:footnote>
  <w:footnote w:type="continuationSeparator" w:id="0">
    <w:p w14:paraId="743F850F" w14:textId="77777777" w:rsidR="002C1EB9" w:rsidRDefault="002C1EB9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0C4"/>
    <w:multiLevelType w:val="hybridMultilevel"/>
    <w:tmpl w:val="7272DE6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F4E"/>
    <w:multiLevelType w:val="hybridMultilevel"/>
    <w:tmpl w:val="C6CE5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2B11"/>
    <w:multiLevelType w:val="hybridMultilevel"/>
    <w:tmpl w:val="F0E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3"/>
  </w:num>
  <w:num w:numId="2" w16cid:durableId="407849389">
    <w:abstractNumId w:val="5"/>
  </w:num>
  <w:num w:numId="3" w16cid:durableId="1277787246">
    <w:abstractNumId w:val="1"/>
  </w:num>
  <w:num w:numId="4" w16cid:durableId="685711106">
    <w:abstractNumId w:val="6"/>
  </w:num>
  <w:num w:numId="5" w16cid:durableId="1936786448">
    <w:abstractNumId w:val="0"/>
  </w:num>
  <w:num w:numId="6" w16cid:durableId="30541542">
    <w:abstractNumId w:val="4"/>
  </w:num>
  <w:num w:numId="7" w16cid:durableId="152910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410EB"/>
    <w:rsid w:val="00053F43"/>
    <w:rsid w:val="000D1E22"/>
    <w:rsid w:val="000D2C40"/>
    <w:rsid w:val="000F016F"/>
    <w:rsid w:val="000F39AC"/>
    <w:rsid w:val="000F48D3"/>
    <w:rsid w:val="0010500D"/>
    <w:rsid w:val="00175369"/>
    <w:rsid w:val="001753DB"/>
    <w:rsid w:val="00185613"/>
    <w:rsid w:val="00186C2F"/>
    <w:rsid w:val="00191F57"/>
    <w:rsid w:val="001B5B56"/>
    <w:rsid w:val="001C10CF"/>
    <w:rsid w:val="001D1966"/>
    <w:rsid w:val="0021770A"/>
    <w:rsid w:val="00227E46"/>
    <w:rsid w:val="00230644"/>
    <w:rsid w:val="00277787"/>
    <w:rsid w:val="002902B0"/>
    <w:rsid w:val="002B00A1"/>
    <w:rsid w:val="002B0405"/>
    <w:rsid w:val="002C0353"/>
    <w:rsid w:val="002C1EB9"/>
    <w:rsid w:val="00312634"/>
    <w:rsid w:val="00347EC2"/>
    <w:rsid w:val="00356815"/>
    <w:rsid w:val="003726BB"/>
    <w:rsid w:val="00384D2E"/>
    <w:rsid w:val="00385252"/>
    <w:rsid w:val="003B3ED1"/>
    <w:rsid w:val="00425718"/>
    <w:rsid w:val="004C3A9D"/>
    <w:rsid w:val="004F43A6"/>
    <w:rsid w:val="005504F3"/>
    <w:rsid w:val="005815F3"/>
    <w:rsid w:val="00582861"/>
    <w:rsid w:val="005A311E"/>
    <w:rsid w:val="005B0B38"/>
    <w:rsid w:val="005B0F6C"/>
    <w:rsid w:val="005B689E"/>
    <w:rsid w:val="005F16B4"/>
    <w:rsid w:val="00603309"/>
    <w:rsid w:val="00604EF4"/>
    <w:rsid w:val="00641348"/>
    <w:rsid w:val="006677A9"/>
    <w:rsid w:val="006945C1"/>
    <w:rsid w:val="00694DA9"/>
    <w:rsid w:val="006D74BD"/>
    <w:rsid w:val="007235E8"/>
    <w:rsid w:val="00723B5F"/>
    <w:rsid w:val="00765995"/>
    <w:rsid w:val="007C1DDB"/>
    <w:rsid w:val="007C3884"/>
    <w:rsid w:val="007D018C"/>
    <w:rsid w:val="007E7D8F"/>
    <w:rsid w:val="007F1711"/>
    <w:rsid w:val="00810784"/>
    <w:rsid w:val="00825953"/>
    <w:rsid w:val="0083761E"/>
    <w:rsid w:val="0087359F"/>
    <w:rsid w:val="00881B1E"/>
    <w:rsid w:val="00896106"/>
    <w:rsid w:val="00897D41"/>
    <w:rsid w:val="008D502A"/>
    <w:rsid w:val="00932480"/>
    <w:rsid w:val="00934C05"/>
    <w:rsid w:val="00985645"/>
    <w:rsid w:val="00991FFF"/>
    <w:rsid w:val="009F0373"/>
    <w:rsid w:val="00A27EED"/>
    <w:rsid w:val="00A71023"/>
    <w:rsid w:val="00A8270D"/>
    <w:rsid w:val="00A91E8E"/>
    <w:rsid w:val="00A97838"/>
    <w:rsid w:val="00AE6BCC"/>
    <w:rsid w:val="00B13BA7"/>
    <w:rsid w:val="00B22B31"/>
    <w:rsid w:val="00B4477D"/>
    <w:rsid w:val="00BB69C9"/>
    <w:rsid w:val="00BC47E2"/>
    <w:rsid w:val="00C96B31"/>
    <w:rsid w:val="00CC1FEB"/>
    <w:rsid w:val="00CC3454"/>
    <w:rsid w:val="00DB3B44"/>
    <w:rsid w:val="00DD0898"/>
    <w:rsid w:val="00DD0BF9"/>
    <w:rsid w:val="00DE7507"/>
    <w:rsid w:val="00DF74D2"/>
    <w:rsid w:val="00E1782D"/>
    <w:rsid w:val="00E56019"/>
    <w:rsid w:val="00E62A83"/>
    <w:rsid w:val="00E73BEB"/>
    <w:rsid w:val="00E8192B"/>
    <w:rsid w:val="00EB4371"/>
    <w:rsid w:val="00EE53D7"/>
    <w:rsid w:val="00F12BED"/>
    <w:rsid w:val="00F14FA5"/>
    <w:rsid w:val="00F37F19"/>
    <w:rsid w:val="00F54AD0"/>
    <w:rsid w:val="00F705B1"/>
    <w:rsid w:val="00F71C3A"/>
    <w:rsid w:val="00F9320F"/>
    <w:rsid w:val="00FA083D"/>
    <w:rsid w:val="00FC60FC"/>
    <w:rsid w:val="00FD1D75"/>
    <w:rsid w:val="00F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84D2E"/>
    <w:rsid w:val="00385252"/>
    <w:rsid w:val="003D0122"/>
    <w:rsid w:val="004C3A9D"/>
    <w:rsid w:val="005A311E"/>
    <w:rsid w:val="005B0F6C"/>
    <w:rsid w:val="00957BB1"/>
    <w:rsid w:val="009E4571"/>
    <w:rsid w:val="00B91464"/>
    <w:rsid w:val="00D30A58"/>
    <w:rsid w:val="00DF74D2"/>
    <w:rsid w:val="00E8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384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29</cp:revision>
  <cp:lastPrinted>2024-10-02T21:22:00Z</cp:lastPrinted>
  <dcterms:created xsi:type="dcterms:W3CDTF">2024-09-19T06:07:00Z</dcterms:created>
  <dcterms:modified xsi:type="dcterms:W3CDTF">2024-10-02T21:39:00Z</dcterms:modified>
</cp:coreProperties>
</file>